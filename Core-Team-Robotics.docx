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9577" w14:textId="2731C231" w:rsidR="00DD2979" w:rsidRDefault="0048789A" w:rsidP="00906694">
      <w:pPr>
        <w:pStyle w:val="Title"/>
        <w:pBdr>
          <w:top w:val="thinThickSmallGap" w:sz="12" w:space="0" w:color="8B8B8B" w:themeColor="accent1" w:themeTint="99"/>
        </w:pBdr>
        <w:rPr>
          <w:sz w:val="56"/>
          <w:szCs w:val="44"/>
        </w:rPr>
      </w:pPr>
      <w:r>
        <w:rPr>
          <w:noProof/>
          <w:sz w:val="56"/>
          <w:szCs w:val="44"/>
          <w:lang w:eastAsia="ko-KR" w:bidi="hi-IN"/>
        </w:rPr>
        <w:drawing>
          <wp:anchor distT="0" distB="0" distL="114300" distR="114300" simplePos="0" relativeHeight="251664384" behindDoc="0" locked="0" layoutInCell="1" allowOverlap="1" wp14:anchorId="57EBD568" wp14:editId="3820EA11">
            <wp:simplePos x="0" y="0"/>
            <wp:positionH relativeFrom="margin">
              <wp:posOffset>5783580</wp:posOffset>
            </wp:positionH>
            <wp:positionV relativeFrom="margin">
              <wp:posOffset>-83820</wp:posOffset>
            </wp:positionV>
            <wp:extent cx="1087755" cy="1143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G5PVDGJ0X4XPOI.SQUARE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8" t="16149" r="24224" b="32298"/>
                    <a:stretch/>
                  </pic:blipFill>
                  <pic:spPr bwMode="auto">
                    <a:xfrm>
                      <a:off x="0" y="0"/>
                      <a:ext cx="108775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44"/>
          <w:lang w:eastAsia="ko-KR" w:bidi="hi-IN"/>
        </w:rPr>
        <w:drawing>
          <wp:anchor distT="0" distB="0" distL="114300" distR="114300" simplePos="0" relativeHeight="251659264" behindDoc="0" locked="0" layoutInCell="1" allowOverlap="1" wp14:anchorId="073E5E5A" wp14:editId="252EE1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8992" cy="1097280"/>
            <wp:effectExtent l="0" t="0" r="698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C3B">
        <w:rPr>
          <w:sz w:val="56"/>
          <w:szCs w:val="44"/>
        </w:rPr>
        <w:t xml:space="preserve"> Heads</w:t>
      </w:r>
      <w:r w:rsidR="00DD2979">
        <w:rPr>
          <w:sz w:val="56"/>
          <w:szCs w:val="44"/>
        </w:rPr>
        <w:br/>
      </w:r>
      <w:r w:rsidR="00206666">
        <w:rPr>
          <w:sz w:val="56"/>
          <w:szCs w:val="44"/>
        </w:rPr>
        <w:t>Robotics Club</w:t>
      </w:r>
    </w:p>
    <w:p w14:paraId="36AFC8CD" w14:textId="77777777" w:rsidR="00DD2979" w:rsidRPr="00DD2979" w:rsidRDefault="00DD2979" w:rsidP="00DD2979">
      <w:pPr>
        <w:tabs>
          <w:tab w:val="left" w:pos="1035"/>
        </w:tabs>
        <w:rPr>
          <w:lang w:eastAsia="en-US"/>
        </w:rPr>
      </w:pPr>
      <w:r>
        <w:rPr>
          <w:lang w:eastAsia="en-US"/>
        </w:rPr>
        <w:br/>
      </w:r>
      <w:r>
        <w:rPr>
          <w:lang w:eastAsia="en-US"/>
        </w:rPr>
        <w:br/>
        <w:t>Please allow the following people to access the clubrooms for the academic year 2018-19.</w:t>
      </w:r>
    </w:p>
    <w:tbl>
      <w:tblPr>
        <w:tblStyle w:val="TableGrid"/>
        <w:tblpPr w:leftFromText="180" w:rightFromText="180" w:vertAnchor="page" w:horzAnchor="margin" w:tblpY="4214"/>
        <w:tblW w:w="4496" w:type="pct"/>
        <w:tblLayout w:type="fixed"/>
        <w:tblLook w:val="04A0" w:firstRow="1" w:lastRow="0" w:firstColumn="1" w:lastColumn="0" w:noHBand="0" w:noVBand="1"/>
        <w:tblDescription w:val="Top table has volunteer list and bottom table has organization information"/>
      </w:tblPr>
      <w:tblGrid>
        <w:gridCol w:w="807"/>
        <w:gridCol w:w="1966"/>
        <w:gridCol w:w="1812"/>
        <w:gridCol w:w="2894"/>
        <w:gridCol w:w="2353"/>
      </w:tblGrid>
      <w:tr w:rsidR="001E761D" w14:paraId="733ABD5A" w14:textId="5CA07077" w:rsidTr="001E761D">
        <w:trPr>
          <w:trHeight w:val="842"/>
        </w:trPr>
        <w:sdt>
          <w:sdtPr>
            <w:alias w:val="Number:"/>
            <w:tag w:val="Number:"/>
            <w:id w:val="-1841149228"/>
            <w:placeholder>
              <w:docPart w:val="39C4E0ED1BC345118A4BBE84807F3884"/>
            </w:placeholder>
            <w:temporary/>
            <w:showingPlcHdr/>
            <w15:appearance w15:val="hidden"/>
          </w:sdtPr>
          <w:sdtContent>
            <w:tc>
              <w:tcPr>
                <w:tcW w:w="807" w:type="dxa"/>
              </w:tcPr>
              <w:p w14:paraId="10B740C2" w14:textId="77777777" w:rsidR="001E761D" w:rsidRDefault="001E761D" w:rsidP="00DD2979">
                <w:pPr>
                  <w:pStyle w:val="TableHead"/>
                </w:pPr>
                <w:r>
                  <w:t>No.</w:t>
                </w:r>
              </w:p>
            </w:tc>
          </w:sdtContent>
        </w:sdt>
        <w:tc>
          <w:tcPr>
            <w:tcW w:w="1966" w:type="dxa"/>
          </w:tcPr>
          <w:p w14:paraId="613C159C" w14:textId="77777777" w:rsidR="001E761D" w:rsidRDefault="001E761D" w:rsidP="00DD2979">
            <w:pPr>
              <w:pStyle w:val="TableHead"/>
            </w:pPr>
            <w:r>
              <w:t>Name</w:t>
            </w:r>
          </w:p>
        </w:tc>
        <w:tc>
          <w:tcPr>
            <w:tcW w:w="1812" w:type="dxa"/>
          </w:tcPr>
          <w:p w14:paraId="02CD6118" w14:textId="3B59DCC3" w:rsidR="001E761D" w:rsidRDefault="001E761D" w:rsidP="00DD2979">
            <w:pPr>
              <w:pStyle w:val="TableHead"/>
            </w:pPr>
            <w:r>
              <w:t>Phone Number</w:t>
            </w:r>
          </w:p>
        </w:tc>
        <w:tc>
          <w:tcPr>
            <w:tcW w:w="2894" w:type="dxa"/>
          </w:tcPr>
          <w:p w14:paraId="30C6AA42" w14:textId="542D7666" w:rsidR="001E761D" w:rsidRDefault="001E761D" w:rsidP="00DD2979">
            <w:pPr>
              <w:pStyle w:val="TableHead"/>
            </w:pPr>
            <w:r>
              <w:t>Email</w:t>
            </w:r>
          </w:p>
        </w:tc>
        <w:tc>
          <w:tcPr>
            <w:tcW w:w="2353" w:type="dxa"/>
          </w:tcPr>
          <w:p w14:paraId="12075A81" w14:textId="6F666D56" w:rsidR="001E761D" w:rsidRDefault="001E761D" w:rsidP="00DD2979">
            <w:pPr>
              <w:pStyle w:val="TableHead"/>
            </w:pPr>
            <w:r>
              <w:t>DIvision</w:t>
            </w:r>
          </w:p>
        </w:tc>
      </w:tr>
      <w:tr w:rsidR="001E761D" w14:paraId="4812EBEA" w14:textId="3F27AF1A" w:rsidTr="001E761D">
        <w:trPr>
          <w:trHeight w:val="842"/>
        </w:trPr>
        <w:tc>
          <w:tcPr>
            <w:tcW w:w="807" w:type="dxa"/>
          </w:tcPr>
          <w:p w14:paraId="2F7F235A" w14:textId="77777777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3B7BFEB3" w14:textId="0AB09A7F" w:rsidR="001E761D" w:rsidRDefault="001E761D" w:rsidP="00DD2979">
            <w:r>
              <w:t xml:space="preserve">Mohit </w:t>
            </w:r>
            <w:proofErr w:type="spellStart"/>
            <w:r>
              <w:t>Chandak</w:t>
            </w:r>
            <w:proofErr w:type="spellEnd"/>
          </w:p>
        </w:tc>
        <w:tc>
          <w:tcPr>
            <w:tcW w:w="1812" w:type="dxa"/>
          </w:tcPr>
          <w:p w14:paraId="0DAD5A46" w14:textId="043BD64E" w:rsidR="001E761D" w:rsidRDefault="001E761D" w:rsidP="00DD2979">
            <w:r>
              <w:t>7896669465</w:t>
            </w:r>
          </w:p>
        </w:tc>
        <w:tc>
          <w:tcPr>
            <w:tcW w:w="2894" w:type="dxa"/>
          </w:tcPr>
          <w:p w14:paraId="1C626FFC" w14:textId="4DA9D890" w:rsidR="001E761D" w:rsidRDefault="001E761D" w:rsidP="00DD2979">
            <w:r>
              <w:t>mohit@iitg.ac.in</w:t>
            </w:r>
          </w:p>
        </w:tc>
        <w:tc>
          <w:tcPr>
            <w:tcW w:w="2353" w:type="dxa"/>
          </w:tcPr>
          <w:p w14:paraId="707540AC" w14:textId="3B91EBE3" w:rsidR="001E761D" w:rsidRDefault="001E761D" w:rsidP="00DD2979">
            <w:r>
              <w:t>Computer Vision Head</w:t>
            </w:r>
          </w:p>
        </w:tc>
      </w:tr>
      <w:tr w:rsidR="001E761D" w14:paraId="70230D08" w14:textId="5D3F0A95" w:rsidTr="001E761D">
        <w:trPr>
          <w:trHeight w:val="842"/>
        </w:trPr>
        <w:tc>
          <w:tcPr>
            <w:tcW w:w="807" w:type="dxa"/>
          </w:tcPr>
          <w:p w14:paraId="18F13BC3" w14:textId="2B943107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798E73D0" w14:textId="1CA16F02" w:rsidR="001E761D" w:rsidRDefault="001E761D" w:rsidP="00DD2979">
            <w:r>
              <w:t>Shreyas Shubham</w:t>
            </w:r>
          </w:p>
        </w:tc>
        <w:tc>
          <w:tcPr>
            <w:tcW w:w="1812" w:type="dxa"/>
          </w:tcPr>
          <w:p w14:paraId="42DC495C" w14:textId="1D7B9395" w:rsidR="001E761D" w:rsidRPr="002C553B" w:rsidRDefault="001E761D" w:rsidP="00DD2979">
            <w:r>
              <w:t>9928542708</w:t>
            </w:r>
          </w:p>
        </w:tc>
        <w:tc>
          <w:tcPr>
            <w:tcW w:w="2894" w:type="dxa"/>
          </w:tcPr>
          <w:p w14:paraId="425FC1CC" w14:textId="06086CB9" w:rsidR="001E761D" w:rsidRPr="002C553B" w:rsidRDefault="001E761D" w:rsidP="00DD2979">
            <w:r>
              <w:t>shreyashubham@iitg.ac.in</w:t>
            </w:r>
          </w:p>
        </w:tc>
        <w:tc>
          <w:tcPr>
            <w:tcW w:w="2353" w:type="dxa"/>
          </w:tcPr>
          <w:p w14:paraId="5685D8F5" w14:textId="2D673345" w:rsidR="001E761D" w:rsidRPr="002C553B" w:rsidRDefault="001E761D" w:rsidP="00DD2979">
            <w:r>
              <w:t>Events Head</w:t>
            </w:r>
          </w:p>
        </w:tc>
      </w:tr>
      <w:tr w:rsidR="001E761D" w14:paraId="3C627A52" w14:textId="2671A3C7" w:rsidTr="001E761D">
        <w:trPr>
          <w:trHeight w:val="842"/>
        </w:trPr>
        <w:tc>
          <w:tcPr>
            <w:tcW w:w="807" w:type="dxa"/>
          </w:tcPr>
          <w:p w14:paraId="3FC6E715" w14:textId="3FD7624D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4C9BF076" w14:textId="7CD27615" w:rsidR="001E761D" w:rsidRDefault="001E761D" w:rsidP="00DD2979">
            <w:proofErr w:type="spellStart"/>
            <w:r>
              <w:t>Varshil</w:t>
            </w:r>
            <w:proofErr w:type="spellEnd"/>
            <w:r>
              <w:t xml:space="preserve"> Gandhi</w:t>
            </w:r>
          </w:p>
        </w:tc>
        <w:tc>
          <w:tcPr>
            <w:tcW w:w="1812" w:type="dxa"/>
          </w:tcPr>
          <w:p w14:paraId="7CDBBA29" w14:textId="5156ABE2" w:rsidR="001E761D" w:rsidRPr="002C553B" w:rsidRDefault="001E761D" w:rsidP="00DD2979">
            <w:r>
              <w:t>7486825139</w:t>
            </w:r>
          </w:p>
        </w:tc>
        <w:tc>
          <w:tcPr>
            <w:tcW w:w="2894" w:type="dxa"/>
          </w:tcPr>
          <w:p w14:paraId="0BAFC0E7" w14:textId="24D915BD" w:rsidR="001E761D" w:rsidRPr="002C553B" w:rsidRDefault="001E761D" w:rsidP="00DD2979">
            <w:r>
              <w:t>varshil@iitg.ac.in</w:t>
            </w:r>
          </w:p>
        </w:tc>
        <w:tc>
          <w:tcPr>
            <w:tcW w:w="2353" w:type="dxa"/>
          </w:tcPr>
          <w:p w14:paraId="70A4D472" w14:textId="4BF6D514" w:rsidR="001E761D" w:rsidRPr="002C553B" w:rsidRDefault="001E761D" w:rsidP="00DD2979">
            <w:r>
              <w:t>Project Manager</w:t>
            </w:r>
          </w:p>
        </w:tc>
      </w:tr>
      <w:tr w:rsidR="001E761D" w14:paraId="017CED53" w14:textId="7E76FA5E" w:rsidTr="001E761D">
        <w:trPr>
          <w:trHeight w:val="842"/>
        </w:trPr>
        <w:tc>
          <w:tcPr>
            <w:tcW w:w="807" w:type="dxa"/>
          </w:tcPr>
          <w:p w14:paraId="28FB7B19" w14:textId="22196153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52AE49B8" w14:textId="7A4AD950" w:rsidR="001E761D" w:rsidRDefault="001E761D" w:rsidP="00DD2979">
            <w:r>
              <w:t>Aniket Agrawal</w:t>
            </w:r>
          </w:p>
        </w:tc>
        <w:tc>
          <w:tcPr>
            <w:tcW w:w="1812" w:type="dxa"/>
          </w:tcPr>
          <w:p w14:paraId="4F90A972" w14:textId="7096DCBE" w:rsidR="001E761D" w:rsidRPr="002C553B" w:rsidRDefault="001E761D" w:rsidP="00DD2979">
            <w:r>
              <w:t>8320383390</w:t>
            </w:r>
          </w:p>
        </w:tc>
        <w:tc>
          <w:tcPr>
            <w:tcW w:w="2894" w:type="dxa"/>
          </w:tcPr>
          <w:p w14:paraId="2F5ADE01" w14:textId="10C82300" w:rsidR="001E761D" w:rsidRPr="002C553B" w:rsidRDefault="001E761D" w:rsidP="00DD2979">
            <w:r>
              <w:t>aniket.agrawal@iitg.ac.in</w:t>
            </w:r>
          </w:p>
        </w:tc>
        <w:tc>
          <w:tcPr>
            <w:tcW w:w="2353" w:type="dxa"/>
          </w:tcPr>
          <w:p w14:paraId="356FEA26" w14:textId="176FB474" w:rsidR="001E761D" w:rsidRPr="002C553B" w:rsidRDefault="001E761D" w:rsidP="00DD2979">
            <w:r>
              <w:t>Project Manager</w:t>
            </w:r>
          </w:p>
        </w:tc>
      </w:tr>
      <w:tr w:rsidR="001E761D" w14:paraId="11C14C1E" w14:textId="21769357" w:rsidTr="001E761D">
        <w:trPr>
          <w:trHeight w:val="842"/>
        </w:trPr>
        <w:tc>
          <w:tcPr>
            <w:tcW w:w="807" w:type="dxa"/>
          </w:tcPr>
          <w:p w14:paraId="30A93A4F" w14:textId="4FA7809F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672EADAB" w14:textId="09B6ACFB" w:rsidR="001E761D" w:rsidRDefault="001E761D" w:rsidP="00DD2979">
            <w:r>
              <w:t xml:space="preserve">Abhay Pratap Singh </w:t>
            </w:r>
            <w:proofErr w:type="spellStart"/>
            <w:r>
              <w:t>Rathaur</w:t>
            </w:r>
            <w:proofErr w:type="spellEnd"/>
          </w:p>
        </w:tc>
        <w:tc>
          <w:tcPr>
            <w:tcW w:w="1812" w:type="dxa"/>
          </w:tcPr>
          <w:p w14:paraId="44931EB9" w14:textId="3C8B8322" w:rsidR="001E761D" w:rsidRPr="002C553B" w:rsidRDefault="001E761D" w:rsidP="00DD2979">
            <w:r>
              <w:t>6000527267</w:t>
            </w:r>
          </w:p>
        </w:tc>
        <w:tc>
          <w:tcPr>
            <w:tcW w:w="2894" w:type="dxa"/>
          </w:tcPr>
          <w:p w14:paraId="3E6B9FD8" w14:textId="4A506648" w:rsidR="001E761D" w:rsidRPr="002C553B" w:rsidRDefault="001E761D" w:rsidP="00DD2979">
            <w:r>
              <w:t>abhay.ps.rathaur@iitg.ac.in</w:t>
            </w:r>
          </w:p>
        </w:tc>
        <w:tc>
          <w:tcPr>
            <w:tcW w:w="2353" w:type="dxa"/>
          </w:tcPr>
          <w:p w14:paraId="5CFF3AC8" w14:textId="65EC1B94" w:rsidR="001E761D" w:rsidRPr="002C553B" w:rsidRDefault="001E761D" w:rsidP="00DD2979">
            <w:r>
              <w:t>Mechatronics Head</w:t>
            </w:r>
          </w:p>
        </w:tc>
      </w:tr>
      <w:tr w:rsidR="001E761D" w14:paraId="11616A0D" w14:textId="467F041D" w:rsidTr="001E761D">
        <w:trPr>
          <w:trHeight w:val="842"/>
        </w:trPr>
        <w:tc>
          <w:tcPr>
            <w:tcW w:w="807" w:type="dxa"/>
          </w:tcPr>
          <w:p w14:paraId="3F91CBAD" w14:textId="77777777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573F8F34" w14:textId="1071DE3F" w:rsidR="001E761D" w:rsidRDefault="001E761D" w:rsidP="00DD2979">
            <w:proofErr w:type="spellStart"/>
            <w:r>
              <w:t>Shubhansh</w:t>
            </w:r>
            <w:proofErr w:type="spellEnd"/>
            <w:r>
              <w:t xml:space="preserve"> Awasthi</w:t>
            </w:r>
          </w:p>
        </w:tc>
        <w:tc>
          <w:tcPr>
            <w:tcW w:w="1812" w:type="dxa"/>
          </w:tcPr>
          <w:p w14:paraId="54C258FB" w14:textId="49068E7A" w:rsidR="001E761D" w:rsidRPr="002C553B" w:rsidRDefault="001E761D" w:rsidP="00DD2979">
            <w:r>
              <w:t>9085599614</w:t>
            </w:r>
          </w:p>
        </w:tc>
        <w:tc>
          <w:tcPr>
            <w:tcW w:w="2894" w:type="dxa"/>
          </w:tcPr>
          <w:p w14:paraId="4A230713" w14:textId="6295F605" w:rsidR="001E761D" w:rsidRPr="002C553B" w:rsidRDefault="001E761D" w:rsidP="00DD2979">
            <w:r>
              <w:t>shubhansh@iitg.ac.in</w:t>
            </w:r>
          </w:p>
        </w:tc>
        <w:tc>
          <w:tcPr>
            <w:tcW w:w="2353" w:type="dxa"/>
          </w:tcPr>
          <w:p w14:paraId="11CDB73C" w14:textId="26BEA9F9" w:rsidR="001E761D" w:rsidRPr="002C553B" w:rsidRDefault="001E761D" w:rsidP="00DD2979">
            <w:r>
              <w:t>CV and RL Head</w:t>
            </w:r>
          </w:p>
        </w:tc>
      </w:tr>
      <w:tr w:rsidR="001E761D" w14:paraId="73827FA2" w14:textId="1BFB4573" w:rsidTr="001E761D">
        <w:trPr>
          <w:trHeight w:val="842"/>
        </w:trPr>
        <w:tc>
          <w:tcPr>
            <w:tcW w:w="807" w:type="dxa"/>
          </w:tcPr>
          <w:p w14:paraId="612E3E13" w14:textId="77777777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46105870" w14:textId="70B03B7B" w:rsidR="001E761D" w:rsidRDefault="001E761D" w:rsidP="00DD2979">
            <w:proofErr w:type="spellStart"/>
            <w:r>
              <w:t>Akshay</w:t>
            </w:r>
            <w:proofErr w:type="spellEnd"/>
            <w:r>
              <w:t xml:space="preserve"> Kumar</w:t>
            </w:r>
          </w:p>
        </w:tc>
        <w:tc>
          <w:tcPr>
            <w:tcW w:w="1812" w:type="dxa"/>
          </w:tcPr>
          <w:p w14:paraId="29348F82" w14:textId="1DB04F8A" w:rsidR="001E761D" w:rsidRPr="002C553B" w:rsidRDefault="001E761D" w:rsidP="00DD2979">
            <w:r>
              <w:t>6376912510</w:t>
            </w:r>
          </w:p>
        </w:tc>
        <w:tc>
          <w:tcPr>
            <w:tcW w:w="2894" w:type="dxa"/>
          </w:tcPr>
          <w:p w14:paraId="118F55B2" w14:textId="3F2AD645" w:rsidR="001E761D" w:rsidRPr="002C553B" w:rsidRDefault="001E761D" w:rsidP="00DD2979">
            <w:r>
              <w:t>st.0792@iitg.ac.in</w:t>
            </w:r>
          </w:p>
        </w:tc>
        <w:tc>
          <w:tcPr>
            <w:tcW w:w="2353" w:type="dxa"/>
          </w:tcPr>
          <w:p w14:paraId="11A41FA7" w14:textId="18DC4EC5" w:rsidR="001E761D" w:rsidRPr="002C553B" w:rsidRDefault="001E761D" w:rsidP="00DD2979">
            <w:r>
              <w:t>Project Manager</w:t>
            </w:r>
          </w:p>
        </w:tc>
      </w:tr>
      <w:tr w:rsidR="001E761D" w14:paraId="2348605C" w14:textId="77777777" w:rsidTr="001E761D">
        <w:trPr>
          <w:trHeight w:val="842"/>
        </w:trPr>
        <w:tc>
          <w:tcPr>
            <w:tcW w:w="807" w:type="dxa"/>
          </w:tcPr>
          <w:p w14:paraId="238F782C" w14:textId="77777777" w:rsidR="001E761D" w:rsidRPr="00647D85" w:rsidRDefault="001E761D" w:rsidP="00DD2979">
            <w:pPr>
              <w:pStyle w:val="RowHead"/>
            </w:pPr>
          </w:p>
        </w:tc>
        <w:tc>
          <w:tcPr>
            <w:tcW w:w="1966" w:type="dxa"/>
          </w:tcPr>
          <w:p w14:paraId="5201F225" w14:textId="0EA2F1AF" w:rsidR="001E761D" w:rsidRDefault="001E761D" w:rsidP="00DD2979">
            <w:r>
              <w:t>Yash Kothari</w:t>
            </w:r>
          </w:p>
        </w:tc>
        <w:tc>
          <w:tcPr>
            <w:tcW w:w="1812" w:type="dxa"/>
          </w:tcPr>
          <w:p w14:paraId="2FB35E31" w14:textId="3F4DC156" w:rsidR="001E761D" w:rsidRPr="002C553B" w:rsidRDefault="001E761D" w:rsidP="00DD2979">
            <w:r>
              <w:t>8839294952</w:t>
            </w:r>
            <w:bookmarkStart w:id="0" w:name="_GoBack"/>
            <w:bookmarkEnd w:id="0"/>
          </w:p>
        </w:tc>
        <w:tc>
          <w:tcPr>
            <w:tcW w:w="2894" w:type="dxa"/>
          </w:tcPr>
          <w:p w14:paraId="0F315518" w14:textId="727740B7" w:rsidR="001E761D" w:rsidRPr="002C553B" w:rsidRDefault="001E761D" w:rsidP="00DD2979">
            <w:r>
              <w:t>yash.kothari@iitg.ac.in</w:t>
            </w:r>
          </w:p>
        </w:tc>
        <w:tc>
          <w:tcPr>
            <w:tcW w:w="2353" w:type="dxa"/>
          </w:tcPr>
          <w:p w14:paraId="729A44A5" w14:textId="0F6A6A53" w:rsidR="001E761D" w:rsidRPr="002C553B" w:rsidRDefault="001E761D" w:rsidP="00DD2979">
            <w:r>
              <w:t>ROS and DL Head</w:t>
            </w:r>
          </w:p>
        </w:tc>
      </w:tr>
    </w:tbl>
    <w:p w14:paraId="70676D9C" w14:textId="77777777" w:rsidR="00531DA7" w:rsidRPr="00DD2979" w:rsidRDefault="00DD2979" w:rsidP="00DD2979">
      <w:pPr>
        <w:tabs>
          <w:tab w:val="left" w:pos="1035"/>
        </w:tabs>
        <w:rPr>
          <w:lang w:eastAsia="en-US"/>
        </w:rPr>
      </w:pPr>
      <w:r>
        <w:rPr>
          <w:lang w:eastAsia="en-US"/>
        </w:rPr>
        <w:br/>
      </w:r>
    </w:p>
    <w:p w14:paraId="7C1D1196" w14:textId="2DF4A8C7" w:rsidR="00FD72D0" w:rsidRPr="00B735A0" w:rsidRDefault="00DD2979" w:rsidP="00DD2979">
      <w:pPr>
        <w:pStyle w:val="NoSpacing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4AE4F6BA" w14:textId="1DFBB7E1" w:rsidR="00C510F1" w:rsidRPr="00B735A0" w:rsidRDefault="00FD72D0" w:rsidP="00DD2979">
      <w:pPr>
        <w:pStyle w:val="NoSpacing"/>
        <w:jc w:val="right"/>
      </w:pPr>
      <w:r>
        <w:rPr>
          <w:noProof/>
          <w:lang w:eastAsia="ko-KR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5A0E0A" wp14:editId="5CCA078E">
                <wp:simplePos x="0" y="0"/>
                <wp:positionH relativeFrom="margin">
                  <wp:align>left</wp:align>
                </wp:positionH>
                <wp:positionV relativeFrom="paragraph">
                  <wp:posOffset>4951277</wp:posOffset>
                </wp:positionV>
                <wp:extent cx="2360930" cy="953770"/>
                <wp:effectExtent l="0" t="0" r="2032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6942" w14:textId="77777777" w:rsidR="00FD72D0" w:rsidRDefault="00FD72D0" w:rsidP="00FD72D0">
                            <w:pPr>
                              <w:spacing w:before="0" w:after="0"/>
                            </w:pPr>
                          </w:p>
                          <w:p w14:paraId="03065778" w14:textId="77777777" w:rsidR="00FD72D0" w:rsidRDefault="00FD72D0" w:rsidP="00FD72D0">
                            <w:pPr>
                              <w:spacing w:before="0"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75C4921" w14:textId="77777777" w:rsidR="00FD72D0" w:rsidRDefault="00FD72D0" w:rsidP="00FD72D0">
                            <w:pPr>
                              <w:spacing w:before="0"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98C8BB0" w14:textId="255635D7" w:rsidR="00DD2979" w:rsidRDefault="006B6ADD" w:rsidP="00FD72D0">
                            <w:pPr>
                              <w:spacing w:before="0" w:after="0"/>
                            </w:pPr>
                            <w:r>
                              <w:rPr>
                                <w:b/>
                                <w:bCs/>
                              </w:rPr>
                              <w:t>Apoorva Kumar</w:t>
                            </w:r>
                            <w:r w:rsidR="00DD2979">
                              <w:t>,</w:t>
                            </w:r>
                            <w:r w:rsidR="00DD2979">
                              <w:br/>
                            </w:r>
                            <w:r w:rsidR="0048789A">
                              <w:t>Secretary,</w:t>
                            </w:r>
                            <w:r w:rsidR="00DD2979">
                              <w:t xml:space="preserve"> </w:t>
                            </w:r>
                            <w:r w:rsidR="0048789A">
                              <w:t>Robotics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0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9.85pt;width:185.9pt;height:75.1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">
                <v:textbox>
                  <w:txbxContent>
                    <w:p w14:paraId="42E96942" w14:textId="77777777" w:rsidR="00FD72D0" w:rsidRDefault="00FD72D0" w:rsidP="00FD72D0">
                      <w:pPr>
                        <w:spacing w:before="0" w:after="0"/>
                      </w:pPr>
                    </w:p>
                    <w:p w14:paraId="03065778" w14:textId="77777777" w:rsidR="00FD72D0" w:rsidRDefault="00FD72D0" w:rsidP="00FD72D0">
                      <w:pPr>
                        <w:spacing w:before="0" w:after="0"/>
                        <w:rPr>
                          <w:b/>
                          <w:bCs/>
                        </w:rPr>
                      </w:pPr>
                    </w:p>
                    <w:p w14:paraId="775C4921" w14:textId="77777777" w:rsidR="00FD72D0" w:rsidRDefault="00FD72D0" w:rsidP="00FD72D0">
                      <w:pPr>
                        <w:spacing w:before="0" w:after="0"/>
                        <w:rPr>
                          <w:b/>
                          <w:bCs/>
                        </w:rPr>
                      </w:pPr>
                    </w:p>
                    <w:p w14:paraId="298C8BB0" w14:textId="255635D7" w:rsidR="00DD2979" w:rsidRDefault="006B6ADD" w:rsidP="00FD72D0">
                      <w:pPr>
                        <w:spacing w:before="0" w:after="0"/>
                      </w:pPr>
                      <w:r>
                        <w:rPr>
                          <w:b/>
                          <w:bCs/>
                        </w:rPr>
                        <w:t>Apoorva Kumar</w:t>
                      </w:r>
                      <w:r w:rsidR="00DD2979">
                        <w:t>,</w:t>
                      </w:r>
                      <w:r w:rsidR="00DD2979">
                        <w:br/>
                      </w:r>
                      <w:r w:rsidR="0048789A">
                        <w:t>Secretary,</w:t>
                      </w:r>
                      <w:r w:rsidR="00DD2979">
                        <w:t xml:space="preserve"> </w:t>
                      </w:r>
                      <w:r w:rsidR="0048789A">
                        <w:t>Robotics Club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ko-KR"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F1A6AE" wp14:editId="120EBBD4">
                <wp:simplePos x="0" y="0"/>
                <wp:positionH relativeFrom="margin">
                  <wp:posOffset>3869872</wp:posOffset>
                </wp:positionH>
                <wp:positionV relativeFrom="paragraph">
                  <wp:posOffset>4971868</wp:posOffset>
                </wp:positionV>
                <wp:extent cx="2360930" cy="1404620"/>
                <wp:effectExtent l="0" t="0" r="2032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69A8" w14:textId="77777777" w:rsidR="00FD72D0" w:rsidRDefault="0099436D" w:rsidP="0099436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5838E2AF" w14:textId="148A22E2" w:rsidR="0099436D" w:rsidRDefault="0099436D" w:rsidP="0099436D">
                            <w:r w:rsidRPr="0099436D">
                              <w:rPr>
                                <w:b/>
                                <w:bCs/>
                              </w:rPr>
                              <w:t>A.</w:t>
                            </w:r>
                            <w:r w:rsidR="00EB181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9436D">
                              <w:rPr>
                                <w:b/>
                                <w:bCs/>
                              </w:rPr>
                              <w:t>Vamshi Krishna Reddy</w:t>
                            </w:r>
                            <w:r>
                              <w:br/>
                              <w:t xml:space="preserve">General </w:t>
                            </w:r>
                            <w:r w:rsidR="00EB181D">
                              <w:t>Secretary, Technical</w:t>
                            </w:r>
                            <w:r>
                              <w:t xml:space="preserve"> 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1A6AE" id="_x0000_s1027" type="#_x0000_t202" style="position:absolute;left:0;text-align:left;margin-left:304.7pt;margin-top:391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">
                <v:textbox style="mso-fit-shape-to-text:t">
                  <w:txbxContent>
                    <w:p w14:paraId="25C869A8" w14:textId="77777777" w:rsidR="00FD72D0" w:rsidRDefault="0099436D" w:rsidP="0099436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5838E2AF" w14:textId="148A22E2" w:rsidR="0099436D" w:rsidRDefault="0099436D" w:rsidP="0099436D">
                      <w:r w:rsidRPr="0099436D">
                        <w:rPr>
                          <w:b/>
                          <w:bCs/>
                        </w:rPr>
                        <w:t>A.</w:t>
                      </w:r>
                      <w:r w:rsidR="00EB181D">
                        <w:rPr>
                          <w:b/>
                          <w:bCs/>
                        </w:rPr>
                        <w:t xml:space="preserve"> </w:t>
                      </w:r>
                      <w:r w:rsidRPr="0099436D">
                        <w:rPr>
                          <w:b/>
                          <w:bCs/>
                        </w:rPr>
                        <w:t>Vamshi Krishna Reddy</w:t>
                      </w:r>
                      <w:r>
                        <w:br/>
                        <w:t xml:space="preserve">General </w:t>
                      </w:r>
                      <w:r w:rsidR="00EB181D">
                        <w:t>Secretary, Technical</w:t>
                      </w:r>
                      <w:r>
                        <w:t xml:space="preserve"> Board.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10F1" w:rsidRPr="00B735A0" w:rsidSect="0099436D">
      <w:footerReference w:type="default" r:id="rId12"/>
      <w:pgSz w:w="12240" w:h="15840" w:code="1"/>
      <w:pgMar w:top="1296" w:right="432" w:bottom="1296" w:left="86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E031" w14:textId="77777777" w:rsidR="00E218D3" w:rsidRDefault="00E218D3">
      <w:pPr>
        <w:spacing w:before="0" w:after="0"/>
      </w:pPr>
      <w:r>
        <w:separator/>
      </w:r>
    </w:p>
  </w:endnote>
  <w:endnote w:type="continuationSeparator" w:id="0">
    <w:p w14:paraId="0DA1356E" w14:textId="77777777" w:rsidR="00E218D3" w:rsidRDefault="00E218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3035" w14:textId="77777777" w:rsidR="00BE3A3E" w:rsidRDefault="0041617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436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99436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CA6D3" w14:textId="77777777" w:rsidR="00E218D3" w:rsidRDefault="00E218D3">
      <w:pPr>
        <w:spacing w:before="0" w:after="0"/>
      </w:pPr>
      <w:r>
        <w:separator/>
      </w:r>
    </w:p>
  </w:footnote>
  <w:footnote w:type="continuationSeparator" w:id="0">
    <w:p w14:paraId="04FA6640" w14:textId="77777777" w:rsidR="00E218D3" w:rsidRDefault="00E218D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D02B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AAD6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0CFF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82F8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7293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6BB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6B5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E2AC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7A1C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9ED6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FA5B26"/>
    <w:multiLevelType w:val="hybridMultilevel"/>
    <w:tmpl w:val="06E85756"/>
    <w:lvl w:ilvl="0" w:tplc="B0845B4A">
      <w:start w:val="1"/>
      <w:numFmt w:val="decimal"/>
      <w:pStyle w:val="RowHead"/>
      <w:suff w:val="nothing"/>
      <w:lvlText w:val="%1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94"/>
    <w:rsid w:val="00044DCB"/>
    <w:rsid w:val="000676B5"/>
    <w:rsid w:val="00143BDA"/>
    <w:rsid w:val="00165BE5"/>
    <w:rsid w:val="001A5B73"/>
    <w:rsid w:val="001E761D"/>
    <w:rsid w:val="00206666"/>
    <w:rsid w:val="002C553B"/>
    <w:rsid w:val="002F18F8"/>
    <w:rsid w:val="00301F8F"/>
    <w:rsid w:val="003177AC"/>
    <w:rsid w:val="00324D66"/>
    <w:rsid w:val="004064C9"/>
    <w:rsid w:val="00416170"/>
    <w:rsid w:val="00456D28"/>
    <w:rsid w:val="0048789A"/>
    <w:rsid w:val="004907E5"/>
    <w:rsid w:val="00531DA7"/>
    <w:rsid w:val="00647D85"/>
    <w:rsid w:val="00692765"/>
    <w:rsid w:val="006A6F49"/>
    <w:rsid w:val="006A7FE9"/>
    <w:rsid w:val="006B6ADD"/>
    <w:rsid w:val="006D4C3B"/>
    <w:rsid w:val="00733AB3"/>
    <w:rsid w:val="00754BA0"/>
    <w:rsid w:val="0077005E"/>
    <w:rsid w:val="00774393"/>
    <w:rsid w:val="007D4CCB"/>
    <w:rsid w:val="00825F63"/>
    <w:rsid w:val="00851000"/>
    <w:rsid w:val="008F196C"/>
    <w:rsid w:val="00906694"/>
    <w:rsid w:val="0099436D"/>
    <w:rsid w:val="009A15F1"/>
    <w:rsid w:val="00A26583"/>
    <w:rsid w:val="00AD0249"/>
    <w:rsid w:val="00AE0314"/>
    <w:rsid w:val="00B735A0"/>
    <w:rsid w:val="00BE3A3E"/>
    <w:rsid w:val="00C510F1"/>
    <w:rsid w:val="00C76AA2"/>
    <w:rsid w:val="00C81E5F"/>
    <w:rsid w:val="00CD0CF6"/>
    <w:rsid w:val="00D411B8"/>
    <w:rsid w:val="00D52615"/>
    <w:rsid w:val="00DA41AE"/>
    <w:rsid w:val="00DD2979"/>
    <w:rsid w:val="00E2096C"/>
    <w:rsid w:val="00E218D3"/>
    <w:rsid w:val="00E30F28"/>
    <w:rsid w:val="00E426DE"/>
    <w:rsid w:val="00E475BF"/>
    <w:rsid w:val="00EB181D"/>
    <w:rsid w:val="00F35C3B"/>
    <w:rsid w:val="00F73F2E"/>
    <w:rsid w:val="00F75152"/>
    <w:rsid w:val="00F91F53"/>
    <w:rsid w:val="00F921F9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A88E8"/>
  <w15:chartTrackingRefBased/>
  <w15:docId w15:val="{A1BBD44C-7CE5-48DB-AC8C-144EB102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F3F3F" w:themeColor="accent1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A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F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531DA7"/>
    <w:pPr>
      <w:pBdr>
        <w:top w:val="thinThickSmallGap" w:sz="12" w:space="1" w:color="8B8B8B" w:themeColor="accent1" w:themeTint="99"/>
        <w:bottom w:val="thickThinSmallGap" w:sz="12" w:space="1" w:color="8B8B8B" w:themeColor="accent1" w:themeTint="99"/>
      </w:pBdr>
      <w:spacing w:before="0" w:after="0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12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531DA7"/>
    <w:rPr>
      <w:rFonts w:asciiTheme="majorHAnsi" w:eastAsiaTheme="majorEastAsia" w:hAnsiTheme="majorHAnsi" w:cstheme="majorBidi"/>
      <w:b/>
      <w:caps/>
      <w:spacing w:val="-10"/>
      <w:kern w:val="28"/>
      <w:sz w:val="122"/>
      <w:szCs w:val="5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0"/>
    <w:qFormat/>
    <w:pPr>
      <w:spacing w:after="0"/>
    </w:pPr>
  </w:style>
  <w:style w:type="paragraph" w:customStyle="1" w:styleId="TableHead">
    <w:name w:val="Table Head"/>
    <w:basedOn w:val="Normal"/>
    <w:uiPriority w:val="2"/>
    <w:qFormat/>
    <w:rsid w:val="008F196C"/>
    <w:pPr>
      <w:spacing w:before="0" w:after="40"/>
    </w:pPr>
    <w:rPr>
      <w:rFonts w:asciiTheme="majorHAnsi" w:eastAsiaTheme="majorEastAsia" w:hAnsiTheme="majorHAnsi" w:cstheme="majorBidi"/>
      <w:caps/>
      <w:color w:val="2F2F2F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owHead">
    <w:name w:val="Row Head"/>
    <w:basedOn w:val="Normal"/>
    <w:uiPriority w:val="3"/>
    <w:qFormat/>
    <w:rsid w:val="006A6F49"/>
    <w:pPr>
      <w:numPr>
        <w:numId w:val="1"/>
      </w:numPr>
      <w:spacing w:before="80"/>
      <w:ind w:firstLine="0"/>
    </w:pPr>
    <w:rPr>
      <w:rFonts w:asciiTheme="majorHAnsi" w:eastAsiaTheme="majorEastAsia" w:hAnsiTheme="majorHAnsi" w:cstheme="majorBidi"/>
      <w:b/>
      <w:bCs/>
      <w:color w:val="000000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7F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E9"/>
    <w:rPr>
      <w:rFonts w:asciiTheme="majorHAnsi" w:eastAsiaTheme="majorEastAsia" w:hAnsiTheme="majorHAnsi" w:cstheme="majorBidi"/>
      <w:color w:val="000000" w:themeColor="text2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907E5"/>
    <w:pPr>
      <w:spacing w:before="40" w:after="0"/>
      <w:contextualSpacing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7FE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07E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A7FE9"/>
    <w:rPr>
      <w:sz w:val="22"/>
    </w:rPr>
  </w:style>
  <w:style w:type="table" w:styleId="TableGridLight">
    <w:name w:val="Grid Table Light"/>
    <w:basedOn w:val="TableNormal"/>
    <w:uiPriority w:val="40"/>
    <w:rsid w:val="00F7515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B735A0"/>
  </w:style>
  <w:style w:type="paragraph" w:styleId="BlockText">
    <w:name w:val="Block Text"/>
    <w:basedOn w:val="Normal"/>
    <w:uiPriority w:val="99"/>
    <w:semiHidden/>
    <w:unhideWhenUsed/>
    <w:rsid w:val="00B735A0"/>
    <w:pPr>
      <w:pBdr>
        <w:top w:val="single" w:sz="2" w:space="10" w:color="3F3F3F" w:themeColor="accent1"/>
        <w:left w:val="single" w:sz="2" w:space="10" w:color="3F3F3F" w:themeColor="accent1"/>
        <w:bottom w:val="single" w:sz="2" w:space="10" w:color="3F3F3F" w:themeColor="accent1"/>
        <w:right w:val="single" w:sz="2" w:space="10" w:color="3F3F3F" w:themeColor="accent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B735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5A0"/>
  </w:style>
  <w:style w:type="paragraph" w:styleId="BodyText2">
    <w:name w:val="Body Text 2"/>
    <w:basedOn w:val="Normal"/>
    <w:link w:val="BodyText2Char"/>
    <w:uiPriority w:val="99"/>
    <w:semiHidden/>
    <w:unhideWhenUsed/>
    <w:rsid w:val="00B735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35A0"/>
  </w:style>
  <w:style w:type="paragraph" w:styleId="BodyText3">
    <w:name w:val="Body Text 3"/>
    <w:basedOn w:val="Normal"/>
    <w:link w:val="BodyText3Char"/>
    <w:uiPriority w:val="99"/>
    <w:semiHidden/>
    <w:unhideWhenUsed/>
    <w:rsid w:val="00B735A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35A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35A0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35A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35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35A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35A0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35A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35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35A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35A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35A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735A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5A0"/>
    <w:pPr>
      <w:spacing w:before="0"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35A0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35A0"/>
  </w:style>
  <w:style w:type="table" w:styleId="ColorfulGrid">
    <w:name w:val="Colorful Grid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</w:rPr>
      <w:tblPr/>
      <w:tcPr>
        <w:shd w:val="clear" w:color="auto" w:fill="B2B2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B2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25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2525" w:themeColor="accent1" w:themeShade="99"/>
          <w:insideV w:val="nil"/>
        </w:tcBorders>
        <w:shd w:val="clear" w:color="auto" w:fill="2525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accent1" w:themeFillShade="99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9F9F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735A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5A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5A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5A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1F1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2F2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5A0"/>
  </w:style>
  <w:style w:type="character" w:customStyle="1" w:styleId="DateChar">
    <w:name w:val="Date Char"/>
    <w:basedOn w:val="DefaultParagraphFont"/>
    <w:link w:val="Date"/>
    <w:uiPriority w:val="99"/>
    <w:semiHidden/>
    <w:rsid w:val="00B735A0"/>
  </w:style>
  <w:style w:type="paragraph" w:styleId="DocumentMap">
    <w:name w:val="Document Map"/>
    <w:basedOn w:val="Normal"/>
    <w:link w:val="DocumentMapChar"/>
    <w:uiPriority w:val="99"/>
    <w:semiHidden/>
    <w:unhideWhenUsed/>
    <w:rsid w:val="00B735A0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35A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35A0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35A0"/>
  </w:style>
  <w:style w:type="character" w:styleId="Emphasis">
    <w:name w:val="Emphasis"/>
    <w:basedOn w:val="DefaultParagraphFont"/>
    <w:uiPriority w:val="20"/>
    <w:semiHidden/>
    <w:unhideWhenUsed/>
    <w:qFormat/>
    <w:rsid w:val="00B735A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735A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5A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5A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735A0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CF6"/>
    <w:rPr>
      <w:color w:val="595959" w:themeColor="text1" w:themeTint="A6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735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5A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5A0"/>
    <w:rPr>
      <w:szCs w:val="20"/>
    </w:rPr>
  </w:style>
  <w:style w:type="table" w:styleId="GridTable1Light">
    <w:name w:val="Grid Table 1 Light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1" w:themeTint="66"/>
        <w:left w:val="single" w:sz="4" w:space="0" w:color="B2B2B2" w:themeColor="accent1" w:themeTint="66"/>
        <w:bottom w:val="single" w:sz="4" w:space="0" w:color="B2B2B2" w:themeColor="accent1" w:themeTint="66"/>
        <w:right w:val="single" w:sz="4" w:space="0" w:color="B2B2B2" w:themeColor="accent1" w:themeTint="66"/>
        <w:insideH w:val="single" w:sz="4" w:space="0" w:color="B2B2B2" w:themeColor="accent1" w:themeTint="66"/>
        <w:insideV w:val="single" w:sz="4" w:space="0" w:color="B2B2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8B8B8B" w:themeColor="accent1" w:themeTint="99"/>
        <w:bottom w:val="single" w:sz="2" w:space="0" w:color="8B8B8B" w:themeColor="accent1" w:themeTint="99"/>
        <w:insideH w:val="single" w:sz="2" w:space="0" w:color="8B8B8B" w:themeColor="accent1" w:themeTint="99"/>
        <w:insideV w:val="single" w:sz="2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B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B2B2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A0"/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A0"/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A0"/>
    <w:rPr>
      <w:rFonts w:asciiTheme="majorHAnsi" w:eastAsiaTheme="majorEastAsia" w:hAnsiTheme="majorHAnsi" w:cstheme="majorBidi"/>
      <w:color w:val="2F2F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A0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A0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A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A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735A0"/>
  </w:style>
  <w:style w:type="paragraph" w:styleId="HTMLAddress">
    <w:name w:val="HTML Address"/>
    <w:basedOn w:val="Normal"/>
    <w:link w:val="HTMLAddressChar"/>
    <w:uiPriority w:val="99"/>
    <w:semiHidden/>
    <w:unhideWhenUsed/>
    <w:rsid w:val="00B735A0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35A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35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735A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A0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A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35A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735A0"/>
    <w:rPr>
      <w:i/>
      <w:iCs/>
    </w:rPr>
  </w:style>
  <w:style w:type="character" w:styleId="Hyperlink">
    <w:name w:val="Hyperlink"/>
    <w:basedOn w:val="DefaultParagraphFont"/>
    <w:uiPriority w:val="99"/>
    <w:unhideWhenUsed/>
    <w:rsid w:val="00B735A0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35A0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35A0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35A0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35A0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35A0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35A0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35A0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35A0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35A0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35A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735A0"/>
    <w:rPr>
      <w:i/>
      <w:iCs/>
      <w:color w:val="3F3F3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735A0"/>
    <w:pPr>
      <w:pBdr>
        <w:top w:val="single" w:sz="4" w:space="10" w:color="3F3F3F" w:themeColor="accent1"/>
        <w:bottom w:val="single" w:sz="4" w:space="10" w:color="3F3F3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735A0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735A0"/>
    <w:rPr>
      <w:b/>
      <w:bCs/>
      <w:smallCaps/>
      <w:color w:val="3F3F3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1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  <w:shd w:val="clear" w:color="auto" w:fill="CFCFCF" w:themeFill="accent1" w:themeFillTint="3F"/>
      </w:tcPr>
    </w:tblStylePr>
    <w:tblStylePr w:type="band2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735A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735A0"/>
    <w:pPr>
      <w:spacing w:before="0" w:after="0"/>
    </w:pPr>
    <w:rPr>
      <w:color w:val="2F2F2F" w:themeColor="accent1" w:themeShade="BF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735A0"/>
    <w:pPr>
      <w:spacing w:before="0"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735A0"/>
    <w:pPr>
      <w:spacing w:before="0"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735A0"/>
    <w:pPr>
      <w:spacing w:before="0"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735A0"/>
    <w:pPr>
      <w:spacing w:before="0"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735A0"/>
    <w:pPr>
      <w:spacing w:before="0"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735A0"/>
  </w:style>
  <w:style w:type="paragraph" w:styleId="List">
    <w:name w:val="List"/>
    <w:basedOn w:val="Normal"/>
    <w:uiPriority w:val="99"/>
    <w:semiHidden/>
    <w:unhideWhenUsed/>
    <w:rsid w:val="00B735A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735A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735A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735A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735A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735A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735A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35A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35A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35A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35A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35A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35A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35A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35A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735A0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735A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735A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735A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35A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735A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bottom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3F3F3F" w:themeColor="accent1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3F3F" w:themeColor="accent1"/>
          <w:right w:val="single" w:sz="4" w:space="0" w:color="3F3F3F" w:themeColor="accent1"/>
        </w:tcBorders>
      </w:tcPr>
    </w:tblStylePr>
    <w:tblStylePr w:type="band1Horz">
      <w:tblPr/>
      <w:tcPr>
        <w:tcBorders>
          <w:top w:val="single" w:sz="4" w:space="0" w:color="3F3F3F" w:themeColor="accent1"/>
          <w:bottom w:val="single" w:sz="4" w:space="0" w:color="3F3F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3F3F" w:themeColor="accent1"/>
          <w:left w:val="nil"/>
        </w:tcBorders>
      </w:tcPr>
    </w:tblStylePr>
    <w:tblStylePr w:type="swCell">
      <w:tblPr/>
      <w:tcPr>
        <w:tcBorders>
          <w:top w:val="double" w:sz="4" w:space="0" w:color="3F3F3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3F3F" w:themeColor="accent1"/>
        <w:left w:val="single" w:sz="24" w:space="0" w:color="3F3F3F" w:themeColor="accent1"/>
        <w:bottom w:val="single" w:sz="24" w:space="0" w:color="3F3F3F" w:themeColor="accent1"/>
        <w:right w:val="single" w:sz="24" w:space="0" w:color="3F3F3F" w:themeColor="accent1"/>
      </w:tblBorders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3F3F3F" w:themeColor="accent1"/>
        <w:bottom w:val="single" w:sz="4" w:space="0" w:color="3F3F3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735A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3F3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3F3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3F3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3F3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735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35A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  <w:insideV w:val="single" w:sz="8" w:space="0" w:color="6F6F6F" w:themeColor="accent1" w:themeTint="BF"/>
      </w:tblBorders>
    </w:tblPr>
    <w:tcPr>
      <w:shd w:val="clear" w:color="auto" w:fill="CFCF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6F6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cPr>
      <w:shd w:val="clear" w:color="auto" w:fill="CFCF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1" w:themeFillTint="33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tcBorders>
          <w:insideH w:val="single" w:sz="6" w:space="0" w:color="3F3F3F" w:themeColor="accent1"/>
          <w:insideV w:val="single" w:sz="6" w:space="0" w:color="3F3F3F" w:themeColor="accent1"/>
        </w:tcBorders>
        <w:shd w:val="clear" w:color="auto" w:fill="9F9F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shd w:val="clear" w:color="auto" w:fill="CFCF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35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35A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735A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735A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35A0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35A0"/>
  </w:style>
  <w:style w:type="character" w:styleId="PageNumber">
    <w:name w:val="page number"/>
    <w:basedOn w:val="DefaultParagraphFont"/>
    <w:uiPriority w:val="99"/>
    <w:semiHidden/>
    <w:unhideWhenUsed/>
    <w:rsid w:val="00B735A0"/>
  </w:style>
  <w:style w:type="table" w:styleId="PlainTable1">
    <w:name w:val="Plain Table 1"/>
    <w:basedOn w:val="TableNormal"/>
    <w:uiPriority w:val="41"/>
    <w:rsid w:val="00B735A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5A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735A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735A0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5A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735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35A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35A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35A0"/>
  </w:style>
  <w:style w:type="paragraph" w:styleId="Signature">
    <w:name w:val="Signature"/>
    <w:basedOn w:val="Normal"/>
    <w:link w:val="SignatureChar"/>
    <w:uiPriority w:val="99"/>
    <w:semiHidden/>
    <w:unhideWhenUsed/>
    <w:rsid w:val="00B735A0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35A0"/>
  </w:style>
  <w:style w:type="character" w:styleId="Strong">
    <w:name w:val="Strong"/>
    <w:basedOn w:val="DefaultParagraphFont"/>
    <w:uiPriority w:val="22"/>
    <w:semiHidden/>
    <w:unhideWhenUsed/>
    <w:qFormat/>
    <w:rsid w:val="00B735A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735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735A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735A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735A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735A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735A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735A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735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735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735A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735A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735A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735A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735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735A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735A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735A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735A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B735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735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735A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735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735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35A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35A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735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735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735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7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735A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35A0"/>
  </w:style>
  <w:style w:type="paragraph" w:styleId="TOC2">
    <w:name w:val="toc 2"/>
    <w:basedOn w:val="Normal"/>
    <w:next w:val="Normal"/>
    <w:autoRedefine/>
    <w:uiPriority w:val="39"/>
    <w:semiHidden/>
    <w:unhideWhenUsed/>
    <w:rsid w:val="00B735A0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35A0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735A0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35A0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35A0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35A0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35A0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35A0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5A0"/>
    <w:pPr>
      <w:outlineLvl w:val="9"/>
    </w:pPr>
    <w:rPr>
      <w:color w:val="2F2F2F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B6A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fer\AppData\Roaming\Microsoft\Templates\Volunteer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C4E0ED1BC345118A4BBE84807F3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2104F-1BC6-4045-B015-1C54C2EC86BC}"/>
      </w:docPartPr>
      <w:docPartBody>
        <w:p w:rsidR="00000000" w:rsidRDefault="00E121DE" w:rsidP="00E121DE">
          <w:pPr>
            <w:pStyle w:val="39C4E0ED1BC345118A4BBE84807F388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56"/>
    <w:rsid w:val="00202B96"/>
    <w:rsid w:val="003759C7"/>
    <w:rsid w:val="005B44E4"/>
    <w:rsid w:val="008B6993"/>
    <w:rsid w:val="00954E09"/>
    <w:rsid w:val="00A26756"/>
    <w:rsid w:val="00E121DE"/>
    <w:rsid w:val="00F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F4311BAB4E68B175C31BC107E0E5">
    <w:name w:val="8CFAF4311BAB4E68B175C31BC107E0E5"/>
  </w:style>
  <w:style w:type="paragraph" w:customStyle="1" w:styleId="C78D80F2A84D4691995BF68DD0B66567">
    <w:name w:val="C78D80F2A84D4691995BF68DD0B66567"/>
  </w:style>
  <w:style w:type="paragraph" w:customStyle="1" w:styleId="B2ABD31DD3D941CF8C7B38AE80C59C5D">
    <w:name w:val="B2ABD31DD3D941CF8C7B38AE80C59C5D"/>
  </w:style>
  <w:style w:type="paragraph" w:customStyle="1" w:styleId="64D5DFF4DBFC494BB1DEDD4FEB1D4F80">
    <w:name w:val="64D5DFF4DBFC494BB1DEDD4FEB1D4F80"/>
  </w:style>
  <w:style w:type="paragraph" w:customStyle="1" w:styleId="22788C078A074B86A0BE836432D5C660">
    <w:name w:val="22788C078A074B86A0BE836432D5C660"/>
  </w:style>
  <w:style w:type="paragraph" w:customStyle="1" w:styleId="CC73EC52E84745DAA6E52E661AA83410">
    <w:name w:val="CC73EC52E84745DAA6E52E661AA83410"/>
  </w:style>
  <w:style w:type="paragraph" w:customStyle="1" w:styleId="3F4C1544513D462ABCA48E50E9E87DE5">
    <w:name w:val="3F4C1544513D462ABCA48E50E9E87DE5"/>
  </w:style>
  <w:style w:type="paragraph" w:customStyle="1" w:styleId="9C253FC0579448CD9B38BC2F3BC50C00">
    <w:name w:val="9C253FC0579448CD9B38BC2F3BC50C00"/>
  </w:style>
  <w:style w:type="paragraph" w:customStyle="1" w:styleId="5B4429BBC9FA4FB8AB11CAB13F507250">
    <w:name w:val="5B4429BBC9FA4FB8AB11CAB13F507250"/>
  </w:style>
  <w:style w:type="paragraph" w:customStyle="1" w:styleId="B517011B3E8A41F6B8191F88D504332C">
    <w:name w:val="B517011B3E8A41F6B8191F88D504332C"/>
  </w:style>
  <w:style w:type="paragraph" w:customStyle="1" w:styleId="D985017881264629A70D8258C2342445">
    <w:name w:val="D985017881264629A70D8258C2342445"/>
  </w:style>
  <w:style w:type="paragraph" w:customStyle="1" w:styleId="55235B20A68943049F5BB56DDB178B63">
    <w:name w:val="55235B20A68943049F5BB56DDB178B63"/>
  </w:style>
  <w:style w:type="paragraph" w:customStyle="1" w:styleId="901F144331EB4FB082A113B7E737D778">
    <w:name w:val="901F144331EB4FB082A113B7E737D778"/>
  </w:style>
  <w:style w:type="paragraph" w:customStyle="1" w:styleId="EECEA5554875429197BC544C180590C1">
    <w:name w:val="EECEA5554875429197BC544C180590C1"/>
  </w:style>
  <w:style w:type="paragraph" w:customStyle="1" w:styleId="0E5434EC8A624F86A11FFC503540F327">
    <w:name w:val="0E5434EC8A624F86A11FFC503540F327"/>
  </w:style>
  <w:style w:type="paragraph" w:customStyle="1" w:styleId="B5122DBD35444D969A2FAA3A8580A16D">
    <w:name w:val="B5122DBD35444D969A2FAA3A8580A16D"/>
  </w:style>
  <w:style w:type="paragraph" w:customStyle="1" w:styleId="6A6ED1A73B5C48248152FFB5C9B64E9A">
    <w:name w:val="6A6ED1A73B5C48248152FFB5C9B64E9A"/>
  </w:style>
  <w:style w:type="paragraph" w:customStyle="1" w:styleId="EE24222BA2C94EC59B18D2562796C7E9">
    <w:name w:val="EE24222BA2C94EC59B18D2562796C7E9"/>
  </w:style>
  <w:style w:type="paragraph" w:customStyle="1" w:styleId="AD7A0A68056E43D9A84CFD92A2E6EBA8">
    <w:name w:val="AD7A0A68056E43D9A84CFD92A2E6EBA8"/>
  </w:style>
  <w:style w:type="paragraph" w:customStyle="1" w:styleId="D1E6A816A0244A5EAA07214821AB8884">
    <w:name w:val="D1E6A816A0244A5EAA07214821AB8884"/>
  </w:style>
  <w:style w:type="paragraph" w:customStyle="1" w:styleId="E4C7883435AE4EDBA7E079983E4A3A64">
    <w:name w:val="E4C7883435AE4EDBA7E079983E4A3A64"/>
  </w:style>
  <w:style w:type="paragraph" w:customStyle="1" w:styleId="B036436D93704DCA8018230739D2AA77">
    <w:name w:val="B036436D93704DCA8018230739D2AA77"/>
  </w:style>
  <w:style w:type="paragraph" w:customStyle="1" w:styleId="406101CDAD874D168982783C679B7475">
    <w:name w:val="406101CDAD874D168982783C679B7475"/>
  </w:style>
  <w:style w:type="paragraph" w:customStyle="1" w:styleId="17455F3707B84E3B8CC7B9FEB419017D">
    <w:name w:val="17455F3707B84E3B8CC7B9FEB419017D"/>
  </w:style>
  <w:style w:type="paragraph" w:customStyle="1" w:styleId="A76AB4511AEC4AE6AD3E032DA5FACF02">
    <w:name w:val="A76AB4511AEC4AE6AD3E032DA5FACF02"/>
  </w:style>
  <w:style w:type="paragraph" w:customStyle="1" w:styleId="C0349711EE7E4ACA919011B923487027">
    <w:name w:val="C0349711EE7E4ACA919011B923487027"/>
  </w:style>
  <w:style w:type="paragraph" w:customStyle="1" w:styleId="791BB647ABFA4267BDC2BFEEC79ED7BB">
    <w:name w:val="791BB647ABFA4267BDC2BFEEC79ED7BB"/>
  </w:style>
  <w:style w:type="paragraph" w:customStyle="1" w:styleId="ED76E08412B3489298EA53462495569F">
    <w:name w:val="ED76E08412B3489298EA53462495569F"/>
  </w:style>
  <w:style w:type="paragraph" w:customStyle="1" w:styleId="7A4BAF0DC31942A79A3D4845ABF28EAC">
    <w:name w:val="7A4BAF0DC31942A79A3D4845ABF28EAC"/>
  </w:style>
  <w:style w:type="paragraph" w:customStyle="1" w:styleId="352DB2650AE248F28165A9FF91B00577">
    <w:name w:val="352DB2650AE248F28165A9FF91B00577"/>
  </w:style>
  <w:style w:type="paragraph" w:customStyle="1" w:styleId="34C1856C971B4E9E94C228A7C58299B3">
    <w:name w:val="34C1856C971B4E9E94C228A7C58299B3"/>
  </w:style>
  <w:style w:type="paragraph" w:customStyle="1" w:styleId="3307B212E5404F8C906D384FCB76A771">
    <w:name w:val="3307B212E5404F8C906D384FCB76A771"/>
  </w:style>
  <w:style w:type="paragraph" w:customStyle="1" w:styleId="791E7227E78D44EDA5D8673EF12EF852">
    <w:name w:val="791E7227E78D44EDA5D8673EF12EF852"/>
  </w:style>
  <w:style w:type="paragraph" w:customStyle="1" w:styleId="F7275237CB2C41A59B9A75CB3740F53A">
    <w:name w:val="F7275237CB2C41A59B9A75CB3740F53A"/>
  </w:style>
  <w:style w:type="paragraph" w:customStyle="1" w:styleId="2AFF577E033441ADA71FFE82C02DE20E">
    <w:name w:val="2AFF577E033441ADA71FFE82C02DE20E"/>
  </w:style>
  <w:style w:type="paragraph" w:customStyle="1" w:styleId="6D1F58D7DA5F45CDBAB887C0B6C9B675">
    <w:name w:val="6D1F58D7DA5F45CDBAB887C0B6C9B675"/>
  </w:style>
  <w:style w:type="paragraph" w:customStyle="1" w:styleId="47531D2F1196475991DD8FB1C888ED7B">
    <w:name w:val="47531D2F1196475991DD8FB1C888ED7B"/>
  </w:style>
  <w:style w:type="paragraph" w:customStyle="1" w:styleId="37C7D4BC51FF405E85ED179B76963D69">
    <w:name w:val="37C7D4BC51FF405E85ED179B76963D69"/>
  </w:style>
  <w:style w:type="paragraph" w:customStyle="1" w:styleId="D56D68F1565A49C19C984D1BAF7D6027">
    <w:name w:val="D56D68F1565A49C19C984D1BAF7D6027"/>
  </w:style>
  <w:style w:type="paragraph" w:customStyle="1" w:styleId="E4B672E9E0C24D769D98296C73DC7271">
    <w:name w:val="E4B672E9E0C24D769D98296C73DC7271"/>
  </w:style>
  <w:style w:type="paragraph" w:customStyle="1" w:styleId="0BDA1B2E626B485CB47897BE7BDA9108">
    <w:name w:val="0BDA1B2E626B485CB47897BE7BDA9108"/>
  </w:style>
  <w:style w:type="paragraph" w:customStyle="1" w:styleId="5C94177CA3FF425A932FA2BCAC096024">
    <w:name w:val="5C94177CA3FF425A932FA2BCAC096024"/>
  </w:style>
  <w:style w:type="paragraph" w:customStyle="1" w:styleId="4FBCA30E569A478BB296F6DE58C07FB1">
    <w:name w:val="4FBCA30E569A478BB296F6DE58C07FB1"/>
  </w:style>
  <w:style w:type="paragraph" w:customStyle="1" w:styleId="D3C22C00BABB409AAB60D6736AD24F81">
    <w:name w:val="D3C22C00BABB409AAB60D6736AD24F81"/>
  </w:style>
  <w:style w:type="paragraph" w:customStyle="1" w:styleId="D61AE5F3161D4B75BDA241A56A57B029">
    <w:name w:val="D61AE5F3161D4B75BDA241A56A57B029"/>
  </w:style>
  <w:style w:type="paragraph" w:customStyle="1" w:styleId="544A0BAE546E4EA187B5C6052E5E0EE5">
    <w:name w:val="544A0BAE546E4EA187B5C6052E5E0EE5"/>
  </w:style>
  <w:style w:type="paragraph" w:customStyle="1" w:styleId="34B84F11025345738CB3F3533EB85F6F">
    <w:name w:val="34B84F11025345738CB3F3533EB85F6F"/>
  </w:style>
  <w:style w:type="paragraph" w:customStyle="1" w:styleId="78F4BB722B364E88B27E057F7BD99C27">
    <w:name w:val="78F4BB722B364E88B27E057F7BD99C27"/>
  </w:style>
  <w:style w:type="paragraph" w:customStyle="1" w:styleId="B73E7052DE224C5FBE8E735713125373">
    <w:name w:val="B73E7052DE224C5FBE8E735713125373"/>
  </w:style>
  <w:style w:type="paragraph" w:customStyle="1" w:styleId="F7A5EB34DF0E4D0481668E7DA262C290">
    <w:name w:val="F7A5EB34DF0E4D0481668E7DA262C290"/>
  </w:style>
  <w:style w:type="paragraph" w:customStyle="1" w:styleId="1CE22DB85BA342398ACC313482C0B452">
    <w:name w:val="1CE22DB85BA342398ACC313482C0B452"/>
  </w:style>
  <w:style w:type="paragraph" w:customStyle="1" w:styleId="BD933EDF8F9447DF8EBC9FB905031016">
    <w:name w:val="BD933EDF8F9447DF8EBC9FB905031016"/>
  </w:style>
  <w:style w:type="paragraph" w:customStyle="1" w:styleId="BEE2A6014D244758AA08DD9FB1A373D1">
    <w:name w:val="BEE2A6014D244758AA08DD9FB1A373D1"/>
  </w:style>
  <w:style w:type="paragraph" w:customStyle="1" w:styleId="8EA6C0D8D8CC48FD88A8D810049398A4">
    <w:name w:val="8EA6C0D8D8CC48FD88A8D810049398A4"/>
  </w:style>
  <w:style w:type="paragraph" w:customStyle="1" w:styleId="3A282A97209C444D858FA0DF87D9A5E9">
    <w:name w:val="3A282A97209C444D858FA0DF87D9A5E9"/>
  </w:style>
  <w:style w:type="paragraph" w:customStyle="1" w:styleId="FF7E817B8D1E42A0851EAC42020191C0">
    <w:name w:val="FF7E817B8D1E42A0851EAC42020191C0"/>
  </w:style>
  <w:style w:type="paragraph" w:customStyle="1" w:styleId="E885F2ED3BC34CE89A7BE02FAB98FE16">
    <w:name w:val="E885F2ED3BC34CE89A7BE02FAB98FE16"/>
  </w:style>
  <w:style w:type="paragraph" w:customStyle="1" w:styleId="B1EE6AB2E05346A3AB8095E128F15217">
    <w:name w:val="B1EE6AB2E05346A3AB8095E128F15217"/>
  </w:style>
  <w:style w:type="paragraph" w:customStyle="1" w:styleId="9BB5E186DCC249CC9A3D27EE9BCACC8B">
    <w:name w:val="9BB5E186DCC249CC9A3D27EE9BCACC8B"/>
  </w:style>
  <w:style w:type="paragraph" w:customStyle="1" w:styleId="59CF4AD7318D4D3C9A25E0D256C92E06">
    <w:name w:val="59CF4AD7318D4D3C9A25E0D256C92E06"/>
  </w:style>
  <w:style w:type="paragraph" w:customStyle="1" w:styleId="CF67A48470AA417891B9470C0F2CB298">
    <w:name w:val="CF67A48470AA417891B9470C0F2CB298"/>
  </w:style>
  <w:style w:type="paragraph" w:customStyle="1" w:styleId="56A9790E73494FA5AD5BAD69CDD17795">
    <w:name w:val="56A9790E73494FA5AD5BAD69CDD17795"/>
  </w:style>
  <w:style w:type="paragraph" w:customStyle="1" w:styleId="3CC7D68E2F334D668EE933D06AA2D1B4">
    <w:name w:val="3CC7D68E2F334D668EE933D06AA2D1B4"/>
  </w:style>
  <w:style w:type="paragraph" w:customStyle="1" w:styleId="6AB03D92B0AA44069AD9D8D3B7FA84A7">
    <w:name w:val="6AB03D92B0AA44069AD9D8D3B7FA84A7"/>
  </w:style>
  <w:style w:type="paragraph" w:customStyle="1" w:styleId="A370E7AD7AD647FDB7EA64CE27A8A50D">
    <w:name w:val="A370E7AD7AD647FDB7EA64CE27A8A50D"/>
  </w:style>
  <w:style w:type="paragraph" w:customStyle="1" w:styleId="2490B98124FC4C54831C09AD0EED7FAC">
    <w:name w:val="2490B98124FC4C54831C09AD0EED7FAC"/>
  </w:style>
  <w:style w:type="paragraph" w:customStyle="1" w:styleId="1A08086CEEE7450B9AB5CB6696160F8E">
    <w:name w:val="1A08086CEEE7450B9AB5CB6696160F8E"/>
  </w:style>
  <w:style w:type="paragraph" w:customStyle="1" w:styleId="BBF6F6822D7243D3B2767571A4C6E304">
    <w:name w:val="BBF6F6822D7243D3B2767571A4C6E304"/>
  </w:style>
  <w:style w:type="paragraph" w:customStyle="1" w:styleId="D6216AB6AA224BA8AA66ACFCBA608867">
    <w:name w:val="D6216AB6AA224BA8AA66ACFCBA608867"/>
  </w:style>
  <w:style w:type="paragraph" w:customStyle="1" w:styleId="74E96321685A4ECA9A0D455ACBE0D7A0">
    <w:name w:val="74E96321685A4ECA9A0D455ACBE0D7A0"/>
  </w:style>
  <w:style w:type="paragraph" w:customStyle="1" w:styleId="27E41C86BC814A159FBD82C03816101A">
    <w:name w:val="27E41C86BC814A159FBD82C03816101A"/>
  </w:style>
  <w:style w:type="paragraph" w:customStyle="1" w:styleId="B3EB698047184A5A8BFD50E68867DF18">
    <w:name w:val="B3EB698047184A5A8BFD50E68867DF18"/>
  </w:style>
  <w:style w:type="paragraph" w:customStyle="1" w:styleId="56D6CBFCD6F64C80AED8BCBE578A41B7">
    <w:name w:val="56D6CBFCD6F64C80AED8BCBE578A41B7"/>
  </w:style>
  <w:style w:type="paragraph" w:customStyle="1" w:styleId="1E3EE72F1DB74D7BB0D33402EFE61C8F">
    <w:name w:val="1E3EE72F1DB74D7BB0D33402EFE61C8F"/>
  </w:style>
  <w:style w:type="paragraph" w:customStyle="1" w:styleId="4C7AD871074E4EEEA2573913C5752A0F">
    <w:name w:val="4C7AD871074E4EEEA2573913C5752A0F"/>
  </w:style>
  <w:style w:type="paragraph" w:customStyle="1" w:styleId="8B6ACEF9E58D4FE28DC2B98704EB8FAE">
    <w:name w:val="8B6ACEF9E58D4FE28DC2B98704EB8FAE"/>
  </w:style>
  <w:style w:type="paragraph" w:customStyle="1" w:styleId="DCC39777FBEB49A8ADFA173580B03170">
    <w:name w:val="DCC39777FBEB49A8ADFA173580B03170"/>
  </w:style>
  <w:style w:type="paragraph" w:customStyle="1" w:styleId="4B58B616D0254110822D22BAD0EF46BB">
    <w:name w:val="4B58B616D0254110822D22BAD0EF46BB"/>
  </w:style>
  <w:style w:type="paragraph" w:customStyle="1" w:styleId="02A5D0C9EFBE45979E427B09E8A10944">
    <w:name w:val="02A5D0C9EFBE45979E427B09E8A10944"/>
  </w:style>
  <w:style w:type="paragraph" w:customStyle="1" w:styleId="EDE515CBE6874F0EA2E440544EC83AF1">
    <w:name w:val="EDE515CBE6874F0EA2E440544EC83AF1"/>
  </w:style>
  <w:style w:type="paragraph" w:customStyle="1" w:styleId="2B0E2125222F47C08D42AE55DC8593CE">
    <w:name w:val="2B0E2125222F47C08D42AE55DC8593CE"/>
  </w:style>
  <w:style w:type="paragraph" w:customStyle="1" w:styleId="7BC1A5E7B1A04DCE977B4F5A04213E9A">
    <w:name w:val="7BC1A5E7B1A04DCE977B4F5A04213E9A"/>
  </w:style>
  <w:style w:type="paragraph" w:customStyle="1" w:styleId="109384111A35427B8FF07915D2BDBA94">
    <w:name w:val="109384111A35427B8FF07915D2BDBA94"/>
  </w:style>
  <w:style w:type="paragraph" w:customStyle="1" w:styleId="AA550ADAD1674CA5899C55D4F47C2986">
    <w:name w:val="AA550ADAD1674CA5899C55D4F47C2986"/>
  </w:style>
  <w:style w:type="paragraph" w:customStyle="1" w:styleId="A65D89C4B8054D04A0F4D63E9BE2181F">
    <w:name w:val="A65D89C4B8054D04A0F4D63E9BE2181F"/>
  </w:style>
  <w:style w:type="paragraph" w:customStyle="1" w:styleId="496F9673C7374F9EBD0C1CC667133781">
    <w:name w:val="496F9673C7374F9EBD0C1CC667133781"/>
  </w:style>
  <w:style w:type="paragraph" w:customStyle="1" w:styleId="10E7FC7DCE4C44FEB72851B27438654C">
    <w:name w:val="10E7FC7DCE4C44FEB72851B27438654C"/>
  </w:style>
  <w:style w:type="paragraph" w:customStyle="1" w:styleId="8A3137C2F50E424D94FC9333AA63E85E">
    <w:name w:val="8A3137C2F50E424D94FC9333AA63E85E"/>
  </w:style>
  <w:style w:type="paragraph" w:customStyle="1" w:styleId="6EEF885AC08D4B5FB8BC40CF58628625">
    <w:name w:val="6EEF885AC08D4B5FB8BC40CF58628625"/>
  </w:style>
  <w:style w:type="paragraph" w:customStyle="1" w:styleId="6EC1C3441AA8461DB3C4673767AD3ED7">
    <w:name w:val="6EC1C3441AA8461DB3C4673767AD3ED7"/>
  </w:style>
  <w:style w:type="paragraph" w:customStyle="1" w:styleId="D56C307F3F4E4178A7C71336227B1BBE">
    <w:name w:val="D56C307F3F4E4178A7C71336227B1BBE"/>
  </w:style>
  <w:style w:type="paragraph" w:customStyle="1" w:styleId="B455AA354D2B422998BA00CAB02087F4">
    <w:name w:val="B455AA354D2B422998BA00CAB02087F4"/>
  </w:style>
  <w:style w:type="paragraph" w:customStyle="1" w:styleId="8D798C22C4A649A08BDAC6F91B97C6CD">
    <w:name w:val="8D798C22C4A649A08BDAC6F91B97C6CD"/>
  </w:style>
  <w:style w:type="paragraph" w:customStyle="1" w:styleId="DCC66EAC688543A3A3FC2DF9416A5DA4">
    <w:name w:val="DCC66EAC688543A3A3FC2DF9416A5DA4"/>
  </w:style>
  <w:style w:type="paragraph" w:customStyle="1" w:styleId="62E8181861764EDF9F4DFF92660C8CBA">
    <w:name w:val="62E8181861764EDF9F4DFF92660C8CBA"/>
  </w:style>
  <w:style w:type="paragraph" w:customStyle="1" w:styleId="D048EC3313E44AA28A7D64F1A544F048">
    <w:name w:val="D048EC3313E44AA28A7D64F1A544F048"/>
  </w:style>
  <w:style w:type="paragraph" w:customStyle="1" w:styleId="113CA4F37CE5455EA5F381CD9BB64CD8">
    <w:name w:val="113CA4F37CE5455EA5F381CD9BB64CD8"/>
  </w:style>
  <w:style w:type="paragraph" w:customStyle="1" w:styleId="C6E898A2DD1340AB92AC34B95ED824CC">
    <w:name w:val="C6E898A2DD1340AB92AC34B95ED824CC"/>
  </w:style>
  <w:style w:type="paragraph" w:customStyle="1" w:styleId="8647AD36CA614D24A2BD5039A85ABC3B">
    <w:name w:val="8647AD36CA614D24A2BD5039A85ABC3B"/>
  </w:style>
  <w:style w:type="paragraph" w:customStyle="1" w:styleId="E8AB20C0AA5344ACA79DB06C18C65F3C">
    <w:name w:val="E8AB20C0AA5344ACA79DB06C18C65F3C"/>
  </w:style>
  <w:style w:type="paragraph" w:customStyle="1" w:styleId="8863754526F14C61BFEE80F5E4DC6F5C">
    <w:name w:val="8863754526F14C61BFEE80F5E4DC6F5C"/>
  </w:style>
  <w:style w:type="paragraph" w:customStyle="1" w:styleId="2D8D851DE73546309278769D9A00334E">
    <w:name w:val="2D8D851DE73546309278769D9A00334E"/>
  </w:style>
  <w:style w:type="paragraph" w:customStyle="1" w:styleId="ABAC51D91BE1411C80A4F03808493952">
    <w:name w:val="ABAC51D91BE1411C80A4F03808493952"/>
  </w:style>
  <w:style w:type="paragraph" w:customStyle="1" w:styleId="40D43413FAD6439DACF0D5F3A411E58E">
    <w:name w:val="40D43413FAD6439DACF0D5F3A411E58E"/>
  </w:style>
  <w:style w:type="paragraph" w:customStyle="1" w:styleId="F63F56A0163E49AA9CEC1BF5ED37BA60">
    <w:name w:val="F63F56A0163E49AA9CEC1BF5ED37BA60"/>
  </w:style>
  <w:style w:type="paragraph" w:customStyle="1" w:styleId="000228877D6345AAAD926FA783270225">
    <w:name w:val="000228877D6345AAAD926FA783270225"/>
  </w:style>
  <w:style w:type="paragraph" w:customStyle="1" w:styleId="39AE5E3295954D4F95C5604B856343B4">
    <w:name w:val="39AE5E3295954D4F95C5604B856343B4"/>
  </w:style>
  <w:style w:type="paragraph" w:customStyle="1" w:styleId="7078934D7DDA45AC8C140ECB9CF4060F">
    <w:name w:val="7078934D7DDA45AC8C140ECB9CF4060F"/>
  </w:style>
  <w:style w:type="paragraph" w:customStyle="1" w:styleId="DD603C414523483F8B0FE482A4276C27">
    <w:name w:val="DD603C414523483F8B0FE482A4276C27"/>
  </w:style>
  <w:style w:type="paragraph" w:customStyle="1" w:styleId="9D12019D866B4D109C983FB2E488FB45">
    <w:name w:val="9D12019D866B4D109C983FB2E488FB45"/>
  </w:style>
  <w:style w:type="paragraph" w:customStyle="1" w:styleId="59672997973B4F239B52D7FA5961C2EE">
    <w:name w:val="59672997973B4F239B52D7FA5961C2EE"/>
  </w:style>
  <w:style w:type="paragraph" w:customStyle="1" w:styleId="B6E217BBC2CE48628BBBD961D9AAD709">
    <w:name w:val="B6E217BBC2CE48628BBBD961D9AAD709"/>
  </w:style>
  <w:style w:type="paragraph" w:customStyle="1" w:styleId="4957133618014D849402D4DA44B9BA35">
    <w:name w:val="4957133618014D849402D4DA44B9BA35"/>
  </w:style>
  <w:style w:type="paragraph" w:customStyle="1" w:styleId="1B49886D432F4F05964E3C1E36D9F15B">
    <w:name w:val="1B49886D432F4F05964E3C1E36D9F15B"/>
  </w:style>
  <w:style w:type="paragraph" w:customStyle="1" w:styleId="6A48B005F5FB47CA890EF459BD3276EE">
    <w:name w:val="6A48B005F5FB47CA890EF459BD3276EE"/>
  </w:style>
  <w:style w:type="paragraph" w:customStyle="1" w:styleId="A0108348553D40E78714C5A71C039B2E">
    <w:name w:val="A0108348553D40E78714C5A71C039B2E"/>
  </w:style>
  <w:style w:type="paragraph" w:customStyle="1" w:styleId="DAD7734999D9463C841DFBFED5F0EB37">
    <w:name w:val="DAD7734999D9463C841DFBFED5F0EB37"/>
  </w:style>
  <w:style w:type="paragraph" w:customStyle="1" w:styleId="232576D2DE5D4268BA0A0E91A962A798">
    <w:name w:val="232576D2DE5D4268BA0A0E91A962A798"/>
  </w:style>
  <w:style w:type="paragraph" w:customStyle="1" w:styleId="135F03A4B65E4426BF650BBD3CE0673F">
    <w:name w:val="135F03A4B65E4426BF650BBD3CE0673F"/>
  </w:style>
  <w:style w:type="paragraph" w:customStyle="1" w:styleId="2B787C33119A4D33AA3E6CEA469CA7C7">
    <w:name w:val="2B787C33119A4D33AA3E6CEA469CA7C7"/>
  </w:style>
  <w:style w:type="paragraph" w:customStyle="1" w:styleId="9EB68029733B42309495F97B129AB5B7">
    <w:name w:val="9EB68029733B42309495F97B129AB5B7"/>
  </w:style>
  <w:style w:type="paragraph" w:customStyle="1" w:styleId="7917AF58069645C791827492000D242F">
    <w:name w:val="7917AF58069645C791827492000D242F"/>
  </w:style>
  <w:style w:type="paragraph" w:customStyle="1" w:styleId="6A87F579B19744188EF35BD2E4DAEFCB">
    <w:name w:val="6A87F579B19744188EF35BD2E4DAEFCB"/>
  </w:style>
  <w:style w:type="paragraph" w:customStyle="1" w:styleId="5AF547F417474466A0C242B70E53F009">
    <w:name w:val="5AF547F417474466A0C242B70E53F009"/>
  </w:style>
  <w:style w:type="paragraph" w:customStyle="1" w:styleId="22D59B6655AC47EA9995EDD9C2C7E6AA">
    <w:name w:val="22D59B6655AC47EA9995EDD9C2C7E6AA"/>
  </w:style>
  <w:style w:type="paragraph" w:customStyle="1" w:styleId="1EEF90747D6A4BAFB8645D6519F62C47">
    <w:name w:val="1EEF90747D6A4BAFB8645D6519F62C47"/>
  </w:style>
  <w:style w:type="paragraph" w:customStyle="1" w:styleId="40492D81EAE34BAEA46780431EF5A9CA">
    <w:name w:val="40492D81EAE34BAEA46780431EF5A9CA"/>
  </w:style>
  <w:style w:type="paragraph" w:customStyle="1" w:styleId="E9880BDBE6644EF8BC7C45FB939D6586">
    <w:name w:val="E9880BDBE6644EF8BC7C45FB939D6586"/>
  </w:style>
  <w:style w:type="paragraph" w:customStyle="1" w:styleId="BC2BD6C27A594AE798A83764C39FCDB1">
    <w:name w:val="BC2BD6C27A594AE798A83764C39FCDB1"/>
  </w:style>
  <w:style w:type="paragraph" w:customStyle="1" w:styleId="09E63866FBE44C2CA0F99F24E2611916">
    <w:name w:val="09E63866FBE44C2CA0F99F24E2611916"/>
  </w:style>
  <w:style w:type="paragraph" w:customStyle="1" w:styleId="B22ACF9424834AE788C341FC4CDF0356">
    <w:name w:val="B22ACF9424834AE788C341FC4CDF0356"/>
  </w:style>
  <w:style w:type="paragraph" w:customStyle="1" w:styleId="CB1860AF009A42BBA404500A3D9FF6C5">
    <w:name w:val="CB1860AF009A42BBA404500A3D9FF6C5"/>
  </w:style>
  <w:style w:type="paragraph" w:customStyle="1" w:styleId="B1E10BB1539B42F6B6873CFC58E26E49">
    <w:name w:val="B1E10BB1539B42F6B6873CFC58E26E49"/>
  </w:style>
  <w:style w:type="paragraph" w:customStyle="1" w:styleId="239FD0D11764456DAE78045E3BC847D4">
    <w:name w:val="239FD0D11764456DAE78045E3BC847D4"/>
  </w:style>
  <w:style w:type="paragraph" w:customStyle="1" w:styleId="1658FDAA4E784AB0BABA6C6D24FCB2EF">
    <w:name w:val="1658FDAA4E784AB0BABA6C6D24FCB2EF"/>
  </w:style>
  <w:style w:type="paragraph" w:customStyle="1" w:styleId="971AAB7E1510424F95DA40274CE503A5">
    <w:name w:val="971AAB7E1510424F95DA40274CE503A5"/>
  </w:style>
  <w:style w:type="paragraph" w:customStyle="1" w:styleId="2404A8A6064F48A896B0D2CC8688D843">
    <w:name w:val="2404A8A6064F48A896B0D2CC8688D843"/>
  </w:style>
  <w:style w:type="paragraph" w:customStyle="1" w:styleId="ACF51AC41D2245B593F10489553F6249">
    <w:name w:val="ACF51AC41D2245B593F10489553F6249"/>
  </w:style>
  <w:style w:type="paragraph" w:customStyle="1" w:styleId="01EB5B6D51EB4AC7912FCD7928724266">
    <w:name w:val="01EB5B6D51EB4AC7912FCD7928724266"/>
  </w:style>
  <w:style w:type="paragraph" w:customStyle="1" w:styleId="768365416E0745B19E5A26F1AA162A27">
    <w:name w:val="768365416E0745B19E5A26F1AA162A27"/>
  </w:style>
  <w:style w:type="paragraph" w:customStyle="1" w:styleId="83E1710902CF47AD893B1C356D14C211">
    <w:name w:val="83E1710902CF47AD893B1C356D14C211"/>
  </w:style>
  <w:style w:type="paragraph" w:customStyle="1" w:styleId="565F40AEAB95496C9DB2001EAF850E60">
    <w:name w:val="565F40AEAB95496C9DB2001EAF850E60"/>
  </w:style>
  <w:style w:type="paragraph" w:customStyle="1" w:styleId="FCF1EA3F6374480AAB6228FFA858BF55">
    <w:name w:val="FCF1EA3F6374480AAB6228FFA858BF55"/>
  </w:style>
  <w:style w:type="paragraph" w:customStyle="1" w:styleId="5ECEE2F8D72245D98706F1E837585C37">
    <w:name w:val="5ECEE2F8D72245D98706F1E837585C37"/>
  </w:style>
  <w:style w:type="paragraph" w:customStyle="1" w:styleId="204BE824BF4547E98C2CCB13BE081A4B">
    <w:name w:val="204BE824BF4547E98C2CCB13BE081A4B"/>
  </w:style>
  <w:style w:type="paragraph" w:customStyle="1" w:styleId="36BFE621BACB48C19424B161179E7154">
    <w:name w:val="36BFE621BACB48C19424B161179E7154"/>
  </w:style>
  <w:style w:type="paragraph" w:customStyle="1" w:styleId="D2849C007A5245CBA765524D5F65C1CA">
    <w:name w:val="D2849C007A5245CBA765524D5F65C1CA"/>
  </w:style>
  <w:style w:type="paragraph" w:customStyle="1" w:styleId="E2F93956EF8B4F8EA9D47CB04326E68B">
    <w:name w:val="E2F93956EF8B4F8EA9D47CB04326E68B"/>
  </w:style>
  <w:style w:type="paragraph" w:customStyle="1" w:styleId="06482443306244F8AA38B7A287EA0DA1">
    <w:name w:val="06482443306244F8AA38B7A287EA0DA1"/>
  </w:style>
  <w:style w:type="paragraph" w:customStyle="1" w:styleId="C019BD2514E44DB7823F76B195B1E1C8">
    <w:name w:val="C019BD2514E44DB7823F76B195B1E1C8"/>
  </w:style>
  <w:style w:type="paragraph" w:customStyle="1" w:styleId="3E6C0A90267447C9A743E3ED46FEA7F3">
    <w:name w:val="3E6C0A90267447C9A743E3ED46FEA7F3"/>
  </w:style>
  <w:style w:type="paragraph" w:customStyle="1" w:styleId="796AAE52BF4E479AB08663D3FAAFD410">
    <w:name w:val="796AAE52BF4E479AB08663D3FAAFD410"/>
  </w:style>
  <w:style w:type="paragraph" w:customStyle="1" w:styleId="FEB07ED7D3714E60867BA9B2EB7F8B2B">
    <w:name w:val="FEB07ED7D3714E60867BA9B2EB7F8B2B"/>
  </w:style>
  <w:style w:type="paragraph" w:customStyle="1" w:styleId="1C2FD9A36AC74E96AEFAF0207BDA2F9F">
    <w:name w:val="1C2FD9A36AC74E96AEFAF0207BDA2F9F"/>
  </w:style>
  <w:style w:type="paragraph" w:customStyle="1" w:styleId="9F6243E1583E4CFBB6890614AB27B114">
    <w:name w:val="9F6243E1583E4CFBB6890614AB27B114"/>
  </w:style>
  <w:style w:type="paragraph" w:customStyle="1" w:styleId="11D41CF8815540CF893B56F7963A92A1">
    <w:name w:val="11D41CF8815540CF893B56F7963A92A1"/>
  </w:style>
  <w:style w:type="paragraph" w:customStyle="1" w:styleId="16A11560B59F4CC7B2A26DE63DF7DAD4">
    <w:name w:val="16A11560B59F4CC7B2A26DE63DF7DAD4"/>
  </w:style>
  <w:style w:type="paragraph" w:customStyle="1" w:styleId="87B2223D8EF94CCEB66FBED51C5700ED">
    <w:name w:val="87B2223D8EF94CCEB66FBED51C5700ED"/>
  </w:style>
  <w:style w:type="paragraph" w:customStyle="1" w:styleId="FE22FE7EB6494241916FEDD19234141C">
    <w:name w:val="FE22FE7EB6494241916FEDD19234141C"/>
  </w:style>
  <w:style w:type="paragraph" w:customStyle="1" w:styleId="AD027AD027A649008C936CD86D267E55">
    <w:name w:val="AD027AD027A649008C936CD86D267E55"/>
  </w:style>
  <w:style w:type="paragraph" w:customStyle="1" w:styleId="EAFD54E62CAC4409A09DDF3491177165">
    <w:name w:val="EAFD54E62CAC4409A09DDF3491177165"/>
  </w:style>
  <w:style w:type="paragraph" w:customStyle="1" w:styleId="F5DE99B322AA4317B6FB0537D1C9CC1F">
    <w:name w:val="F5DE99B322AA4317B6FB0537D1C9CC1F"/>
  </w:style>
  <w:style w:type="paragraph" w:customStyle="1" w:styleId="D964F9EC34E1476B9BC9CBD426BC9A43">
    <w:name w:val="D964F9EC34E1476B9BC9CBD426BC9A43"/>
  </w:style>
  <w:style w:type="paragraph" w:customStyle="1" w:styleId="23206260BA4E40E4BD11D69E405EFD83">
    <w:name w:val="23206260BA4E40E4BD11D69E405EFD83"/>
  </w:style>
  <w:style w:type="paragraph" w:customStyle="1" w:styleId="2BCDFF9F341F46519BBAB035CDA015BD">
    <w:name w:val="2BCDFF9F341F46519BBAB035CDA015BD"/>
  </w:style>
  <w:style w:type="paragraph" w:customStyle="1" w:styleId="A982EB7ACF0241DEA370FB5E8C1350B5">
    <w:name w:val="A982EB7ACF0241DEA370FB5E8C1350B5"/>
  </w:style>
  <w:style w:type="paragraph" w:customStyle="1" w:styleId="2B2E45C85A854CE98C5E0F81FC1248AE">
    <w:name w:val="2B2E45C85A854CE98C5E0F81FC1248AE"/>
  </w:style>
  <w:style w:type="paragraph" w:customStyle="1" w:styleId="7E6F3DDC099A41438DF5758A9E13E235">
    <w:name w:val="7E6F3DDC099A41438DF5758A9E13E235"/>
  </w:style>
  <w:style w:type="paragraph" w:customStyle="1" w:styleId="43A4C494B1DF4D74ADFFFE80331D59CF">
    <w:name w:val="43A4C494B1DF4D74ADFFFE80331D59CF"/>
  </w:style>
  <w:style w:type="paragraph" w:customStyle="1" w:styleId="01D428E835EB41F9A6B7EFCA7D8F1FCC">
    <w:name w:val="01D428E835EB41F9A6B7EFCA7D8F1FCC"/>
  </w:style>
  <w:style w:type="paragraph" w:customStyle="1" w:styleId="D6B8F341F0B349A783D1E8FD283D336C">
    <w:name w:val="D6B8F341F0B349A783D1E8FD283D336C"/>
  </w:style>
  <w:style w:type="paragraph" w:customStyle="1" w:styleId="C821AAB1261044FF9428E1ADE6C39199">
    <w:name w:val="C821AAB1261044FF9428E1ADE6C39199"/>
  </w:style>
  <w:style w:type="paragraph" w:customStyle="1" w:styleId="29344D0B1DF244AD8C5ABC26EAD07E9F">
    <w:name w:val="29344D0B1DF244AD8C5ABC26EAD07E9F"/>
  </w:style>
  <w:style w:type="paragraph" w:customStyle="1" w:styleId="92D27F030D1E49C8ADB0EAF69E73C37F">
    <w:name w:val="92D27F030D1E49C8ADB0EAF69E73C37F"/>
  </w:style>
  <w:style w:type="paragraph" w:customStyle="1" w:styleId="E735FB33140A47698FCDCAC069A2696D">
    <w:name w:val="E735FB33140A47698FCDCAC069A2696D"/>
  </w:style>
  <w:style w:type="paragraph" w:customStyle="1" w:styleId="ACF8E4FDB7114212B97AF469B5D26E22">
    <w:name w:val="ACF8E4FDB7114212B97AF469B5D26E22"/>
  </w:style>
  <w:style w:type="paragraph" w:customStyle="1" w:styleId="1D2E9B5AEC40447D8CC73E6B6D80C835">
    <w:name w:val="1D2E9B5AEC40447D8CC73E6B6D80C835"/>
  </w:style>
  <w:style w:type="paragraph" w:customStyle="1" w:styleId="0E58327F53FF4703A3E2C4C5BB89DBCB">
    <w:name w:val="0E58327F53FF4703A3E2C4C5BB89DBCB"/>
  </w:style>
  <w:style w:type="paragraph" w:customStyle="1" w:styleId="EB8B837B88D646E7A84355D2608FBBC0">
    <w:name w:val="EB8B837B88D646E7A84355D2608FBBC0"/>
  </w:style>
  <w:style w:type="paragraph" w:customStyle="1" w:styleId="E4936C6EB10641B0A3F43CCF970A745D">
    <w:name w:val="E4936C6EB10641B0A3F43CCF970A745D"/>
  </w:style>
  <w:style w:type="paragraph" w:customStyle="1" w:styleId="24B7B54BB1CF4EEA8D8D86392DADF14D">
    <w:name w:val="24B7B54BB1CF4EEA8D8D86392DADF14D"/>
  </w:style>
  <w:style w:type="paragraph" w:customStyle="1" w:styleId="C857ED7F2D4249DB8D321A06E7B0A4CA">
    <w:name w:val="C857ED7F2D4249DB8D321A06E7B0A4CA"/>
  </w:style>
  <w:style w:type="paragraph" w:customStyle="1" w:styleId="BFAAB8272319476B80B5A383B47EA839">
    <w:name w:val="BFAAB8272319476B80B5A383B47EA839"/>
  </w:style>
  <w:style w:type="paragraph" w:customStyle="1" w:styleId="FDA307F2778F4B06902F035E8604C486">
    <w:name w:val="FDA307F2778F4B06902F035E8604C486"/>
  </w:style>
  <w:style w:type="paragraph" w:customStyle="1" w:styleId="E02A355F1E424DB0978FDBEE39B8D5A4">
    <w:name w:val="E02A355F1E424DB0978FDBEE39B8D5A4"/>
  </w:style>
  <w:style w:type="paragraph" w:customStyle="1" w:styleId="52998F107B1040CCB9FDEED910BE3008">
    <w:name w:val="52998F107B1040CCB9FDEED910BE3008"/>
  </w:style>
  <w:style w:type="paragraph" w:customStyle="1" w:styleId="168C5F23495D4ADC9B2EC88BA9C38087">
    <w:name w:val="168C5F23495D4ADC9B2EC88BA9C38087"/>
  </w:style>
  <w:style w:type="paragraph" w:customStyle="1" w:styleId="75CA3567E40541199DD265616965F453">
    <w:name w:val="75CA3567E40541199DD265616965F453"/>
  </w:style>
  <w:style w:type="paragraph" w:customStyle="1" w:styleId="B237D20CC7F6420EA25D4CECCF0CF8FF">
    <w:name w:val="B237D20CC7F6420EA25D4CECCF0CF8FF"/>
  </w:style>
  <w:style w:type="paragraph" w:customStyle="1" w:styleId="9200A8592D76463B89459ECABF168862">
    <w:name w:val="9200A8592D76463B89459ECABF168862"/>
  </w:style>
  <w:style w:type="paragraph" w:customStyle="1" w:styleId="3537C9622C7E43BB84F786C5D28C9EFD">
    <w:name w:val="3537C9622C7E43BB84F786C5D28C9EFD"/>
  </w:style>
  <w:style w:type="paragraph" w:customStyle="1" w:styleId="255A1899702441A5869A5016C591D0C5">
    <w:name w:val="255A1899702441A5869A5016C591D0C5"/>
  </w:style>
  <w:style w:type="paragraph" w:customStyle="1" w:styleId="EAAB375C1E9C490E932497BC358B1E12">
    <w:name w:val="EAAB375C1E9C490E932497BC358B1E12"/>
  </w:style>
  <w:style w:type="paragraph" w:customStyle="1" w:styleId="D36367CA188B4A3A8429A7365F200966">
    <w:name w:val="D36367CA188B4A3A8429A7365F200966"/>
  </w:style>
  <w:style w:type="paragraph" w:customStyle="1" w:styleId="4AAB3330CC5A4606AF78EDA78EC3095C">
    <w:name w:val="4AAB3330CC5A4606AF78EDA78EC3095C"/>
  </w:style>
  <w:style w:type="paragraph" w:customStyle="1" w:styleId="CE4CAB2603674E11A00AEA855C794F16">
    <w:name w:val="CE4CAB2603674E11A00AEA855C794F16"/>
  </w:style>
  <w:style w:type="paragraph" w:customStyle="1" w:styleId="26340D1B571645E1821AED82ADE7847C">
    <w:name w:val="26340D1B571645E1821AED82ADE7847C"/>
  </w:style>
  <w:style w:type="paragraph" w:customStyle="1" w:styleId="1E907EE9891947028C4FD837FC69F72F">
    <w:name w:val="1E907EE9891947028C4FD837FC69F72F"/>
  </w:style>
  <w:style w:type="paragraph" w:customStyle="1" w:styleId="3D66420758A446A7850CD16D3067BED9">
    <w:name w:val="3D66420758A446A7850CD16D3067BED9"/>
  </w:style>
  <w:style w:type="paragraph" w:customStyle="1" w:styleId="E87B03BC63CF41EF8B4560CC274534CD">
    <w:name w:val="E87B03BC63CF41EF8B4560CC274534CD"/>
  </w:style>
  <w:style w:type="paragraph" w:customStyle="1" w:styleId="538DF4A3C1694B1CBA40F7CC323546CF">
    <w:name w:val="538DF4A3C1694B1CBA40F7CC323546CF"/>
  </w:style>
  <w:style w:type="paragraph" w:customStyle="1" w:styleId="82FFE0D6F8DF4A32B5B4FE436E521339">
    <w:name w:val="82FFE0D6F8DF4A32B5B4FE436E521339"/>
  </w:style>
  <w:style w:type="paragraph" w:customStyle="1" w:styleId="6AFF9F28366E4DADB8F7A89D317F1090">
    <w:name w:val="6AFF9F28366E4DADB8F7A89D317F1090"/>
  </w:style>
  <w:style w:type="paragraph" w:customStyle="1" w:styleId="BC649F5EE3654CEC86997AE428C62251">
    <w:name w:val="BC649F5EE3654CEC86997AE428C62251"/>
  </w:style>
  <w:style w:type="paragraph" w:customStyle="1" w:styleId="699E3E8F3AD24889BACDF45E02F783E4">
    <w:name w:val="699E3E8F3AD24889BACDF45E02F783E4"/>
    <w:rsid w:val="00A26756"/>
  </w:style>
  <w:style w:type="paragraph" w:customStyle="1" w:styleId="CDAEA5482E6349F4B3C7AA3DE4E8E893">
    <w:name w:val="CDAEA5482E6349F4B3C7AA3DE4E8E893"/>
    <w:rsid w:val="00A26756"/>
  </w:style>
  <w:style w:type="paragraph" w:customStyle="1" w:styleId="7051FE908CBC4859817421D0CD9A6A37">
    <w:name w:val="7051FE908CBC4859817421D0CD9A6A37"/>
    <w:rsid w:val="00A26756"/>
  </w:style>
  <w:style w:type="paragraph" w:customStyle="1" w:styleId="C3B2D0F25CCC482390B8380C9329ABBD">
    <w:name w:val="C3B2D0F25CCC482390B8380C9329ABBD"/>
    <w:rsid w:val="00A26756"/>
  </w:style>
  <w:style w:type="paragraph" w:customStyle="1" w:styleId="945607A1AC394AE4BDAE6308B3BB3222">
    <w:name w:val="945607A1AC394AE4BDAE6308B3BB3222"/>
    <w:rsid w:val="00A26756"/>
  </w:style>
  <w:style w:type="paragraph" w:customStyle="1" w:styleId="A4C8D70D15D348328B05CCBE907B24A0">
    <w:name w:val="A4C8D70D15D348328B05CCBE907B24A0"/>
    <w:rsid w:val="00A26756"/>
  </w:style>
  <w:style w:type="paragraph" w:customStyle="1" w:styleId="146ECA664066402A92717C9D0451E903">
    <w:name w:val="146ECA664066402A92717C9D0451E903"/>
    <w:rsid w:val="00A26756"/>
  </w:style>
  <w:style w:type="paragraph" w:customStyle="1" w:styleId="1DAFA44AA0DD48C19F1E5FDE0F0C84DD">
    <w:name w:val="1DAFA44AA0DD48C19F1E5FDE0F0C84DD"/>
    <w:rsid w:val="00A26756"/>
  </w:style>
  <w:style w:type="paragraph" w:customStyle="1" w:styleId="1280E8022BB14D268DAD3B1F3BC17F3F">
    <w:name w:val="1280E8022BB14D268DAD3B1F3BC17F3F"/>
    <w:rsid w:val="00A26756"/>
  </w:style>
  <w:style w:type="paragraph" w:customStyle="1" w:styleId="8D8722B3467F40C9A011C4B2C48326F2">
    <w:name w:val="8D8722B3467F40C9A011C4B2C48326F2"/>
    <w:rsid w:val="00A26756"/>
  </w:style>
  <w:style w:type="paragraph" w:customStyle="1" w:styleId="777985FB8529476CA394EE6363FBB2C9">
    <w:name w:val="777985FB8529476CA394EE6363FBB2C9"/>
    <w:rsid w:val="00A26756"/>
  </w:style>
  <w:style w:type="paragraph" w:customStyle="1" w:styleId="0AC1BA9283C247FCB2F073B962F576E9">
    <w:name w:val="0AC1BA9283C247FCB2F073B962F576E9"/>
    <w:rsid w:val="00A26756"/>
  </w:style>
  <w:style w:type="paragraph" w:customStyle="1" w:styleId="AF4637D8C86B4CBE868B75DC0A216EB9">
    <w:name w:val="AF4637D8C86B4CBE868B75DC0A216EB9"/>
    <w:rsid w:val="00A26756"/>
  </w:style>
  <w:style w:type="paragraph" w:customStyle="1" w:styleId="42CF04E2F61E4C8AA72BDE0FCE3F2C58">
    <w:name w:val="42CF04E2F61E4C8AA72BDE0FCE3F2C58"/>
    <w:rsid w:val="00A26756"/>
  </w:style>
  <w:style w:type="paragraph" w:customStyle="1" w:styleId="1E13434743E64D99B76B4369134F5C43">
    <w:name w:val="1E13434743E64D99B76B4369134F5C43"/>
    <w:rsid w:val="00A26756"/>
  </w:style>
  <w:style w:type="paragraph" w:customStyle="1" w:styleId="152EE331518F426F8AF77944BC3EE1B7">
    <w:name w:val="152EE331518F426F8AF77944BC3EE1B7"/>
    <w:rsid w:val="00A26756"/>
  </w:style>
  <w:style w:type="paragraph" w:customStyle="1" w:styleId="6EC20DD8B83D46A395F290C61D2DAE30">
    <w:name w:val="6EC20DD8B83D46A395F290C61D2DAE30"/>
    <w:rsid w:val="00A26756"/>
  </w:style>
  <w:style w:type="paragraph" w:customStyle="1" w:styleId="A521AD9D4F5547BC9FBFF6B684E5F6C9">
    <w:name w:val="A521AD9D4F5547BC9FBFF6B684E5F6C9"/>
    <w:rsid w:val="00A26756"/>
  </w:style>
  <w:style w:type="paragraph" w:customStyle="1" w:styleId="3A9B4F271CF94CECAEED2FAE423D4701">
    <w:name w:val="3A9B4F271CF94CECAEED2FAE423D4701"/>
    <w:rsid w:val="00A26756"/>
  </w:style>
  <w:style w:type="paragraph" w:customStyle="1" w:styleId="7676336D042746DBBA2DF9CF858F79B5">
    <w:name w:val="7676336D042746DBBA2DF9CF858F79B5"/>
    <w:rsid w:val="00A26756"/>
  </w:style>
  <w:style w:type="paragraph" w:customStyle="1" w:styleId="80FBCC9208734F7B82F00A5705608F57">
    <w:name w:val="80FBCC9208734F7B82F00A5705608F57"/>
    <w:rsid w:val="00A26756"/>
  </w:style>
  <w:style w:type="paragraph" w:customStyle="1" w:styleId="EEDA8173F76B4F73AD991500EEE15823">
    <w:name w:val="EEDA8173F76B4F73AD991500EEE15823"/>
    <w:rsid w:val="00A26756"/>
  </w:style>
  <w:style w:type="paragraph" w:customStyle="1" w:styleId="6735AC8F7A734824A0974168DACC39A5">
    <w:name w:val="6735AC8F7A734824A0974168DACC39A5"/>
    <w:rsid w:val="00A26756"/>
  </w:style>
  <w:style w:type="paragraph" w:customStyle="1" w:styleId="297B24045F7640F98FD409CF92210C57">
    <w:name w:val="297B24045F7640F98FD409CF92210C57"/>
    <w:rsid w:val="00A26756"/>
  </w:style>
  <w:style w:type="paragraph" w:customStyle="1" w:styleId="1EF97C85E1384D02B8BC2D4A8F6C7CF1">
    <w:name w:val="1EF97C85E1384D02B8BC2D4A8F6C7CF1"/>
    <w:rsid w:val="00A26756"/>
  </w:style>
  <w:style w:type="paragraph" w:customStyle="1" w:styleId="AB7F73AB8E3B4595B4A1E98E33CC06B5">
    <w:name w:val="AB7F73AB8E3B4595B4A1E98E33CC06B5"/>
    <w:rsid w:val="00A26756"/>
  </w:style>
  <w:style w:type="paragraph" w:customStyle="1" w:styleId="9C1265CD68D54C5F8FF148A8118C255A">
    <w:name w:val="9C1265CD68D54C5F8FF148A8118C255A"/>
    <w:rsid w:val="00A26756"/>
  </w:style>
  <w:style w:type="paragraph" w:customStyle="1" w:styleId="24EE7688D7B046A38665C4A131E63694">
    <w:name w:val="24EE7688D7B046A38665C4A131E63694"/>
    <w:rsid w:val="00A26756"/>
  </w:style>
  <w:style w:type="paragraph" w:customStyle="1" w:styleId="44F01CD08FCA4CE290E9B5A965C1682C">
    <w:name w:val="44F01CD08FCA4CE290E9B5A965C1682C"/>
    <w:rsid w:val="00A26756"/>
  </w:style>
  <w:style w:type="paragraph" w:customStyle="1" w:styleId="D239945D67C2449E987A585E2A603EBF">
    <w:name w:val="D239945D67C2449E987A585E2A603EBF"/>
    <w:rsid w:val="00A26756"/>
  </w:style>
  <w:style w:type="paragraph" w:customStyle="1" w:styleId="5267574712824C0F9E59E83892C6212E">
    <w:name w:val="5267574712824C0F9E59E83892C6212E"/>
    <w:rsid w:val="00A26756"/>
  </w:style>
  <w:style w:type="paragraph" w:customStyle="1" w:styleId="83ED4C823B7945AEA437E5030C079BFB">
    <w:name w:val="83ED4C823B7945AEA437E5030C079BFB"/>
    <w:rsid w:val="00A26756"/>
  </w:style>
  <w:style w:type="paragraph" w:customStyle="1" w:styleId="495968460DB84C538205703AE358918C">
    <w:name w:val="495968460DB84C538205703AE358918C"/>
    <w:rsid w:val="00A26756"/>
  </w:style>
  <w:style w:type="paragraph" w:customStyle="1" w:styleId="F0C689C9098F412FAB8D1FAC9320C790">
    <w:name w:val="F0C689C9098F412FAB8D1FAC9320C790"/>
    <w:rsid w:val="00A26756"/>
  </w:style>
  <w:style w:type="paragraph" w:customStyle="1" w:styleId="3AB078F6409B468DAB943AD7BA7B44DB">
    <w:name w:val="3AB078F6409B468DAB943AD7BA7B44DB"/>
    <w:rsid w:val="00A26756"/>
  </w:style>
  <w:style w:type="paragraph" w:customStyle="1" w:styleId="4AC59CA66B3D4A959BC3B77CAF91879D">
    <w:name w:val="4AC59CA66B3D4A959BC3B77CAF91879D"/>
    <w:rsid w:val="00A26756"/>
  </w:style>
  <w:style w:type="paragraph" w:customStyle="1" w:styleId="A4465376438F4E45B70E3E7C8EB9FCFA">
    <w:name w:val="A4465376438F4E45B70E3E7C8EB9FCFA"/>
    <w:rsid w:val="00A26756"/>
  </w:style>
  <w:style w:type="paragraph" w:customStyle="1" w:styleId="964F5994AD1E474093D196D65C46AC8B">
    <w:name w:val="964F5994AD1E474093D196D65C46AC8B"/>
    <w:rsid w:val="00A26756"/>
  </w:style>
  <w:style w:type="paragraph" w:customStyle="1" w:styleId="B37F38C020394D47B02A2F11EC96F265">
    <w:name w:val="B37F38C020394D47B02A2F11EC96F265"/>
    <w:rsid w:val="00A26756"/>
  </w:style>
  <w:style w:type="paragraph" w:customStyle="1" w:styleId="BABCD0C4577E4166BA1869A165141336">
    <w:name w:val="BABCD0C4577E4166BA1869A165141336"/>
    <w:rsid w:val="00A26756"/>
  </w:style>
  <w:style w:type="paragraph" w:customStyle="1" w:styleId="BBD638598EE949BD8D91B0EBFAC57363">
    <w:name w:val="BBD638598EE949BD8D91B0EBFAC57363"/>
    <w:rsid w:val="00A26756"/>
  </w:style>
  <w:style w:type="paragraph" w:customStyle="1" w:styleId="BEFBA83D030B4E439D384A1CDF34B53A">
    <w:name w:val="BEFBA83D030B4E439D384A1CDF34B53A"/>
    <w:rsid w:val="00A26756"/>
  </w:style>
  <w:style w:type="paragraph" w:customStyle="1" w:styleId="1188A0E415634D6EA78CD31157CDE2BF">
    <w:name w:val="1188A0E415634D6EA78CD31157CDE2BF"/>
    <w:rsid w:val="00A26756"/>
  </w:style>
  <w:style w:type="paragraph" w:customStyle="1" w:styleId="8D564EF95D104E6ABA0E2F83A37AFCC6">
    <w:name w:val="8D564EF95D104E6ABA0E2F83A37AFCC6"/>
    <w:rsid w:val="00A26756"/>
  </w:style>
  <w:style w:type="paragraph" w:customStyle="1" w:styleId="FBACDE14B74143D7A6DBDD8820707DC8">
    <w:name w:val="FBACDE14B74143D7A6DBDD8820707DC8"/>
    <w:rsid w:val="00A26756"/>
  </w:style>
  <w:style w:type="paragraph" w:customStyle="1" w:styleId="E4ED3AA0FCE1463E982891FCFFFFD8B1">
    <w:name w:val="E4ED3AA0FCE1463E982891FCFFFFD8B1"/>
    <w:rsid w:val="00A26756"/>
  </w:style>
  <w:style w:type="paragraph" w:customStyle="1" w:styleId="0B9E42593D994E4BA0EBC89AB033AAA9">
    <w:name w:val="0B9E42593D994E4BA0EBC89AB033AAA9"/>
    <w:rsid w:val="00A26756"/>
  </w:style>
  <w:style w:type="paragraph" w:customStyle="1" w:styleId="F1FBCC68B22D44ABB8AEBA922A317361">
    <w:name w:val="F1FBCC68B22D44ABB8AEBA922A317361"/>
    <w:rsid w:val="00A26756"/>
  </w:style>
  <w:style w:type="paragraph" w:customStyle="1" w:styleId="95602AF2A5DD4C1DBD058364BDFF9D22">
    <w:name w:val="95602AF2A5DD4C1DBD058364BDFF9D22"/>
    <w:rsid w:val="00A26756"/>
  </w:style>
  <w:style w:type="paragraph" w:customStyle="1" w:styleId="3E34E8FF4B9F49D2894EFED790831557">
    <w:name w:val="3E34E8FF4B9F49D2894EFED790831557"/>
    <w:rsid w:val="00A26756"/>
  </w:style>
  <w:style w:type="paragraph" w:customStyle="1" w:styleId="9C3601C2B6E24F52A20739D9D55C2FB4">
    <w:name w:val="9C3601C2B6E24F52A20739D9D55C2FB4"/>
    <w:rsid w:val="00A26756"/>
  </w:style>
  <w:style w:type="paragraph" w:customStyle="1" w:styleId="1C55E3F4E8494E929D0F3C6B5FFCB910">
    <w:name w:val="1C55E3F4E8494E929D0F3C6B5FFCB910"/>
    <w:rsid w:val="00A26756"/>
  </w:style>
  <w:style w:type="paragraph" w:customStyle="1" w:styleId="CE635333770441E68D87B3C62A086959">
    <w:name w:val="CE635333770441E68D87B3C62A086959"/>
    <w:rsid w:val="00A26756"/>
  </w:style>
  <w:style w:type="paragraph" w:customStyle="1" w:styleId="C10DDC2C64BF417A9B4E045FAFB546EF">
    <w:name w:val="C10DDC2C64BF417A9B4E045FAFB546EF"/>
    <w:rsid w:val="00A26756"/>
  </w:style>
  <w:style w:type="paragraph" w:customStyle="1" w:styleId="534C343BF2BA4619B1965FF38F49E768">
    <w:name w:val="534C343BF2BA4619B1965FF38F49E768"/>
    <w:rsid w:val="00A26756"/>
  </w:style>
  <w:style w:type="paragraph" w:customStyle="1" w:styleId="683FFE32C1C6411BB1FC641A55481DC7">
    <w:name w:val="683FFE32C1C6411BB1FC641A55481DC7"/>
    <w:rsid w:val="00A26756"/>
  </w:style>
  <w:style w:type="paragraph" w:customStyle="1" w:styleId="9496E4D0D58B49DBBBACF59CB7D40095">
    <w:name w:val="9496E4D0D58B49DBBBACF59CB7D40095"/>
    <w:rsid w:val="00A26756"/>
  </w:style>
  <w:style w:type="paragraph" w:customStyle="1" w:styleId="0D0B2E8EE49C44719557DB9D80E6D8AD">
    <w:name w:val="0D0B2E8EE49C44719557DB9D80E6D8AD"/>
    <w:rsid w:val="00A26756"/>
  </w:style>
  <w:style w:type="paragraph" w:customStyle="1" w:styleId="A4CF513534794572A8C965D64C2105C8">
    <w:name w:val="A4CF513534794572A8C965D64C2105C8"/>
    <w:rsid w:val="00A26756"/>
  </w:style>
  <w:style w:type="paragraph" w:customStyle="1" w:styleId="2822F0A3458C4CEAB15364FB11B8261B">
    <w:name w:val="2822F0A3458C4CEAB15364FB11B8261B"/>
    <w:rsid w:val="00A26756"/>
  </w:style>
  <w:style w:type="paragraph" w:customStyle="1" w:styleId="84FEB34CF5A2462C9531D90BF961A013">
    <w:name w:val="84FEB34CF5A2462C9531D90BF961A013"/>
    <w:rsid w:val="00A26756"/>
  </w:style>
  <w:style w:type="paragraph" w:customStyle="1" w:styleId="63D9E7181615489181FBFE18A686E09C">
    <w:name w:val="63D9E7181615489181FBFE18A686E09C"/>
    <w:rsid w:val="00A26756"/>
  </w:style>
  <w:style w:type="paragraph" w:customStyle="1" w:styleId="3500DFB401E84B66846F5A9B6DE06811">
    <w:name w:val="3500DFB401E84B66846F5A9B6DE06811"/>
    <w:rsid w:val="00A26756"/>
  </w:style>
  <w:style w:type="paragraph" w:customStyle="1" w:styleId="19919F18C8454F0D9F71550169D9B0EF">
    <w:name w:val="19919F18C8454F0D9F71550169D9B0EF"/>
    <w:rsid w:val="00A26756"/>
  </w:style>
  <w:style w:type="paragraph" w:customStyle="1" w:styleId="8F63BEC5830A41F0A58D3B43FE7736E2">
    <w:name w:val="8F63BEC5830A41F0A58D3B43FE7736E2"/>
    <w:rsid w:val="00A26756"/>
  </w:style>
  <w:style w:type="paragraph" w:customStyle="1" w:styleId="D5179F75DA1345399214FCD7647F9FDF">
    <w:name w:val="D5179F75DA1345399214FCD7647F9FDF"/>
    <w:rsid w:val="00A26756"/>
  </w:style>
  <w:style w:type="paragraph" w:customStyle="1" w:styleId="1A021F6CF5FA4D6188CD2F6024D65732">
    <w:name w:val="1A021F6CF5FA4D6188CD2F6024D65732"/>
    <w:rsid w:val="00A26756"/>
  </w:style>
  <w:style w:type="paragraph" w:customStyle="1" w:styleId="FE2938128111443CB1F4CCDC7AA6D421">
    <w:name w:val="FE2938128111443CB1F4CCDC7AA6D421"/>
    <w:rsid w:val="00A26756"/>
  </w:style>
  <w:style w:type="paragraph" w:customStyle="1" w:styleId="690AD89F80144031BD568E1ADE093B31">
    <w:name w:val="690AD89F80144031BD568E1ADE093B31"/>
    <w:rsid w:val="00A26756"/>
  </w:style>
  <w:style w:type="paragraph" w:customStyle="1" w:styleId="D7C487E972CF4995A6EA36F328E45AB2">
    <w:name w:val="D7C487E972CF4995A6EA36F328E45AB2"/>
    <w:rsid w:val="00A26756"/>
  </w:style>
  <w:style w:type="paragraph" w:customStyle="1" w:styleId="A44EE8105EC14D18A5B27027610ABDF9">
    <w:name w:val="A44EE8105EC14D18A5B27027610ABDF9"/>
    <w:rsid w:val="00A26756"/>
  </w:style>
  <w:style w:type="paragraph" w:customStyle="1" w:styleId="0862B47F5E28427EBB16C827F585DCB2">
    <w:name w:val="0862B47F5E28427EBB16C827F585DCB2"/>
    <w:rsid w:val="00A26756"/>
  </w:style>
  <w:style w:type="paragraph" w:customStyle="1" w:styleId="6D422E7799804206A94DBE7AAE80C39B">
    <w:name w:val="6D422E7799804206A94DBE7AAE80C39B"/>
    <w:rsid w:val="00A26756"/>
  </w:style>
  <w:style w:type="paragraph" w:customStyle="1" w:styleId="85A7671A09A74FEBA11C18B8F7A36F08">
    <w:name w:val="85A7671A09A74FEBA11C18B8F7A36F08"/>
    <w:rsid w:val="00A26756"/>
  </w:style>
  <w:style w:type="paragraph" w:customStyle="1" w:styleId="313F0E54F714451DBE947020FCF4CBFE">
    <w:name w:val="313F0E54F714451DBE947020FCF4CBFE"/>
    <w:rsid w:val="00A26756"/>
  </w:style>
  <w:style w:type="paragraph" w:customStyle="1" w:styleId="25AA013BDA1944939ADA2013A520468D">
    <w:name w:val="25AA013BDA1944939ADA2013A520468D"/>
    <w:rsid w:val="00A26756"/>
  </w:style>
  <w:style w:type="paragraph" w:customStyle="1" w:styleId="7A38E9BAFBDE4EE69162A0D165F7CC34">
    <w:name w:val="7A38E9BAFBDE4EE69162A0D165F7CC34"/>
    <w:rsid w:val="00A26756"/>
  </w:style>
  <w:style w:type="paragraph" w:customStyle="1" w:styleId="1F28BE6AE40A4E1E8EE164DE8FEB6815">
    <w:name w:val="1F28BE6AE40A4E1E8EE164DE8FEB6815"/>
    <w:rsid w:val="00A26756"/>
  </w:style>
  <w:style w:type="paragraph" w:customStyle="1" w:styleId="CEF1C6E7FFB345269B42D4E19CC2BE77">
    <w:name w:val="CEF1C6E7FFB345269B42D4E19CC2BE77"/>
    <w:rsid w:val="00A26756"/>
  </w:style>
  <w:style w:type="paragraph" w:customStyle="1" w:styleId="BD07461980634FD7BE3BC16A3799CC3C">
    <w:name w:val="BD07461980634FD7BE3BC16A3799CC3C"/>
    <w:rsid w:val="00A26756"/>
  </w:style>
  <w:style w:type="paragraph" w:customStyle="1" w:styleId="BF01F13AE1F948768F65835363DEB4AD">
    <w:name w:val="BF01F13AE1F948768F65835363DEB4AD"/>
    <w:rsid w:val="00A26756"/>
  </w:style>
  <w:style w:type="paragraph" w:customStyle="1" w:styleId="A1EBA503D9B145E9BFCDE8B129562D8A">
    <w:name w:val="A1EBA503D9B145E9BFCDE8B129562D8A"/>
    <w:rsid w:val="00A26756"/>
  </w:style>
  <w:style w:type="paragraph" w:customStyle="1" w:styleId="D7068ED123B140A79F43C6CAB6795447">
    <w:name w:val="D7068ED123B140A79F43C6CAB6795447"/>
    <w:rsid w:val="00A26756"/>
  </w:style>
  <w:style w:type="paragraph" w:customStyle="1" w:styleId="52AD64571CB743DDB8E0BD6CEC5BFEA8">
    <w:name w:val="52AD64571CB743DDB8E0BD6CEC5BFEA8"/>
    <w:rsid w:val="00A26756"/>
  </w:style>
  <w:style w:type="paragraph" w:customStyle="1" w:styleId="6FD1694291FF4B1D8051632D11CA0E99">
    <w:name w:val="6FD1694291FF4B1D8051632D11CA0E99"/>
    <w:rsid w:val="00A26756"/>
  </w:style>
  <w:style w:type="paragraph" w:customStyle="1" w:styleId="8CD6320679E54406A39DFCA0D4F1EBC4">
    <w:name w:val="8CD6320679E54406A39DFCA0D4F1EBC4"/>
    <w:rsid w:val="00A26756"/>
  </w:style>
  <w:style w:type="paragraph" w:customStyle="1" w:styleId="A63675961B9E4BA3A8CACA3106C3179E">
    <w:name w:val="A63675961B9E4BA3A8CACA3106C3179E"/>
    <w:rsid w:val="00A26756"/>
  </w:style>
  <w:style w:type="paragraph" w:customStyle="1" w:styleId="B3F92A4911424BE7B8CD4696B4C3D29C">
    <w:name w:val="B3F92A4911424BE7B8CD4696B4C3D29C"/>
    <w:rsid w:val="00A26756"/>
  </w:style>
  <w:style w:type="paragraph" w:customStyle="1" w:styleId="72E74AF4C9D040A0BAA8B554B6AC153F">
    <w:name w:val="72E74AF4C9D040A0BAA8B554B6AC153F"/>
    <w:rsid w:val="00A26756"/>
  </w:style>
  <w:style w:type="paragraph" w:customStyle="1" w:styleId="FDD561B5A9FE488EA78563AE52606D1B">
    <w:name w:val="FDD561B5A9FE488EA78563AE52606D1B"/>
    <w:rsid w:val="00A26756"/>
  </w:style>
  <w:style w:type="paragraph" w:customStyle="1" w:styleId="1DFE399AE5BA4CEC843B804660A9C589">
    <w:name w:val="1DFE399AE5BA4CEC843B804660A9C589"/>
    <w:rsid w:val="00A26756"/>
  </w:style>
  <w:style w:type="paragraph" w:customStyle="1" w:styleId="437C89C6EAD54F2CB7E43E9B45EC1F01">
    <w:name w:val="437C89C6EAD54F2CB7E43E9B45EC1F01"/>
    <w:rsid w:val="00A26756"/>
  </w:style>
  <w:style w:type="paragraph" w:customStyle="1" w:styleId="5610B9DC15A04C94B42A4EB51FD99382">
    <w:name w:val="5610B9DC15A04C94B42A4EB51FD99382"/>
    <w:rsid w:val="00A26756"/>
  </w:style>
  <w:style w:type="paragraph" w:customStyle="1" w:styleId="4A66ED856B924270BFA7B3C7219834D5">
    <w:name w:val="4A66ED856B924270BFA7B3C7219834D5"/>
    <w:rsid w:val="00A26756"/>
  </w:style>
  <w:style w:type="paragraph" w:customStyle="1" w:styleId="D86A3AC2349D47C7B522BCF2AF6B842B">
    <w:name w:val="D86A3AC2349D47C7B522BCF2AF6B842B"/>
    <w:rsid w:val="00A26756"/>
  </w:style>
  <w:style w:type="paragraph" w:customStyle="1" w:styleId="2DF38F8146A74CFC88EF209AC24F0BAC">
    <w:name w:val="2DF38F8146A74CFC88EF209AC24F0BAC"/>
    <w:rsid w:val="00A26756"/>
  </w:style>
  <w:style w:type="paragraph" w:customStyle="1" w:styleId="F5A9314435C94959A4DFBC7BD13C5658">
    <w:name w:val="F5A9314435C94959A4DFBC7BD13C5658"/>
    <w:rsid w:val="00A26756"/>
  </w:style>
  <w:style w:type="paragraph" w:customStyle="1" w:styleId="65D558D66D0445EEB2DC5815BE22A9F0">
    <w:name w:val="65D558D66D0445EEB2DC5815BE22A9F0"/>
    <w:rsid w:val="00A26756"/>
  </w:style>
  <w:style w:type="paragraph" w:customStyle="1" w:styleId="4D3A3A3F65A34E8EBC3D2443D6997B2F">
    <w:name w:val="4D3A3A3F65A34E8EBC3D2443D6997B2F"/>
    <w:rsid w:val="00A26756"/>
  </w:style>
  <w:style w:type="paragraph" w:customStyle="1" w:styleId="4DB0CC049203409CBA820212E07A46DB">
    <w:name w:val="4DB0CC049203409CBA820212E07A46DB"/>
    <w:rsid w:val="00A26756"/>
  </w:style>
  <w:style w:type="paragraph" w:customStyle="1" w:styleId="6ABB516FA1314231A79FDF1B07386314">
    <w:name w:val="6ABB516FA1314231A79FDF1B07386314"/>
    <w:rsid w:val="00A26756"/>
  </w:style>
  <w:style w:type="paragraph" w:customStyle="1" w:styleId="8D536240F95F41608B4C8A1DC1AB8861">
    <w:name w:val="8D536240F95F41608B4C8A1DC1AB8861"/>
    <w:rsid w:val="00A26756"/>
  </w:style>
  <w:style w:type="paragraph" w:customStyle="1" w:styleId="C0C155ED74DB4A80B5E9C259EB087D0D">
    <w:name w:val="C0C155ED74DB4A80B5E9C259EB087D0D"/>
    <w:rsid w:val="00A26756"/>
  </w:style>
  <w:style w:type="paragraph" w:customStyle="1" w:styleId="92C83C353691483EA7C06374117F7575">
    <w:name w:val="92C83C353691483EA7C06374117F7575"/>
    <w:rsid w:val="00A26756"/>
  </w:style>
  <w:style w:type="paragraph" w:customStyle="1" w:styleId="111A0AE258F349849D1E6AB620323F88">
    <w:name w:val="111A0AE258F349849D1E6AB620323F88"/>
    <w:rsid w:val="00A26756"/>
  </w:style>
  <w:style w:type="paragraph" w:customStyle="1" w:styleId="39C058E8E6C34A82AF5B44D9ABE11B35">
    <w:name w:val="39C058E8E6C34A82AF5B44D9ABE11B35"/>
    <w:rsid w:val="00A26756"/>
  </w:style>
  <w:style w:type="paragraph" w:customStyle="1" w:styleId="D18D98756F8449DBBE81CC690CA7B7B0">
    <w:name w:val="D18D98756F8449DBBE81CC690CA7B7B0"/>
    <w:rsid w:val="00A26756"/>
  </w:style>
  <w:style w:type="paragraph" w:customStyle="1" w:styleId="F504DBBE5B8448CFB5716A961CEB20A6">
    <w:name w:val="F504DBBE5B8448CFB5716A961CEB20A6"/>
    <w:rsid w:val="00A26756"/>
  </w:style>
  <w:style w:type="paragraph" w:customStyle="1" w:styleId="97AAA3E4423D4E4EAA3010881C533EA3">
    <w:name w:val="97AAA3E4423D4E4EAA3010881C533EA3"/>
    <w:rsid w:val="00A26756"/>
  </w:style>
  <w:style w:type="paragraph" w:customStyle="1" w:styleId="6AEC7555784B405CA7C4099E7023FF27">
    <w:name w:val="6AEC7555784B405CA7C4099E7023FF27"/>
    <w:rsid w:val="00A26756"/>
  </w:style>
  <w:style w:type="paragraph" w:customStyle="1" w:styleId="A57BACE88D1045ECA2CC0957FE87B446">
    <w:name w:val="A57BACE88D1045ECA2CC0957FE87B446"/>
    <w:rsid w:val="00A26756"/>
  </w:style>
  <w:style w:type="paragraph" w:customStyle="1" w:styleId="7834D66F52354A3BAEABC7760C6300ED">
    <w:name w:val="7834D66F52354A3BAEABC7760C6300ED"/>
    <w:rsid w:val="00A26756"/>
  </w:style>
  <w:style w:type="paragraph" w:customStyle="1" w:styleId="BA44D7D96A7C43858B11AAA989B3668E">
    <w:name w:val="BA44D7D96A7C43858B11AAA989B3668E"/>
    <w:rsid w:val="00A26756"/>
  </w:style>
  <w:style w:type="paragraph" w:customStyle="1" w:styleId="8603E249FDBC4C16A949B9D668DB0EEE">
    <w:name w:val="8603E249FDBC4C16A949B9D668DB0EEE"/>
    <w:rsid w:val="00A26756"/>
  </w:style>
  <w:style w:type="paragraph" w:customStyle="1" w:styleId="C7F7B6518A7A453CACE12DFE9CA56F2E">
    <w:name w:val="C7F7B6518A7A453CACE12DFE9CA56F2E"/>
    <w:rsid w:val="00A26756"/>
  </w:style>
  <w:style w:type="paragraph" w:customStyle="1" w:styleId="9AE19287FDC5499D97AA19693DFCF1AC">
    <w:name w:val="9AE19287FDC5499D97AA19693DFCF1AC"/>
    <w:rsid w:val="00A26756"/>
  </w:style>
  <w:style w:type="paragraph" w:customStyle="1" w:styleId="57AE079B2B8C4D699F9145ADDFE50E99">
    <w:name w:val="57AE079B2B8C4D699F9145ADDFE50E99"/>
    <w:rsid w:val="00A26756"/>
  </w:style>
  <w:style w:type="paragraph" w:customStyle="1" w:styleId="273AD0F897DC4DD6ACDAE19914A986BA">
    <w:name w:val="273AD0F897DC4DD6ACDAE19914A986BA"/>
    <w:rsid w:val="00A26756"/>
  </w:style>
  <w:style w:type="paragraph" w:customStyle="1" w:styleId="53539662B24843A79D77FCE462E4EB2D">
    <w:name w:val="53539662B24843A79D77FCE462E4EB2D"/>
    <w:rsid w:val="00A26756"/>
  </w:style>
  <w:style w:type="paragraph" w:customStyle="1" w:styleId="0D2FCEC198E84C008CB5252C6D72F86A">
    <w:name w:val="0D2FCEC198E84C008CB5252C6D72F86A"/>
    <w:rsid w:val="00A26756"/>
  </w:style>
  <w:style w:type="paragraph" w:customStyle="1" w:styleId="64D381BB8E7E4C44B7479092B993AFEA">
    <w:name w:val="64D381BB8E7E4C44B7479092B993AFEA"/>
    <w:rsid w:val="00A26756"/>
  </w:style>
  <w:style w:type="paragraph" w:customStyle="1" w:styleId="7A53BD2B353541CB89F47D4CEEEBF006">
    <w:name w:val="7A53BD2B353541CB89F47D4CEEEBF006"/>
    <w:rsid w:val="00A26756"/>
  </w:style>
  <w:style w:type="paragraph" w:customStyle="1" w:styleId="15D2A7D1FE10447CAB173DD021DCEABF">
    <w:name w:val="15D2A7D1FE10447CAB173DD021DCEABF"/>
    <w:rsid w:val="00A26756"/>
  </w:style>
  <w:style w:type="paragraph" w:customStyle="1" w:styleId="492C7FD2D16947B98933EED27058D2D1">
    <w:name w:val="492C7FD2D16947B98933EED27058D2D1"/>
    <w:rsid w:val="00A26756"/>
  </w:style>
  <w:style w:type="paragraph" w:customStyle="1" w:styleId="051015A444094129B885B61F52785C28">
    <w:name w:val="051015A444094129B885B61F52785C28"/>
    <w:rsid w:val="00A26756"/>
  </w:style>
  <w:style w:type="paragraph" w:customStyle="1" w:styleId="3A17F900684F46B7B938C8A402583E69">
    <w:name w:val="3A17F900684F46B7B938C8A402583E69"/>
    <w:rsid w:val="00A26756"/>
  </w:style>
  <w:style w:type="paragraph" w:customStyle="1" w:styleId="39531313937D41948754FA26D6CA1193">
    <w:name w:val="39531313937D41948754FA26D6CA1193"/>
    <w:rsid w:val="00A26756"/>
  </w:style>
  <w:style w:type="paragraph" w:customStyle="1" w:styleId="BFAA695994B8437497EBBEA33D32111C">
    <w:name w:val="BFAA695994B8437497EBBEA33D32111C"/>
    <w:rsid w:val="00A26756"/>
  </w:style>
  <w:style w:type="paragraph" w:customStyle="1" w:styleId="E3128905E3204D5090F7849E77D12930">
    <w:name w:val="E3128905E3204D5090F7849E77D12930"/>
    <w:rsid w:val="00A26756"/>
  </w:style>
  <w:style w:type="paragraph" w:customStyle="1" w:styleId="E86DE9477E214795A6208FA6AC36CF77">
    <w:name w:val="E86DE9477E214795A6208FA6AC36CF77"/>
    <w:rsid w:val="00A26756"/>
  </w:style>
  <w:style w:type="paragraph" w:customStyle="1" w:styleId="A88572E18A044BC99E2C2216D643B910">
    <w:name w:val="A88572E18A044BC99E2C2216D643B910"/>
    <w:rsid w:val="00A26756"/>
  </w:style>
  <w:style w:type="paragraph" w:customStyle="1" w:styleId="FED4FD4C51B341BB81AF32AFA7A07A21">
    <w:name w:val="FED4FD4C51B341BB81AF32AFA7A07A21"/>
    <w:rsid w:val="00A26756"/>
  </w:style>
  <w:style w:type="paragraph" w:customStyle="1" w:styleId="560AE1E2516F40499658E48121CDE477">
    <w:name w:val="560AE1E2516F40499658E48121CDE477"/>
    <w:rsid w:val="00A26756"/>
  </w:style>
  <w:style w:type="paragraph" w:customStyle="1" w:styleId="00551C1582B043499B341BD394F96E4E">
    <w:name w:val="00551C1582B043499B341BD394F96E4E"/>
    <w:rsid w:val="00A26756"/>
  </w:style>
  <w:style w:type="paragraph" w:customStyle="1" w:styleId="287B407626C14A03A36955354515B8AF">
    <w:name w:val="287B407626C14A03A36955354515B8AF"/>
    <w:rsid w:val="00A26756"/>
  </w:style>
  <w:style w:type="paragraph" w:customStyle="1" w:styleId="3A034DCBA9C44459B8577AA6915C331F">
    <w:name w:val="3A034DCBA9C44459B8577AA6915C331F"/>
    <w:rsid w:val="00A26756"/>
  </w:style>
  <w:style w:type="paragraph" w:customStyle="1" w:styleId="BA38535108D042FC9932EF46677BF754">
    <w:name w:val="BA38535108D042FC9932EF46677BF754"/>
    <w:rsid w:val="00A26756"/>
  </w:style>
  <w:style w:type="paragraph" w:customStyle="1" w:styleId="438EA5AAAC7540FEBC02A0F27AB39AF0">
    <w:name w:val="438EA5AAAC7540FEBC02A0F27AB39AF0"/>
    <w:rsid w:val="00A26756"/>
  </w:style>
  <w:style w:type="paragraph" w:customStyle="1" w:styleId="6B44CBC5E95A4257A79356561C235A53">
    <w:name w:val="6B44CBC5E95A4257A79356561C235A53"/>
    <w:rsid w:val="00A26756"/>
  </w:style>
  <w:style w:type="paragraph" w:customStyle="1" w:styleId="D1CCE1BCFC3748308901BAF0F162FF3B">
    <w:name w:val="D1CCE1BCFC3748308901BAF0F162FF3B"/>
    <w:rsid w:val="00A26756"/>
  </w:style>
  <w:style w:type="paragraph" w:customStyle="1" w:styleId="4EC9F1E7C7F244E58600B2B602650BCB">
    <w:name w:val="4EC9F1E7C7F244E58600B2B602650BCB"/>
    <w:rsid w:val="00A26756"/>
  </w:style>
  <w:style w:type="paragraph" w:customStyle="1" w:styleId="C90DC73376CF4BB089A173F132C0A629">
    <w:name w:val="C90DC73376CF4BB089A173F132C0A629"/>
    <w:rsid w:val="00A26756"/>
  </w:style>
  <w:style w:type="paragraph" w:customStyle="1" w:styleId="5DB8AFB612F545D69B53E6917A908D4B">
    <w:name w:val="5DB8AFB612F545D69B53E6917A908D4B"/>
    <w:rsid w:val="00A26756"/>
  </w:style>
  <w:style w:type="paragraph" w:customStyle="1" w:styleId="E090074E664840D09F8E9E33A27A00E8">
    <w:name w:val="E090074E664840D09F8E9E33A27A00E8"/>
    <w:rsid w:val="00A26756"/>
  </w:style>
  <w:style w:type="paragraph" w:customStyle="1" w:styleId="CE2C24ECE22F43BBBC26CD432D0625A7">
    <w:name w:val="CE2C24ECE22F43BBBC26CD432D0625A7"/>
    <w:rsid w:val="00A26756"/>
  </w:style>
  <w:style w:type="paragraph" w:customStyle="1" w:styleId="2B8EB8C4FC3045C796FB7BC426571329">
    <w:name w:val="2B8EB8C4FC3045C796FB7BC426571329"/>
    <w:rsid w:val="00A26756"/>
  </w:style>
  <w:style w:type="paragraph" w:customStyle="1" w:styleId="5EDA279B9E5B4C77916FC197F6940352">
    <w:name w:val="5EDA279B9E5B4C77916FC197F6940352"/>
    <w:rsid w:val="00A26756"/>
  </w:style>
  <w:style w:type="paragraph" w:customStyle="1" w:styleId="FC954AC98EC24067AA02B6C643F1AC99">
    <w:name w:val="FC954AC98EC24067AA02B6C643F1AC99"/>
    <w:rsid w:val="00A26756"/>
  </w:style>
  <w:style w:type="paragraph" w:customStyle="1" w:styleId="98F0B1A86BBB4CB19439A79CFB78F9D5">
    <w:name w:val="98F0B1A86BBB4CB19439A79CFB78F9D5"/>
    <w:rsid w:val="00A26756"/>
  </w:style>
  <w:style w:type="paragraph" w:customStyle="1" w:styleId="2C7569989383408EB6BF57947C6DD8EF">
    <w:name w:val="2C7569989383408EB6BF57947C6DD8EF"/>
    <w:rsid w:val="00A26756"/>
  </w:style>
  <w:style w:type="paragraph" w:customStyle="1" w:styleId="1CCF6DB9EFD84AB6AA8C15B8AE4B995C">
    <w:name w:val="1CCF6DB9EFD84AB6AA8C15B8AE4B995C"/>
    <w:rsid w:val="00A26756"/>
  </w:style>
  <w:style w:type="paragraph" w:customStyle="1" w:styleId="3EC80F8F5091415999B8DC22CB670EC8">
    <w:name w:val="3EC80F8F5091415999B8DC22CB670EC8"/>
    <w:rsid w:val="00A26756"/>
  </w:style>
  <w:style w:type="paragraph" w:customStyle="1" w:styleId="E1768A9CBADB4590A438E04514310044">
    <w:name w:val="E1768A9CBADB4590A438E04514310044"/>
    <w:rsid w:val="00A26756"/>
  </w:style>
  <w:style w:type="paragraph" w:customStyle="1" w:styleId="DA236EEB07624E07BBDDCF5BBEA8D6EA">
    <w:name w:val="DA236EEB07624E07BBDDCF5BBEA8D6EA"/>
    <w:rsid w:val="00A26756"/>
  </w:style>
  <w:style w:type="paragraph" w:customStyle="1" w:styleId="0C806EEFF6204506B7923E0DFB230D88">
    <w:name w:val="0C806EEFF6204506B7923E0DFB230D88"/>
    <w:rsid w:val="00A26756"/>
  </w:style>
  <w:style w:type="paragraph" w:customStyle="1" w:styleId="0F7036EEC2EA4998B4A17B395F827F9A">
    <w:name w:val="0F7036EEC2EA4998B4A17B395F827F9A"/>
    <w:rsid w:val="00A26756"/>
  </w:style>
  <w:style w:type="paragraph" w:customStyle="1" w:styleId="9E61438B67654459BA34DC5BC4123FC5">
    <w:name w:val="9E61438B67654459BA34DC5BC4123FC5"/>
    <w:rsid w:val="00A26756"/>
  </w:style>
  <w:style w:type="paragraph" w:customStyle="1" w:styleId="43DB45D7FD9342539E2A40E0FE27C591">
    <w:name w:val="43DB45D7FD9342539E2A40E0FE27C591"/>
    <w:rsid w:val="00A26756"/>
  </w:style>
  <w:style w:type="paragraph" w:customStyle="1" w:styleId="1B736C49E8E343439DA78C44D96343FB">
    <w:name w:val="1B736C49E8E343439DA78C44D96343FB"/>
    <w:rsid w:val="00A26756"/>
  </w:style>
  <w:style w:type="paragraph" w:customStyle="1" w:styleId="F955BB9E731742E1A91E1F3F1BD45B35">
    <w:name w:val="F955BB9E731742E1A91E1F3F1BD45B35"/>
    <w:rsid w:val="00A26756"/>
  </w:style>
  <w:style w:type="paragraph" w:customStyle="1" w:styleId="0339A99203584DCB90085B4728BFC4A8">
    <w:name w:val="0339A99203584DCB90085B4728BFC4A8"/>
    <w:rsid w:val="00A26756"/>
  </w:style>
  <w:style w:type="paragraph" w:customStyle="1" w:styleId="9B594381FD29463A8AC2E81850C2A109">
    <w:name w:val="9B594381FD29463A8AC2E81850C2A109"/>
    <w:rsid w:val="00A26756"/>
  </w:style>
  <w:style w:type="paragraph" w:customStyle="1" w:styleId="FEEC24F260FC43879702CB9528B3B62A">
    <w:name w:val="FEEC24F260FC43879702CB9528B3B62A"/>
    <w:rsid w:val="00A26756"/>
  </w:style>
  <w:style w:type="paragraph" w:customStyle="1" w:styleId="B02E0067624E47C689A33C5A184561E9">
    <w:name w:val="B02E0067624E47C689A33C5A184561E9"/>
    <w:rsid w:val="00A26756"/>
  </w:style>
  <w:style w:type="paragraph" w:customStyle="1" w:styleId="1D27AA072F6D40CC8145CCCD96AF1CBB">
    <w:name w:val="1D27AA072F6D40CC8145CCCD96AF1CBB"/>
    <w:rsid w:val="00A26756"/>
  </w:style>
  <w:style w:type="paragraph" w:customStyle="1" w:styleId="C543383E076C47CC96C514A1AACE9539">
    <w:name w:val="C543383E076C47CC96C514A1AACE9539"/>
    <w:rsid w:val="00A26756"/>
  </w:style>
  <w:style w:type="paragraph" w:customStyle="1" w:styleId="CF621697B48C439592D614C63DAC399F">
    <w:name w:val="CF621697B48C439592D614C63DAC399F"/>
    <w:rsid w:val="00A26756"/>
  </w:style>
  <w:style w:type="paragraph" w:customStyle="1" w:styleId="A43FD435CE6D4CDF9C7E11A4652D4DB7">
    <w:name w:val="A43FD435CE6D4CDF9C7E11A4652D4DB7"/>
    <w:rsid w:val="00A26756"/>
  </w:style>
  <w:style w:type="paragraph" w:customStyle="1" w:styleId="88FE1B94CF404EE8BA77AA4C69F3F165">
    <w:name w:val="88FE1B94CF404EE8BA77AA4C69F3F165"/>
    <w:rsid w:val="00A26756"/>
  </w:style>
  <w:style w:type="paragraph" w:customStyle="1" w:styleId="BAF955EB141A479ABD30EF45A9DA1C10">
    <w:name w:val="BAF955EB141A479ABD30EF45A9DA1C10"/>
    <w:rsid w:val="00A26756"/>
  </w:style>
  <w:style w:type="paragraph" w:customStyle="1" w:styleId="0666258F204E4C5E8D68BE923C2B224A">
    <w:name w:val="0666258F204E4C5E8D68BE923C2B224A"/>
    <w:rsid w:val="00A26756"/>
  </w:style>
  <w:style w:type="paragraph" w:customStyle="1" w:styleId="B63DCD30FB22453096EC31DDB48ACA97">
    <w:name w:val="B63DCD30FB22453096EC31DDB48ACA97"/>
    <w:rsid w:val="00A26756"/>
  </w:style>
  <w:style w:type="paragraph" w:customStyle="1" w:styleId="39994A9AD80144D2842ABA5137351B10">
    <w:name w:val="39994A9AD80144D2842ABA5137351B10"/>
    <w:rsid w:val="00A26756"/>
  </w:style>
  <w:style w:type="paragraph" w:customStyle="1" w:styleId="7D2844CDB06F4A2EA7E07516B1A504A2">
    <w:name w:val="7D2844CDB06F4A2EA7E07516B1A504A2"/>
    <w:rsid w:val="00A26756"/>
  </w:style>
  <w:style w:type="paragraph" w:customStyle="1" w:styleId="07F7FBC059514F75A5C9AC98A120B1A0">
    <w:name w:val="07F7FBC059514F75A5C9AC98A120B1A0"/>
    <w:rsid w:val="00A26756"/>
  </w:style>
  <w:style w:type="paragraph" w:customStyle="1" w:styleId="A832AE13DED14C7BAD21B989207E8465">
    <w:name w:val="A832AE13DED14C7BAD21B989207E8465"/>
    <w:rsid w:val="00A26756"/>
  </w:style>
  <w:style w:type="paragraph" w:customStyle="1" w:styleId="6F1DB48ED8BA4B7BA86813675AC27678">
    <w:name w:val="6F1DB48ED8BA4B7BA86813675AC27678"/>
    <w:rsid w:val="00A26756"/>
  </w:style>
  <w:style w:type="paragraph" w:customStyle="1" w:styleId="1DE6171BD3114A349F5D1FBE3D78D02C">
    <w:name w:val="1DE6171BD3114A349F5D1FBE3D78D02C"/>
    <w:rsid w:val="00A26756"/>
  </w:style>
  <w:style w:type="paragraph" w:customStyle="1" w:styleId="B1A1812F288343A8ABC55A76A327895A">
    <w:name w:val="B1A1812F288343A8ABC55A76A327895A"/>
    <w:rsid w:val="00A26756"/>
  </w:style>
  <w:style w:type="paragraph" w:customStyle="1" w:styleId="E223478FCCD743CEBDEE47B16669A52E">
    <w:name w:val="E223478FCCD743CEBDEE47B16669A52E"/>
    <w:rsid w:val="00A26756"/>
  </w:style>
  <w:style w:type="paragraph" w:customStyle="1" w:styleId="DFFC545FF11E40F5851210C876961258">
    <w:name w:val="DFFC545FF11E40F5851210C876961258"/>
    <w:rsid w:val="00A26756"/>
  </w:style>
  <w:style w:type="paragraph" w:customStyle="1" w:styleId="B7B7A28EF21445E9A8649D4C023C7177">
    <w:name w:val="B7B7A28EF21445E9A8649D4C023C7177"/>
    <w:rsid w:val="00A26756"/>
  </w:style>
  <w:style w:type="paragraph" w:customStyle="1" w:styleId="7E830BA16EC348D09C2F5FEBA884D69F">
    <w:name w:val="7E830BA16EC348D09C2F5FEBA884D69F"/>
    <w:rsid w:val="00A26756"/>
  </w:style>
  <w:style w:type="paragraph" w:customStyle="1" w:styleId="3B0E57E2A1FE445AA44B9B28C6482CD6">
    <w:name w:val="3B0E57E2A1FE445AA44B9B28C6482CD6"/>
    <w:rsid w:val="00A26756"/>
  </w:style>
  <w:style w:type="paragraph" w:customStyle="1" w:styleId="C84A4931A5FB44C19F957E0407F8F997">
    <w:name w:val="C84A4931A5FB44C19F957E0407F8F997"/>
    <w:rsid w:val="00A26756"/>
  </w:style>
  <w:style w:type="paragraph" w:customStyle="1" w:styleId="260CF86F0624413BAC252164C7DE44BA">
    <w:name w:val="260CF86F0624413BAC252164C7DE44BA"/>
    <w:rsid w:val="00A26756"/>
  </w:style>
  <w:style w:type="paragraph" w:customStyle="1" w:styleId="76E57AF6839A4259996E320BC85BF6CF">
    <w:name w:val="76E57AF6839A4259996E320BC85BF6CF"/>
    <w:rsid w:val="00A26756"/>
  </w:style>
  <w:style w:type="paragraph" w:customStyle="1" w:styleId="6B0C3F96F371423A8616E9A6AA7DE88A">
    <w:name w:val="6B0C3F96F371423A8616E9A6AA7DE88A"/>
    <w:rsid w:val="00A26756"/>
  </w:style>
  <w:style w:type="paragraph" w:customStyle="1" w:styleId="3057E41A7A43437399B2D18D7820938A">
    <w:name w:val="3057E41A7A43437399B2D18D7820938A"/>
    <w:rsid w:val="00A26756"/>
  </w:style>
  <w:style w:type="paragraph" w:customStyle="1" w:styleId="7B753D23137045388A643488FD2D2C66">
    <w:name w:val="7B753D23137045388A643488FD2D2C66"/>
    <w:rsid w:val="00A26756"/>
  </w:style>
  <w:style w:type="paragraph" w:customStyle="1" w:styleId="2B01F2C0F07949D6A9704084E25E7B17">
    <w:name w:val="2B01F2C0F07949D6A9704084E25E7B17"/>
    <w:rsid w:val="00A26756"/>
  </w:style>
  <w:style w:type="paragraph" w:customStyle="1" w:styleId="6BEB8D59B7384834BA2AEDCCCA6CC53A">
    <w:name w:val="6BEB8D59B7384834BA2AEDCCCA6CC53A"/>
    <w:rsid w:val="00A26756"/>
  </w:style>
  <w:style w:type="paragraph" w:customStyle="1" w:styleId="0B8A2BA4A13248A58BECE6BAEC0C6C9A">
    <w:name w:val="0B8A2BA4A13248A58BECE6BAEC0C6C9A"/>
    <w:rsid w:val="00A26756"/>
  </w:style>
  <w:style w:type="paragraph" w:customStyle="1" w:styleId="7E6D10C1E6B94A3BA045E2955C8608C0">
    <w:name w:val="7E6D10C1E6B94A3BA045E2955C8608C0"/>
    <w:rsid w:val="00A26756"/>
  </w:style>
  <w:style w:type="paragraph" w:customStyle="1" w:styleId="A98A96631F0E484C88125AAB9813EE4B">
    <w:name w:val="A98A96631F0E484C88125AAB9813EE4B"/>
    <w:rsid w:val="00A26756"/>
  </w:style>
  <w:style w:type="paragraph" w:customStyle="1" w:styleId="AA876B79B6564A3A9C379AF4DC78851E">
    <w:name w:val="AA876B79B6564A3A9C379AF4DC78851E"/>
    <w:rsid w:val="00A26756"/>
  </w:style>
  <w:style w:type="paragraph" w:customStyle="1" w:styleId="C44FAD1405C64E79B75E7063DC0CBFBD">
    <w:name w:val="C44FAD1405C64E79B75E7063DC0CBFBD"/>
    <w:rsid w:val="00A26756"/>
  </w:style>
  <w:style w:type="paragraph" w:customStyle="1" w:styleId="359229B35A8E49D9A9949B035344958F">
    <w:name w:val="359229B35A8E49D9A9949B035344958F"/>
    <w:rsid w:val="00A26756"/>
  </w:style>
  <w:style w:type="paragraph" w:customStyle="1" w:styleId="4D0144AC62AF41F194B313195D31605B">
    <w:name w:val="4D0144AC62AF41F194B313195D31605B"/>
    <w:rsid w:val="00A26756"/>
  </w:style>
  <w:style w:type="paragraph" w:customStyle="1" w:styleId="4C5A419E803A439C84F0A755C3579230">
    <w:name w:val="4C5A419E803A439C84F0A755C3579230"/>
    <w:rsid w:val="00A26756"/>
  </w:style>
  <w:style w:type="paragraph" w:customStyle="1" w:styleId="43E134135C004F2E808274514A90470C">
    <w:name w:val="43E134135C004F2E808274514A90470C"/>
    <w:rsid w:val="00A26756"/>
  </w:style>
  <w:style w:type="paragraph" w:customStyle="1" w:styleId="7A7E022E346C4270825C4C0BCEAE7EF8">
    <w:name w:val="7A7E022E346C4270825C4C0BCEAE7EF8"/>
    <w:rsid w:val="00A26756"/>
  </w:style>
  <w:style w:type="paragraph" w:customStyle="1" w:styleId="CCDAE1DD2724409986F76BDDD9FB600E">
    <w:name w:val="CCDAE1DD2724409986F76BDDD9FB600E"/>
    <w:rsid w:val="00A26756"/>
  </w:style>
  <w:style w:type="paragraph" w:customStyle="1" w:styleId="895538BDDB7843BF82EE1AE9CEBECECA">
    <w:name w:val="895538BDDB7843BF82EE1AE9CEBECECA"/>
    <w:rsid w:val="00A26756"/>
  </w:style>
  <w:style w:type="paragraph" w:customStyle="1" w:styleId="0FD6F645DD944191B695DE2727768C0F">
    <w:name w:val="0FD6F645DD944191B695DE2727768C0F"/>
    <w:rsid w:val="00A26756"/>
  </w:style>
  <w:style w:type="paragraph" w:customStyle="1" w:styleId="93EAD0EC229A402E95D2F3A28FCADCB8">
    <w:name w:val="93EAD0EC229A402E95D2F3A28FCADCB8"/>
    <w:rsid w:val="00A26756"/>
  </w:style>
  <w:style w:type="paragraph" w:customStyle="1" w:styleId="C040B68F36344B26BF6F9B65D34ADE76">
    <w:name w:val="C040B68F36344B26BF6F9B65D34ADE76"/>
    <w:rsid w:val="00A26756"/>
  </w:style>
  <w:style w:type="paragraph" w:customStyle="1" w:styleId="AD2862CD11FD48E585CA4758656F55A1">
    <w:name w:val="AD2862CD11FD48E585CA4758656F55A1"/>
    <w:rsid w:val="00A26756"/>
  </w:style>
  <w:style w:type="paragraph" w:customStyle="1" w:styleId="E502FF1506E1468DB3FE575DBD19B209">
    <w:name w:val="E502FF1506E1468DB3FE575DBD19B209"/>
    <w:rsid w:val="00A26756"/>
  </w:style>
  <w:style w:type="paragraph" w:customStyle="1" w:styleId="A2421C3587CE49899489BA1419C343AE">
    <w:name w:val="A2421C3587CE49899489BA1419C343AE"/>
    <w:rsid w:val="00A26756"/>
  </w:style>
  <w:style w:type="paragraph" w:customStyle="1" w:styleId="525970AC6A29471DB2F282422E09D365">
    <w:name w:val="525970AC6A29471DB2F282422E09D365"/>
    <w:rsid w:val="00A26756"/>
  </w:style>
  <w:style w:type="paragraph" w:customStyle="1" w:styleId="CB551FFF718F42B888CBCDBB147A69FB">
    <w:name w:val="CB551FFF718F42B888CBCDBB147A69FB"/>
    <w:rsid w:val="00A26756"/>
  </w:style>
  <w:style w:type="paragraph" w:customStyle="1" w:styleId="206C58E347D340EB82E8A5B6AD75B951">
    <w:name w:val="206C58E347D340EB82E8A5B6AD75B951"/>
    <w:rsid w:val="00A26756"/>
  </w:style>
  <w:style w:type="paragraph" w:customStyle="1" w:styleId="D236047B3757462086C885FF6CB59E67">
    <w:name w:val="D236047B3757462086C885FF6CB59E67"/>
    <w:rsid w:val="00A26756"/>
  </w:style>
  <w:style w:type="paragraph" w:customStyle="1" w:styleId="31D1E3C530E34CB5A91B6C4524FD8B11">
    <w:name w:val="31D1E3C530E34CB5A91B6C4524FD8B11"/>
    <w:rsid w:val="00A26756"/>
  </w:style>
  <w:style w:type="paragraph" w:customStyle="1" w:styleId="3CE25187A921493D9DC4D2B6CB238E90">
    <w:name w:val="3CE25187A921493D9DC4D2B6CB238E90"/>
    <w:rsid w:val="00A26756"/>
  </w:style>
  <w:style w:type="paragraph" w:customStyle="1" w:styleId="9A56460FD97A4C189C55308355F49D45">
    <w:name w:val="9A56460FD97A4C189C55308355F49D45"/>
    <w:rsid w:val="00A26756"/>
  </w:style>
  <w:style w:type="paragraph" w:customStyle="1" w:styleId="8F6BF9A375644DDDA3F040988A8DC9EC">
    <w:name w:val="8F6BF9A375644DDDA3F040988A8DC9EC"/>
    <w:rsid w:val="00A26756"/>
  </w:style>
  <w:style w:type="paragraph" w:customStyle="1" w:styleId="0B79E2D504F64FC5B6092AE065DBE62A">
    <w:name w:val="0B79E2D504F64FC5B6092AE065DBE62A"/>
    <w:rsid w:val="00A26756"/>
  </w:style>
  <w:style w:type="paragraph" w:customStyle="1" w:styleId="8720760763564063A574C91F0CB23006">
    <w:name w:val="8720760763564063A574C91F0CB23006"/>
    <w:rsid w:val="00A26756"/>
  </w:style>
  <w:style w:type="paragraph" w:customStyle="1" w:styleId="F1D8299BECEC4969A8A9EDA532CD1D68">
    <w:name w:val="F1D8299BECEC4969A8A9EDA532CD1D68"/>
    <w:rsid w:val="00A26756"/>
  </w:style>
  <w:style w:type="paragraph" w:customStyle="1" w:styleId="5360BD880B8E49D6AFFCB38693B41255">
    <w:name w:val="5360BD880B8E49D6AFFCB38693B41255"/>
    <w:rsid w:val="00A26756"/>
  </w:style>
  <w:style w:type="paragraph" w:customStyle="1" w:styleId="84C77639339F474C934E460D56283818">
    <w:name w:val="84C77639339F474C934E460D56283818"/>
    <w:rsid w:val="00A26756"/>
  </w:style>
  <w:style w:type="paragraph" w:customStyle="1" w:styleId="FE7AB6E3E20E43749BBD33C0C3F3E5E5">
    <w:name w:val="FE7AB6E3E20E43749BBD33C0C3F3E5E5"/>
    <w:rsid w:val="00A26756"/>
  </w:style>
  <w:style w:type="paragraph" w:customStyle="1" w:styleId="9F77DA817CBA4A8FB939282C68C7ABC3">
    <w:name w:val="9F77DA817CBA4A8FB939282C68C7ABC3"/>
    <w:rsid w:val="00A26756"/>
  </w:style>
  <w:style w:type="paragraph" w:customStyle="1" w:styleId="881F180D67C548A4AD46F12CD69867EC">
    <w:name w:val="881F180D67C548A4AD46F12CD69867EC"/>
    <w:rsid w:val="00A26756"/>
  </w:style>
  <w:style w:type="paragraph" w:customStyle="1" w:styleId="71D0350781224AE98647E45946FF1F85">
    <w:name w:val="71D0350781224AE98647E45946FF1F85"/>
    <w:rsid w:val="00A26756"/>
  </w:style>
  <w:style w:type="paragraph" w:customStyle="1" w:styleId="414D8C8292E54F80A4D80AD2E7F5088B">
    <w:name w:val="414D8C8292E54F80A4D80AD2E7F5088B"/>
    <w:rsid w:val="00A26756"/>
  </w:style>
  <w:style w:type="paragraph" w:customStyle="1" w:styleId="7588924A96D1445EAB7FA60C403D3F2F">
    <w:name w:val="7588924A96D1445EAB7FA60C403D3F2F"/>
    <w:rsid w:val="00A26756"/>
  </w:style>
  <w:style w:type="paragraph" w:customStyle="1" w:styleId="E8D5AF699B3F47ED90185F9432393A0A">
    <w:name w:val="E8D5AF699B3F47ED90185F9432393A0A"/>
    <w:rsid w:val="00A26756"/>
  </w:style>
  <w:style w:type="paragraph" w:customStyle="1" w:styleId="E2DC8C5C15BE40239E23305A50611944">
    <w:name w:val="E2DC8C5C15BE40239E23305A50611944"/>
    <w:rsid w:val="00A26756"/>
  </w:style>
  <w:style w:type="paragraph" w:customStyle="1" w:styleId="81DFD4180E5642EC80FBB70F5E22057B">
    <w:name w:val="81DFD4180E5642EC80FBB70F5E22057B"/>
    <w:rsid w:val="00A26756"/>
  </w:style>
  <w:style w:type="paragraph" w:customStyle="1" w:styleId="F7A3C2BE14E94BC5AB170734D45A92C2">
    <w:name w:val="F7A3C2BE14E94BC5AB170734D45A92C2"/>
    <w:rsid w:val="00A26756"/>
  </w:style>
  <w:style w:type="paragraph" w:customStyle="1" w:styleId="CBA91B7411AC49E98D21E9D5CA59F6FB">
    <w:name w:val="CBA91B7411AC49E98D21E9D5CA59F6FB"/>
    <w:rsid w:val="00A26756"/>
  </w:style>
  <w:style w:type="paragraph" w:customStyle="1" w:styleId="18F8D9D56EB94EE3825DF6E2F5425921">
    <w:name w:val="18F8D9D56EB94EE3825DF6E2F5425921"/>
    <w:rsid w:val="00A26756"/>
  </w:style>
  <w:style w:type="paragraph" w:customStyle="1" w:styleId="A800F7F7FFE243B59FEDF53E14E61D81">
    <w:name w:val="A800F7F7FFE243B59FEDF53E14E61D81"/>
    <w:rsid w:val="00A26756"/>
  </w:style>
  <w:style w:type="paragraph" w:customStyle="1" w:styleId="350E0264966E4BEB82DB737B69D810C3">
    <w:name w:val="350E0264966E4BEB82DB737B69D810C3"/>
    <w:rsid w:val="00A26756"/>
  </w:style>
  <w:style w:type="paragraph" w:customStyle="1" w:styleId="81C70D4973C243048F002B9EAA25EBD6">
    <w:name w:val="81C70D4973C243048F002B9EAA25EBD6"/>
    <w:rsid w:val="00A26756"/>
  </w:style>
  <w:style w:type="paragraph" w:customStyle="1" w:styleId="1015626CE3004E7CBB56D1355309A958">
    <w:name w:val="1015626CE3004E7CBB56D1355309A958"/>
    <w:rsid w:val="00A26756"/>
  </w:style>
  <w:style w:type="paragraph" w:customStyle="1" w:styleId="8236AE39ECE349BE8A39F02A39BC8E25">
    <w:name w:val="8236AE39ECE349BE8A39F02A39BC8E25"/>
    <w:rsid w:val="00A26756"/>
  </w:style>
  <w:style w:type="paragraph" w:customStyle="1" w:styleId="05E64A65E44040048E848C3A936B3DF5">
    <w:name w:val="05E64A65E44040048E848C3A936B3DF5"/>
    <w:rsid w:val="00A26756"/>
  </w:style>
  <w:style w:type="paragraph" w:customStyle="1" w:styleId="F8C8DEDAE6ED4A5899948B7F22040A08">
    <w:name w:val="F8C8DEDAE6ED4A5899948B7F22040A08"/>
    <w:rsid w:val="00A26756"/>
  </w:style>
  <w:style w:type="paragraph" w:customStyle="1" w:styleId="A2480E8B3C72471DA62672D1AD659C9E">
    <w:name w:val="A2480E8B3C72471DA62672D1AD659C9E"/>
    <w:rsid w:val="00A26756"/>
  </w:style>
  <w:style w:type="paragraph" w:customStyle="1" w:styleId="C81F8E3AC20C48CABCE1BC3A6EB85339">
    <w:name w:val="C81F8E3AC20C48CABCE1BC3A6EB85339"/>
    <w:rsid w:val="00A26756"/>
  </w:style>
  <w:style w:type="paragraph" w:customStyle="1" w:styleId="27FF7FA7E0DE4B9E9BD19E661FF9DC85">
    <w:name w:val="27FF7FA7E0DE4B9E9BD19E661FF9DC85"/>
    <w:rsid w:val="00A26756"/>
  </w:style>
  <w:style w:type="paragraph" w:customStyle="1" w:styleId="7E0F7CA8F63B4F2DBFE9365C80CA65D6">
    <w:name w:val="7E0F7CA8F63B4F2DBFE9365C80CA65D6"/>
    <w:rsid w:val="00A26756"/>
  </w:style>
  <w:style w:type="paragraph" w:customStyle="1" w:styleId="7325B3620EDE4EAAB74C19F09BEA22CB">
    <w:name w:val="7325B3620EDE4EAAB74C19F09BEA22CB"/>
    <w:rsid w:val="00A26756"/>
  </w:style>
  <w:style w:type="paragraph" w:customStyle="1" w:styleId="97E61F3329034F5C9016263EC3C9C89F">
    <w:name w:val="97E61F3329034F5C9016263EC3C9C89F"/>
    <w:rsid w:val="00A26756"/>
  </w:style>
  <w:style w:type="paragraph" w:customStyle="1" w:styleId="95E54D0CE6514953ADCB8081F4BB9505">
    <w:name w:val="95E54D0CE6514953ADCB8081F4BB9505"/>
    <w:rsid w:val="00A26756"/>
  </w:style>
  <w:style w:type="paragraph" w:customStyle="1" w:styleId="DEC531AF18A84FB1B27833918ACF0B88">
    <w:name w:val="DEC531AF18A84FB1B27833918ACF0B88"/>
    <w:rsid w:val="00A26756"/>
  </w:style>
  <w:style w:type="paragraph" w:customStyle="1" w:styleId="E3719D5B7E7B4E7AA76C91142B5F8DAD">
    <w:name w:val="E3719D5B7E7B4E7AA76C91142B5F8DAD"/>
    <w:rsid w:val="00A26756"/>
  </w:style>
  <w:style w:type="paragraph" w:customStyle="1" w:styleId="C049E9FEEA5B438BBAF054BE5E9965B6">
    <w:name w:val="C049E9FEEA5B438BBAF054BE5E9965B6"/>
    <w:rsid w:val="00A26756"/>
  </w:style>
  <w:style w:type="paragraph" w:customStyle="1" w:styleId="24EDBE8BC9644689B5FF5CB740EA7262">
    <w:name w:val="24EDBE8BC9644689B5FF5CB740EA7262"/>
    <w:rsid w:val="00A26756"/>
  </w:style>
  <w:style w:type="paragraph" w:customStyle="1" w:styleId="01CEC4074C8D4CA09C779269113AB1EE">
    <w:name w:val="01CEC4074C8D4CA09C779269113AB1EE"/>
    <w:rsid w:val="00A26756"/>
  </w:style>
  <w:style w:type="paragraph" w:customStyle="1" w:styleId="CB31AC1BA18346FEAFB5E75BE3AECCC9">
    <w:name w:val="CB31AC1BA18346FEAFB5E75BE3AECCC9"/>
    <w:rsid w:val="00A26756"/>
  </w:style>
  <w:style w:type="paragraph" w:customStyle="1" w:styleId="AE9B1AE0109449D6B415B3C8AD57671E">
    <w:name w:val="AE9B1AE0109449D6B415B3C8AD57671E"/>
    <w:rsid w:val="00A26756"/>
  </w:style>
  <w:style w:type="paragraph" w:customStyle="1" w:styleId="9C1B032E99C44635B0922969D829B8BF">
    <w:name w:val="9C1B032E99C44635B0922969D829B8BF"/>
    <w:rsid w:val="00A26756"/>
  </w:style>
  <w:style w:type="paragraph" w:customStyle="1" w:styleId="8C9A4A4B33714D659596EF059F4980A7">
    <w:name w:val="8C9A4A4B33714D659596EF059F4980A7"/>
    <w:rsid w:val="00A26756"/>
  </w:style>
  <w:style w:type="paragraph" w:customStyle="1" w:styleId="77938091C4F44097B4391F17302100EC">
    <w:name w:val="77938091C4F44097B4391F17302100EC"/>
    <w:rsid w:val="00A26756"/>
  </w:style>
  <w:style w:type="paragraph" w:customStyle="1" w:styleId="1C736D031A2846C2840D23C35FF1F083">
    <w:name w:val="1C736D031A2846C2840D23C35FF1F083"/>
    <w:rsid w:val="00A26756"/>
  </w:style>
  <w:style w:type="paragraph" w:customStyle="1" w:styleId="83CB37A89DED42CE93244C310230E4F2">
    <w:name w:val="83CB37A89DED42CE93244C310230E4F2"/>
    <w:rsid w:val="00A26756"/>
  </w:style>
  <w:style w:type="paragraph" w:customStyle="1" w:styleId="41AE9190CFAC4AC7AB78DA7B58F02D7A">
    <w:name w:val="41AE9190CFAC4AC7AB78DA7B58F02D7A"/>
    <w:rsid w:val="00A26756"/>
  </w:style>
  <w:style w:type="paragraph" w:customStyle="1" w:styleId="21BB0A8877DE49CD9862BC77457BAD54">
    <w:name w:val="21BB0A8877DE49CD9862BC77457BAD54"/>
    <w:rsid w:val="00A26756"/>
  </w:style>
  <w:style w:type="paragraph" w:customStyle="1" w:styleId="A3E2533E425444B4ACE0C87E1735CDF9">
    <w:name w:val="A3E2533E425444B4ACE0C87E1735CDF9"/>
    <w:rsid w:val="00A26756"/>
  </w:style>
  <w:style w:type="paragraph" w:customStyle="1" w:styleId="48823B0C2C21460B8CCE6692CE45EFB6">
    <w:name w:val="48823B0C2C21460B8CCE6692CE45EFB6"/>
    <w:rsid w:val="00A26756"/>
  </w:style>
  <w:style w:type="paragraph" w:customStyle="1" w:styleId="11D6172416174D09A976FB719F0FC25D">
    <w:name w:val="11D6172416174D09A976FB719F0FC25D"/>
    <w:rsid w:val="00A26756"/>
  </w:style>
  <w:style w:type="paragraph" w:customStyle="1" w:styleId="2B8B6700D6D543189A4631D7D919EA01">
    <w:name w:val="2B8B6700D6D543189A4631D7D919EA01"/>
    <w:rsid w:val="00A26756"/>
  </w:style>
  <w:style w:type="paragraph" w:customStyle="1" w:styleId="8F36594C987A453FABD0EF98D7ED7979">
    <w:name w:val="8F36594C987A453FABD0EF98D7ED7979"/>
    <w:rsid w:val="00A26756"/>
  </w:style>
  <w:style w:type="paragraph" w:customStyle="1" w:styleId="AB1E16072C09432C91C644435A55D43F">
    <w:name w:val="AB1E16072C09432C91C644435A55D43F"/>
    <w:rsid w:val="00A26756"/>
  </w:style>
  <w:style w:type="paragraph" w:customStyle="1" w:styleId="DB23C243B24445229CDEFDB8755FCA10">
    <w:name w:val="DB23C243B24445229CDEFDB8755FCA10"/>
    <w:rsid w:val="00A26756"/>
  </w:style>
  <w:style w:type="paragraph" w:customStyle="1" w:styleId="90F78A8D883B48109444BF87ABB3A761">
    <w:name w:val="90F78A8D883B48109444BF87ABB3A761"/>
    <w:rsid w:val="00A26756"/>
  </w:style>
  <w:style w:type="paragraph" w:customStyle="1" w:styleId="5D5295DFB4454BA28BB10C084F816201">
    <w:name w:val="5D5295DFB4454BA28BB10C084F816201"/>
    <w:rsid w:val="00A26756"/>
  </w:style>
  <w:style w:type="paragraph" w:customStyle="1" w:styleId="F4C8E4E93379450B894A9735BD1535DC">
    <w:name w:val="F4C8E4E93379450B894A9735BD1535DC"/>
    <w:rsid w:val="00A26756"/>
  </w:style>
  <w:style w:type="paragraph" w:customStyle="1" w:styleId="074764CA38A24B05AEF8DD34C8E5D6E0">
    <w:name w:val="074764CA38A24B05AEF8DD34C8E5D6E0"/>
    <w:rsid w:val="00A26756"/>
  </w:style>
  <w:style w:type="paragraph" w:customStyle="1" w:styleId="CEA5C6F66DA24D5C87EE83C45E30ACD1">
    <w:name w:val="CEA5C6F66DA24D5C87EE83C45E30ACD1"/>
    <w:rsid w:val="00A26756"/>
  </w:style>
  <w:style w:type="paragraph" w:customStyle="1" w:styleId="7EECFB8273844FB78F630709BE8EE24D">
    <w:name w:val="7EECFB8273844FB78F630709BE8EE24D"/>
    <w:rsid w:val="003759C7"/>
    <w:rPr>
      <w:szCs w:val="22"/>
      <w:lang w:eastAsia="en-US" w:bidi="ar-SA"/>
    </w:rPr>
  </w:style>
  <w:style w:type="paragraph" w:customStyle="1" w:styleId="F14833AD7ECA46F88FFCDF3866A18C99">
    <w:name w:val="F14833AD7ECA46F88FFCDF3866A18C99"/>
    <w:rsid w:val="003759C7"/>
    <w:rPr>
      <w:szCs w:val="22"/>
      <w:lang w:eastAsia="en-US" w:bidi="ar-SA"/>
    </w:rPr>
  </w:style>
  <w:style w:type="paragraph" w:customStyle="1" w:styleId="BC67E55FCB624420B1475B1A5CC5D7DD">
    <w:name w:val="BC67E55FCB624420B1475B1A5CC5D7DD"/>
    <w:rsid w:val="003759C7"/>
    <w:rPr>
      <w:szCs w:val="22"/>
      <w:lang w:eastAsia="en-US" w:bidi="ar-SA"/>
    </w:rPr>
  </w:style>
  <w:style w:type="paragraph" w:customStyle="1" w:styleId="8C26365DA6934943B83DD0D63F8E4418">
    <w:name w:val="8C26365DA6934943B83DD0D63F8E4418"/>
    <w:rsid w:val="003759C7"/>
    <w:rPr>
      <w:szCs w:val="22"/>
      <w:lang w:eastAsia="en-US" w:bidi="ar-SA"/>
    </w:rPr>
  </w:style>
  <w:style w:type="paragraph" w:customStyle="1" w:styleId="F5866BFBDC3E47ACA4A9343064567A38">
    <w:name w:val="F5866BFBDC3E47ACA4A9343064567A38"/>
    <w:rsid w:val="003759C7"/>
    <w:rPr>
      <w:szCs w:val="22"/>
      <w:lang w:eastAsia="en-US" w:bidi="ar-SA"/>
    </w:rPr>
  </w:style>
  <w:style w:type="paragraph" w:customStyle="1" w:styleId="251910B9053946ECBD255F31ABF12A63">
    <w:name w:val="251910B9053946ECBD255F31ABF12A63"/>
    <w:rsid w:val="003759C7"/>
    <w:rPr>
      <w:szCs w:val="22"/>
      <w:lang w:eastAsia="en-US" w:bidi="ar-SA"/>
    </w:rPr>
  </w:style>
  <w:style w:type="paragraph" w:customStyle="1" w:styleId="F0507D4F198A4E88ABB2009EEB3A508B">
    <w:name w:val="F0507D4F198A4E88ABB2009EEB3A508B"/>
    <w:rsid w:val="003759C7"/>
    <w:rPr>
      <w:szCs w:val="22"/>
      <w:lang w:eastAsia="en-US" w:bidi="ar-SA"/>
    </w:rPr>
  </w:style>
  <w:style w:type="paragraph" w:customStyle="1" w:styleId="7247271DE3824793949F596C54BC59C9">
    <w:name w:val="7247271DE3824793949F596C54BC59C9"/>
    <w:rsid w:val="003759C7"/>
    <w:rPr>
      <w:szCs w:val="22"/>
      <w:lang w:eastAsia="en-US" w:bidi="ar-SA"/>
    </w:rPr>
  </w:style>
  <w:style w:type="paragraph" w:customStyle="1" w:styleId="F66A03E5A80549BD982817E88853BBFC">
    <w:name w:val="F66A03E5A80549BD982817E88853BBFC"/>
    <w:rsid w:val="003759C7"/>
    <w:rPr>
      <w:szCs w:val="22"/>
      <w:lang w:eastAsia="en-US" w:bidi="ar-SA"/>
    </w:rPr>
  </w:style>
  <w:style w:type="paragraph" w:customStyle="1" w:styleId="76BECA2045FE4D84BE5297677E1CA985">
    <w:name w:val="76BECA2045FE4D84BE5297677E1CA985"/>
    <w:rsid w:val="003759C7"/>
    <w:rPr>
      <w:szCs w:val="22"/>
      <w:lang w:eastAsia="en-US" w:bidi="ar-SA"/>
    </w:rPr>
  </w:style>
  <w:style w:type="paragraph" w:customStyle="1" w:styleId="727EFF16877F454B98C7C60C4AD48FB5">
    <w:name w:val="727EFF16877F454B98C7C60C4AD48FB5"/>
    <w:rsid w:val="00E121DE"/>
    <w:rPr>
      <w:szCs w:val="22"/>
      <w:lang w:eastAsia="en-US" w:bidi="ar-SA"/>
    </w:rPr>
  </w:style>
  <w:style w:type="paragraph" w:customStyle="1" w:styleId="C3F81687852D48EC869EC6FE2C504E7E">
    <w:name w:val="C3F81687852D48EC869EC6FE2C504E7E"/>
    <w:rsid w:val="00E121DE"/>
    <w:rPr>
      <w:szCs w:val="22"/>
      <w:lang w:eastAsia="en-US" w:bidi="ar-SA"/>
    </w:rPr>
  </w:style>
  <w:style w:type="paragraph" w:customStyle="1" w:styleId="2FBDBBDF9C7A45609F508B759B71B5E6">
    <w:name w:val="2FBDBBDF9C7A45609F508B759B71B5E6"/>
    <w:rsid w:val="00E121DE"/>
    <w:rPr>
      <w:szCs w:val="22"/>
      <w:lang w:eastAsia="en-US" w:bidi="ar-SA"/>
    </w:rPr>
  </w:style>
  <w:style w:type="paragraph" w:customStyle="1" w:styleId="39C4E0ED1BC345118A4BBE84807F3884">
    <w:name w:val="39C4E0ED1BC345118A4BBE84807F3884"/>
    <w:rsid w:val="00E121DE"/>
    <w:rPr>
      <w:szCs w:val="22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Al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olunteer List">
      <a:majorFont>
        <a:latin typeface="Trebuchet MS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E934E0-2164-48F4-9C86-E3F5149F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D781F-7BAE-4C20-80F9-47ECD8CA6A82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F72966C-A31D-4908-9545-21A718A67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list.dotx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Core-Team Members Robotics Club</vt:lpstr>
    </vt:vector>
  </TitlesOfParts>
  <Company>Tech Board , IIT Guwahati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Core-Team Members Robotics Club</dc:title>
  <dc:subject/>
  <dc:creator>Lucifer</dc:creator>
  <cp:keywords>Members</cp:keywords>
  <dc:description/>
  <cp:lastModifiedBy>CybrCrwlr</cp:lastModifiedBy>
  <cp:revision>3</cp:revision>
  <dcterms:created xsi:type="dcterms:W3CDTF">2018-05-07T20:30:00Z</dcterms:created>
  <dcterms:modified xsi:type="dcterms:W3CDTF">2019-03-15T17:43:00Z</dcterms:modified>
  <cp:contentStatus>Completed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