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9577" w14:textId="7FF6FFCA" w:rsidR="00DD2979" w:rsidRDefault="0048789A" w:rsidP="00906694">
      <w:pPr>
        <w:pStyle w:val="Title"/>
        <w:pBdr>
          <w:top w:val="thinThickSmallGap" w:sz="12" w:space="0" w:color="8B8B8B" w:themeColor="accent1" w:themeTint="99"/>
        </w:pBdr>
        <w:rPr>
          <w:sz w:val="56"/>
          <w:szCs w:val="44"/>
        </w:rPr>
      </w:pPr>
      <w:r>
        <w:rPr>
          <w:noProof/>
          <w:sz w:val="56"/>
          <w:szCs w:val="44"/>
          <w:lang w:eastAsia="ko-KR" w:bidi="hi-IN"/>
        </w:rPr>
        <w:drawing>
          <wp:anchor distT="0" distB="0" distL="114300" distR="114300" simplePos="0" relativeHeight="251664384" behindDoc="0" locked="0" layoutInCell="1" allowOverlap="1" wp14:anchorId="57EBD568" wp14:editId="3820EA11">
            <wp:simplePos x="0" y="0"/>
            <wp:positionH relativeFrom="margin">
              <wp:posOffset>5783580</wp:posOffset>
            </wp:positionH>
            <wp:positionV relativeFrom="margin">
              <wp:posOffset>-83820</wp:posOffset>
            </wp:positionV>
            <wp:extent cx="1087755" cy="1143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G5PVDGJ0X4XPOI.SQUARE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8" t="16149" r="24224" b="32298"/>
                    <a:stretch/>
                  </pic:blipFill>
                  <pic:spPr bwMode="auto">
                    <a:xfrm>
                      <a:off x="0" y="0"/>
                      <a:ext cx="108775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44"/>
          <w:lang w:eastAsia="ko-KR" w:bidi="hi-IN"/>
        </w:rPr>
        <w:drawing>
          <wp:anchor distT="0" distB="0" distL="114300" distR="114300" simplePos="0" relativeHeight="251659264" behindDoc="0" locked="0" layoutInCell="1" allowOverlap="1" wp14:anchorId="073E5E5A" wp14:editId="252EE1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8992" cy="1097280"/>
            <wp:effectExtent l="0" t="0" r="698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C3B">
        <w:rPr>
          <w:sz w:val="56"/>
          <w:szCs w:val="44"/>
        </w:rPr>
        <w:t xml:space="preserve"> </w:t>
      </w:r>
      <w:r w:rsidR="005930AF">
        <w:rPr>
          <w:sz w:val="56"/>
          <w:szCs w:val="44"/>
        </w:rPr>
        <w:t>Alumni</w:t>
      </w:r>
      <w:r w:rsidR="00DD2979">
        <w:rPr>
          <w:sz w:val="56"/>
          <w:szCs w:val="44"/>
        </w:rPr>
        <w:br/>
      </w:r>
      <w:r w:rsidR="00206666">
        <w:rPr>
          <w:sz w:val="56"/>
          <w:szCs w:val="44"/>
        </w:rPr>
        <w:t>Robotics Club</w:t>
      </w:r>
    </w:p>
    <w:p w14:paraId="36AFC8CD" w14:textId="6C977650" w:rsidR="00DD2979" w:rsidRPr="00DD2979" w:rsidRDefault="00DD2979" w:rsidP="00DD2979">
      <w:pPr>
        <w:tabs>
          <w:tab w:val="left" w:pos="1035"/>
        </w:tabs>
        <w:rPr>
          <w:lang w:eastAsia="en-US"/>
        </w:rPr>
      </w:pPr>
    </w:p>
    <w:tbl>
      <w:tblPr>
        <w:tblStyle w:val="TableGrid"/>
        <w:tblpPr w:leftFromText="180" w:rightFromText="180" w:vertAnchor="page" w:horzAnchor="margin" w:tblpY="4214"/>
        <w:tblW w:w="4772" w:type="pct"/>
        <w:tblLayout w:type="fixed"/>
        <w:tblLook w:val="04A0" w:firstRow="1" w:lastRow="0" w:firstColumn="1" w:lastColumn="0" w:noHBand="0" w:noVBand="1"/>
        <w:tblDescription w:val="Top table has volunteer list and bottom table has organization information"/>
      </w:tblPr>
      <w:tblGrid>
        <w:gridCol w:w="807"/>
        <w:gridCol w:w="1966"/>
        <w:gridCol w:w="5322"/>
        <w:gridCol w:w="2340"/>
      </w:tblGrid>
      <w:tr w:rsidR="005930AF" w14:paraId="733ABD5A" w14:textId="2A3C00A2" w:rsidTr="000B2057">
        <w:trPr>
          <w:trHeight w:val="842"/>
        </w:trPr>
        <w:sdt>
          <w:sdtPr>
            <w:alias w:val="Number:"/>
            <w:tag w:val="Number:"/>
            <w:id w:val="-1841149228"/>
            <w:placeholder>
              <w:docPart w:val="F0C75CAB55FE4A55840F4870595A0301"/>
            </w:placeholder>
            <w:temporary/>
            <w:showingPlcHdr/>
            <w15:appearance w15:val="hidden"/>
          </w:sdtPr>
          <w:sdtContent>
            <w:tc>
              <w:tcPr>
                <w:tcW w:w="807" w:type="dxa"/>
              </w:tcPr>
              <w:p w14:paraId="10B740C2" w14:textId="77777777" w:rsidR="005930AF" w:rsidRDefault="005930AF" w:rsidP="00DD2979">
                <w:pPr>
                  <w:pStyle w:val="TableHead"/>
                </w:pPr>
                <w:r>
                  <w:t>No.</w:t>
                </w:r>
              </w:p>
            </w:tc>
          </w:sdtContent>
        </w:sdt>
        <w:tc>
          <w:tcPr>
            <w:tcW w:w="1966" w:type="dxa"/>
          </w:tcPr>
          <w:p w14:paraId="613C159C" w14:textId="77777777" w:rsidR="005930AF" w:rsidRDefault="005930AF" w:rsidP="00DD2979">
            <w:pPr>
              <w:pStyle w:val="TableHead"/>
            </w:pPr>
            <w:r>
              <w:t>Name</w:t>
            </w:r>
          </w:p>
        </w:tc>
        <w:tc>
          <w:tcPr>
            <w:tcW w:w="5322" w:type="dxa"/>
          </w:tcPr>
          <w:p w14:paraId="12075A81" w14:textId="2B4744EF" w:rsidR="005930AF" w:rsidRDefault="005930AF" w:rsidP="00DD2979">
            <w:pPr>
              <w:pStyle w:val="TableHead"/>
            </w:pPr>
            <w:r>
              <w:t>Position or place of work</w:t>
            </w:r>
          </w:p>
        </w:tc>
        <w:tc>
          <w:tcPr>
            <w:tcW w:w="2340" w:type="dxa"/>
          </w:tcPr>
          <w:p w14:paraId="5AF108CA" w14:textId="106E287B" w:rsidR="005930AF" w:rsidRDefault="000B2057" w:rsidP="00DD2979">
            <w:pPr>
              <w:pStyle w:val="TableHead"/>
            </w:pPr>
            <w:r>
              <w:t>Email</w:t>
            </w:r>
          </w:p>
        </w:tc>
      </w:tr>
      <w:tr w:rsidR="005930AF" w14:paraId="4812EBEA" w14:textId="6BEB013A" w:rsidTr="000B2057">
        <w:trPr>
          <w:trHeight w:val="842"/>
        </w:trPr>
        <w:tc>
          <w:tcPr>
            <w:tcW w:w="807" w:type="dxa"/>
          </w:tcPr>
          <w:p w14:paraId="2F7F235A" w14:textId="77777777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3B7BFEB3" w14:textId="6DD137C4" w:rsidR="005930AF" w:rsidRDefault="005930AF" w:rsidP="00DD2979">
            <w:r>
              <w:t>Tanmay Shankar</w:t>
            </w:r>
          </w:p>
        </w:tc>
        <w:tc>
          <w:tcPr>
            <w:tcW w:w="5322" w:type="dxa"/>
          </w:tcPr>
          <w:p w14:paraId="707540AC" w14:textId="4CA13212" w:rsidR="005930AF" w:rsidRPr="000B2057" w:rsidRDefault="00F35844" w:rsidP="00DD2979">
            <w:pPr>
              <w:rPr>
                <w:color w:val="2A2A2A"/>
              </w:rPr>
            </w:pPr>
            <w:r>
              <w:rPr>
                <w:color w:val="2A2A2A"/>
              </w:rPr>
              <w:t>Facebook AI Research</w:t>
            </w:r>
            <w:r>
              <w:rPr>
                <w:color w:val="2A2A2A"/>
              </w:rPr>
              <w:t xml:space="preserve">. Earlier did MS from </w:t>
            </w:r>
            <w:r w:rsidR="005930AF" w:rsidRPr="000B2057">
              <w:rPr>
                <w:color w:val="2A2A2A"/>
              </w:rPr>
              <w:t>Robotics Institute, CMU</w:t>
            </w:r>
            <w:r w:rsidR="003D58D9" w:rsidRPr="000B2057">
              <w:rPr>
                <w:color w:val="2A2A2A"/>
              </w:rPr>
              <w:t>.</w:t>
            </w:r>
          </w:p>
        </w:tc>
        <w:tc>
          <w:tcPr>
            <w:tcW w:w="2340" w:type="dxa"/>
          </w:tcPr>
          <w:p w14:paraId="319AF1BA" w14:textId="64DDE664" w:rsidR="005930AF" w:rsidRDefault="000B2057" w:rsidP="00DD2979">
            <w:r>
              <w:rPr>
                <w:color w:val="2A2A2A"/>
              </w:rPr>
              <w:t>tanmay.shankar@gmail.com</w:t>
            </w:r>
          </w:p>
        </w:tc>
      </w:tr>
      <w:tr w:rsidR="005930AF" w14:paraId="70230D08" w14:textId="20383687" w:rsidTr="000B2057">
        <w:trPr>
          <w:trHeight w:val="842"/>
        </w:trPr>
        <w:tc>
          <w:tcPr>
            <w:tcW w:w="807" w:type="dxa"/>
          </w:tcPr>
          <w:p w14:paraId="18F13BC3" w14:textId="2B943107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798E73D0" w14:textId="4CEBA537" w:rsidR="005930AF" w:rsidRDefault="005930AF" w:rsidP="00DD2979">
            <w:r>
              <w:t>Naveen Tripathi</w:t>
            </w:r>
          </w:p>
        </w:tc>
        <w:tc>
          <w:tcPr>
            <w:tcW w:w="5322" w:type="dxa"/>
          </w:tcPr>
          <w:p w14:paraId="5685D8F5" w14:textId="28ED5297" w:rsidR="005930AF" w:rsidRPr="000B2057" w:rsidRDefault="005930AF" w:rsidP="00DD2979">
            <w:pPr>
              <w:rPr>
                <w:color w:val="2A2A2A"/>
              </w:rPr>
            </w:pPr>
            <w:bookmarkStart w:id="0" w:name="_GoBack"/>
            <w:bookmarkEnd w:id="0"/>
          </w:p>
        </w:tc>
        <w:tc>
          <w:tcPr>
            <w:tcW w:w="2340" w:type="dxa"/>
          </w:tcPr>
          <w:p w14:paraId="2790973C" w14:textId="77777777" w:rsidR="005930AF" w:rsidRDefault="005930AF" w:rsidP="00DD2979"/>
        </w:tc>
      </w:tr>
      <w:tr w:rsidR="005930AF" w14:paraId="3C627A52" w14:textId="7106A97E" w:rsidTr="000B2057">
        <w:trPr>
          <w:trHeight w:val="842"/>
        </w:trPr>
        <w:tc>
          <w:tcPr>
            <w:tcW w:w="807" w:type="dxa"/>
          </w:tcPr>
          <w:p w14:paraId="3FC6E715" w14:textId="3FD7624D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4C9BF076" w14:textId="63F534AE" w:rsidR="005930AF" w:rsidRDefault="005930AF" w:rsidP="00DD2979">
            <w:r>
              <w:t xml:space="preserve">Vineet </w:t>
            </w:r>
            <w:proofErr w:type="spellStart"/>
            <w:r>
              <w:t>Pachava</w:t>
            </w:r>
            <w:proofErr w:type="spellEnd"/>
          </w:p>
        </w:tc>
        <w:tc>
          <w:tcPr>
            <w:tcW w:w="5322" w:type="dxa"/>
          </w:tcPr>
          <w:p w14:paraId="70A4D472" w14:textId="2BE37CEC" w:rsidR="005930AF" w:rsidRPr="000B2057" w:rsidRDefault="000B2057" w:rsidP="00DD2979">
            <w:pPr>
              <w:rPr>
                <w:color w:val="2A2A2A"/>
              </w:rPr>
            </w:pPr>
            <w:r w:rsidRPr="000B2057">
              <w:rPr>
                <w:color w:val="2A2A2A"/>
              </w:rPr>
              <w:t>KPIT Munich</w:t>
            </w:r>
          </w:p>
        </w:tc>
        <w:tc>
          <w:tcPr>
            <w:tcW w:w="2340" w:type="dxa"/>
          </w:tcPr>
          <w:p w14:paraId="5FA7DB67" w14:textId="74DD3241" w:rsidR="000B2057" w:rsidRPr="000B2057" w:rsidRDefault="000B2057" w:rsidP="000B2057">
            <w:pPr>
              <w:spacing w:beforeAutospacing="1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hyperlink r:id="rId12" w:history="1">
              <w:r w:rsidRPr="000B205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US"/>
                </w:rPr>
                <w:t>v.pachava@iitg.ac.in</w:t>
              </w:r>
            </w:hyperlink>
          </w:p>
          <w:p w14:paraId="27A138AB" w14:textId="77777777" w:rsidR="005930AF" w:rsidRDefault="005930AF" w:rsidP="00DD2979"/>
        </w:tc>
      </w:tr>
      <w:tr w:rsidR="005930AF" w14:paraId="017CED53" w14:textId="6F07AF31" w:rsidTr="000B2057">
        <w:trPr>
          <w:trHeight w:val="842"/>
        </w:trPr>
        <w:tc>
          <w:tcPr>
            <w:tcW w:w="807" w:type="dxa"/>
          </w:tcPr>
          <w:p w14:paraId="28FB7B19" w14:textId="22196153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30FB9873" w14:textId="77777777" w:rsidR="000B2057" w:rsidRDefault="000B2057" w:rsidP="000B2057">
            <w:proofErr w:type="spellStart"/>
            <w:r>
              <w:t>Rishav</w:t>
            </w:r>
            <w:proofErr w:type="spellEnd"/>
            <w:r>
              <w:t xml:space="preserve"> Chourasia</w:t>
            </w:r>
          </w:p>
          <w:p w14:paraId="52AE49B8" w14:textId="6A03DB29" w:rsidR="005930AF" w:rsidRDefault="005930AF" w:rsidP="00DD2979"/>
        </w:tc>
        <w:tc>
          <w:tcPr>
            <w:tcW w:w="5322" w:type="dxa"/>
          </w:tcPr>
          <w:p w14:paraId="2CA898D3" w14:textId="77777777" w:rsidR="000B2057" w:rsidRPr="000B2057" w:rsidRDefault="000B2057" w:rsidP="000B2057">
            <w:pPr>
              <w:pStyle w:val="Heading2"/>
              <w:rPr>
                <w:rFonts w:asciiTheme="minorHAnsi" w:eastAsiaTheme="minorEastAsia" w:hAnsiTheme="minorHAnsi" w:cstheme="minorBidi"/>
                <w:color w:val="2A2A2A"/>
                <w:sz w:val="22"/>
                <w:szCs w:val="22"/>
              </w:rPr>
            </w:pPr>
            <w:r w:rsidRPr="000B2057">
              <w:rPr>
                <w:rFonts w:asciiTheme="minorHAnsi" w:eastAsiaTheme="minorEastAsia" w:hAnsiTheme="minorHAnsi" w:cstheme="minorBidi"/>
                <w:color w:val="2A2A2A"/>
                <w:sz w:val="22"/>
                <w:szCs w:val="22"/>
              </w:rPr>
              <w:t>Research Fellow, Max Planck Institute for Software Systems</w:t>
            </w:r>
          </w:p>
          <w:p w14:paraId="356FEA26" w14:textId="3D3D7DEB" w:rsidR="005930AF" w:rsidRPr="000B2057" w:rsidRDefault="005930AF" w:rsidP="00DD2979">
            <w:pPr>
              <w:rPr>
                <w:color w:val="2A2A2A"/>
              </w:rPr>
            </w:pPr>
          </w:p>
        </w:tc>
        <w:tc>
          <w:tcPr>
            <w:tcW w:w="2340" w:type="dxa"/>
          </w:tcPr>
          <w:p w14:paraId="14D8D80D" w14:textId="1E6CCA67" w:rsidR="005930AF" w:rsidRDefault="000B2057" w:rsidP="00DD2979">
            <w:r w:rsidRPr="000B2057">
              <w:t>rishav.chourasia@gmail.com</w:t>
            </w:r>
          </w:p>
        </w:tc>
      </w:tr>
      <w:tr w:rsidR="005930AF" w14:paraId="11C14C1E" w14:textId="5DE517E7" w:rsidTr="000B2057">
        <w:trPr>
          <w:trHeight w:val="842"/>
        </w:trPr>
        <w:tc>
          <w:tcPr>
            <w:tcW w:w="807" w:type="dxa"/>
          </w:tcPr>
          <w:p w14:paraId="30A93A4F" w14:textId="4FA7809F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672EADAB" w14:textId="3E0289A8" w:rsidR="005930AF" w:rsidRDefault="005930AF" w:rsidP="00DD2979">
            <w:r>
              <w:t xml:space="preserve">Zubin </w:t>
            </w:r>
            <w:proofErr w:type="spellStart"/>
            <w:r>
              <w:t>Priyansh</w:t>
            </w:r>
            <w:proofErr w:type="spellEnd"/>
          </w:p>
        </w:tc>
        <w:tc>
          <w:tcPr>
            <w:tcW w:w="5322" w:type="dxa"/>
          </w:tcPr>
          <w:p w14:paraId="5CFF3AC8" w14:textId="78FCB41E" w:rsidR="005930AF" w:rsidRPr="000B2057" w:rsidRDefault="000B2057" w:rsidP="00DD2979">
            <w:pPr>
              <w:rPr>
                <w:color w:val="2A2A2A"/>
              </w:rPr>
            </w:pPr>
            <w:r w:rsidRPr="000B2057">
              <w:rPr>
                <w:color w:val="2A2A2A"/>
              </w:rPr>
              <w:t>Research Engineer for Autonomous Industrial Mobile robots at THRSL India</w:t>
            </w:r>
          </w:p>
        </w:tc>
        <w:tc>
          <w:tcPr>
            <w:tcW w:w="2340" w:type="dxa"/>
          </w:tcPr>
          <w:p w14:paraId="38D2E710" w14:textId="0FD2471C" w:rsidR="005930AF" w:rsidRDefault="000B2057" w:rsidP="00DD2979">
            <w:r w:rsidRPr="000B2057">
              <w:t>zubin94sharma@gmail.com</w:t>
            </w:r>
          </w:p>
        </w:tc>
      </w:tr>
      <w:tr w:rsidR="005930AF" w14:paraId="11616A0D" w14:textId="0DF72B1B" w:rsidTr="000B2057">
        <w:trPr>
          <w:trHeight w:val="842"/>
        </w:trPr>
        <w:tc>
          <w:tcPr>
            <w:tcW w:w="807" w:type="dxa"/>
          </w:tcPr>
          <w:p w14:paraId="3F91CBAD" w14:textId="77777777" w:rsidR="005930AF" w:rsidRPr="00647D85" w:rsidRDefault="005930AF" w:rsidP="00DD2979">
            <w:pPr>
              <w:pStyle w:val="RowHead"/>
            </w:pPr>
          </w:p>
        </w:tc>
        <w:tc>
          <w:tcPr>
            <w:tcW w:w="1966" w:type="dxa"/>
          </w:tcPr>
          <w:p w14:paraId="573F8F34" w14:textId="789FA480" w:rsidR="005930AF" w:rsidRDefault="005930AF" w:rsidP="00DD2979">
            <w:r>
              <w:t>Rishabh Jangir</w:t>
            </w:r>
          </w:p>
        </w:tc>
        <w:tc>
          <w:tcPr>
            <w:tcW w:w="5322" w:type="dxa"/>
          </w:tcPr>
          <w:p w14:paraId="11CDB73C" w14:textId="5A410132" w:rsidR="005930AF" w:rsidRPr="000B2057" w:rsidRDefault="000B2057" w:rsidP="00DD2979">
            <w:pPr>
              <w:rPr>
                <w:color w:val="2A2A2A"/>
              </w:rPr>
            </w:pPr>
            <w:r>
              <w:t>G</w:t>
            </w:r>
            <w:r>
              <w:t>raduate researcher</w:t>
            </w:r>
            <w:r>
              <w:t xml:space="preserve">, </w:t>
            </w:r>
            <w:r w:rsidRPr="000B2057">
              <w:t xml:space="preserve"> </w:t>
            </w:r>
            <w:proofErr w:type="spellStart"/>
            <w:r w:rsidRPr="000B2057">
              <w:t>Institut</w:t>
            </w:r>
            <w:proofErr w:type="spellEnd"/>
            <w:r w:rsidRPr="000B2057">
              <w:t xml:space="preserve"> de </w:t>
            </w:r>
            <w:proofErr w:type="spellStart"/>
            <w:r w:rsidRPr="000B2057">
              <w:t>Robòtica</w:t>
            </w:r>
            <w:proofErr w:type="spellEnd"/>
            <w:r w:rsidRPr="000B2057">
              <w:t xml:space="preserve"> </w:t>
            </w:r>
            <w:proofErr w:type="spellStart"/>
            <w:r w:rsidRPr="000B2057">
              <w:t>i</w:t>
            </w:r>
            <w:proofErr w:type="spellEnd"/>
            <w:r w:rsidRPr="000B2057">
              <w:t xml:space="preserve"> </w:t>
            </w:r>
            <w:proofErr w:type="spellStart"/>
            <w:r w:rsidRPr="000B2057">
              <w:t>Informàtica</w:t>
            </w:r>
            <w:proofErr w:type="spellEnd"/>
            <w:r w:rsidRPr="000B2057">
              <w:t xml:space="preserve"> Industrial</w:t>
            </w:r>
          </w:p>
        </w:tc>
        <w:tc>
          <w:tcPr>
            <w:tcW w:w="2340" w:type="dxa"/>
          </w:tcPr>
          <w:p w14:paraId="5E3D5990" w14:textId="081AF35A" w:rsidR="005930AF" w:rsidRDefault="000B2057" w:rsidP="00DD2979">
            <w:r w:rsidRPr="000B2057">
              <w:t>jangirrishabh@gmail.com</w:t>
            </w:r>
          </w:p>
        </w:tc>
      </w:tr>
    </w:tbl>
    <w:p w14:paraId="70676D9C" w14:textId="77777777" w:rsidR="00531DA7" w:rsidRPr="00DD2979" w:rsidRDefault="00DD2979" w:rsidP="00DD2979">
      <w:pPr>
        <w:tabs>
          <w:tab w:val="left" w:pos="1035"/>
        </w:tabs>
        <w:rPr>
          <w:lang w:eastAsia="en-US"/>
        </w:rPr>
      </w:pPr>
      <w:r>
        <w:rPr>
          <w:lang w:eastAsia="en-US"/>
        </w:rPr>
        <w:br/>
      </w:r>
    </w:p>
    <w:p w14:paraId="7C1D1196" w14:textId="2DF4A8C7" w:rsidR="00FD72D0" w:rsidRPr="00B735A0" w:rsidRDefault="00DD2979" w:rsidP="00DD2979">
      <w:pPr>
        <w:pStyle w:val="NoSpacing"/>
        <w:jc w:val="right"/>
      </w:pPr>
      <w:r>
        <w:br/>
      </w:r>
      <w:r>
        <w:br/>
      </w:r>
      <w:r>
        <w:br/>
      </w:r>
      <w:r>
        <w:br/>
      </w:r>
      <w:r>
        <w:br/>
      </w:r>
    </w:p>
    <w:p w14:paraId="4AE4F6BA" w14:textId="1DFBB7E1" w:rsidR="00C510F1" w:rsidRPr="00B735A0" w:rsidRDefault="00FD72D0" w:rsidP="00DD2979">
      <w:pPr>
        <w:pStyle w:val="NoSpacing"/>
        <w:jc w:val="right"/>
      </w:pPr>
      <w:r>
        <w:rPr>
          <w:noProof/>
          <w:lang w:eastAsia="ko-KR" w:bidi="hi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5A0E0A" wp14:editId="5CCA078E">
                <wp:simplePos x="0" y="0"/>
                <wp:positionH relativeFrom="margin">
                  <wp:align>left</wp:align>
                </wp:positionH>
                <wp:positionV relativeFrom="paragraph">
                  <wp:posOffset>4951277</wp:posOffset>
                </wp:positionV>
                <wp:extent cx="2360930" cy="953770"/>
                <wp:effectExtent l="0" t="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6942" w14:textId="77777777" w:rsidR="00FD72D0" w:rsidRDefault="00FD72D0" w:rsidP="00FD72D0">
                            <w:pPr>
                              <w:spacing w:before="0" w:after="0"/>
                            </w:pPr>
                          </w:p>
                          <w:p w14:paraId="03065778" w14:textId="77777777" w:rsidR="00FD72D0" w:rsidRDefault="00FD72D0" w:rsidP="00FD72D0">
                            <w:pPr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75C4921" w14:textId="77777777" w:rsidR="00FD72D0" w:rsidRDefault="00FD72D0" w:rsidP="00FD72D0">
                            <w:pPr>
                              <w:spacing w:before="0"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98C8BB0" w14:textId="255635D7" w:rsidR="00DD2979" w:rsidRDefault="006B6ADD" w:rsidP="00FD72D0">
                            <w:pPr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</w:rPr>
                              <w:t>Apoorva Kumar</w:t>
                            </w:r>
                            <w:r w:rsidR="00DD2979">
                              <w:t>,</w:t>
                            </w:r>
                            <w:r w:rsidR="00DD2979">
                              <w:br/>
                            </w:r>
                            <w:r w:rsidR="0048789A">
                              <w:t>Secretary,</w:t>
                            </w:r>
                            <w:r w:rsidR="00DD2979">
                              <w:t xml:space="preserve"> </w:t>
                            </w:r>
                            <w:r w:rsidR="0048789A">
                              <w:t>Robotics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0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9.85pt;width:185.9pt;height:75.1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">
                <v:textbox>
                  <w:txbxContent>
                    <w:p w14:paraId="42E96942" w14:textId="77777777" w:rsidR="00FD72D0" w:rsidRDefault="00FD72D0" w:rsidP="00FD72D0">
                      <w:pPr>
                        <w:spacing w:before="0" w:after="0"/>
                      </w:pPr>
                    </w:p>
                    <w:p w14:paraId="03065778" w14:textId="77777777" w:rsidR="00FD72D0" w:rsidRDefault="00FD72D0" w:rsidP="00FD72D0">
                      <w:pPr>
                        <w:spacing w:before="0" w:after="0"/>
                        <w:rPr>
                          <w:b/>
                          <w:bCs/>
                        </w:rPr>
                      </w:pPr>
                    </w:p>
                    <w:p w14:paraId="775C4921" w14:textId="77777777" w:rsidR="00FD72D0" w:rsidRDefault="00FD72D0" w:rsidP="00FD72D0">
                      <w:pPr>
                        <w:spacing w:before="0" w:after="0"/>
                        <w:rPr>
                          <w:b/>
                          <w:bCs/>
                        </w:rPr>
                      </w:pPr>
                    </w:p>
                    <w:p w14:paraId="298C8BB0" w14:textId="255635D7" w:rsidR="00DD2979" w:rsidRDefault="006B6ADD" w:rsidP="00FD72D0">
                      <w:pPr>
                        <w:spacing w:before="0" w:after="0"/>
                      </w:pPr>
                      <w:r>
                        <w:rPr>
                          <w:b/>
                          <w:bCs/>
                        </w:rPr>
                        <w:t>Apoorva Kumar</w:t>
                      </w:r>
                      <w:r w:rsidR="00DD2979">
                        <w:t>,</w:t>
                      </w:r>
                      <w:r w:rsidR="00DD2979">
                        <w:br/>
                      </w:r>
                      <w:r w:rsidR="0048789A">
                        <w:t>Secretary,</w:t>
                      </w:r>
                      <w:r w:rsidR="00DD2979">
                        <w:t xml:space="preserve"> </w:t>
                      </w:r>
                      <w:r w:rsidR="0048789A">
                        <w:t>Robotics Club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ko-KR"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F1A6AE" wp14:editId="120EBBD4">
                <wp:simplePos x="0" y="0"/>
                <wp:positionH relativeFrom="margin">
                  <wp:posOffset>3869872</wp:posOffset>
                </wp:positionH>
                <wp:positionV relativeFrom="paragraph">
                  <wp:posOffset>4971868</wp:posOffset>
                </wp:positionV>
                <wp:extent cx="2360930" cy="1404620"/>
                <wp:effectExtent l="0" t="0" r="2032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69A8" w14:textId="77777777" w:rsidR="00FD72D0" w:rsidRDefault="0099436D" w:rsidP="0099436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  <w:p w14:paraId="5838E2AF" w14:textId="148A22E2" w:rsidR="0099436D" w:rsidRDefault="0099436D" w:rsidP="0099436D">
                            <w:r w:rsidRPr="0099436D">
                              <w:rPr>
                                <w:b/>
                                <w:bCs/>
                              </w:rPr>
                              <w:t>A.</w:t>
                            </w:r>
                            <w:r w:rsidR="00EB181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9436D">
                              <w:rPr>
                                <w:b/>
                                <w:bCs/>
                              </w:rPr>
                              <w:t>Vamshi Krishna Reddy</w:t>
                            </w:r>
                            <w:r>
                              <w:br/>
                              <w:t xml:space="preserve">General </w:t>
                            </w:r>
                            <w:r w:rsidR="00EB181D">
                              <w:t>Secretary, Technical</w:t>
                            </w:r>
                            <w:r>
                              <w:t xml:space="preserve">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1A6AE" id="_x0000_s1027" type="#_x0000_t202" style="position:absolute;left:0;text-align:left;margin-left:304.7pt;margin-top:391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">
                <v:textbox style="mso-fit-shape-to-text:t">
                  <w:txbxContent>
                    <w:p w14:paraId="25C869A8" w14:textId="77777777" w:rsidR="00FD72D0" w:rsidRDefault="0099436D" w:rsidP="0099436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br/>
                      </w:r>
                    </w:p>
                    <w:p w14:paraId="5838E2AF" w14:textId="148A22E2" w:rsidR="0099436D" w:rsidRDefault="0099436D" w:rsidP="0099436D">
                      <w:r w:rsidRPr="0099436D">
                        <w:rPr>
                          <w:b/>
                          <w:bCs/>
                        </w:rPr>
                        <w:t>A.</w:t>
                      </w:r>
                      <w:r w:rsidR="00EB181D">
                        <w:rPr>
                          <w:b/>
                          <w:bCs/>
                        </w:rPr>
                        <w:t xml:space="preserve"> </w:t>
                      </w:r>
                      <w:r w:rsidRPr="0099436D">
                        <w:rPr>
                          <w:b/>
                          <w:bCs/>
                        </w:rPr>
                        <w:t>Vamshi Krishna Reddy</w:t>
                      </w:r>
                      <w:r>
                        <w:br/>
                        <w:t xml:space="preserve">General </w:t>
                      </w:r>
                      <w:r w:rsidR="00EB181D">
                        <w:t>Secretary, Technical</w:t>
                      </w:r>
                      <w:r>
                        <w:t xml:space="preserve"> Board.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10F1" w:rsidRPr="00B735A0" w:rsidSect="0099436D">
      <w:footerReference w:type="default" r:id="rId13"/>
      <w:pgSz w:w="12240" w:h="15840" w:code="1"/>
      <w:pgMar w:top="1296" w:right="432" w:bottom="1296" w:left="864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E111A" w14:textId="77777777" w:rsidR="00922F6D" w:rsidRDefault="00922F6D">
      <w:pPr>
        <w:spacing w:before="0" w:after="0"/>
      </w:pPr>
      <w:r>
        <w:separator/>
      </w:r>
    </w:p>
  </w:endnote>
  <w:endnote w:type="continuationSeparator" w:id="0">
    <w:p w14:paraId="197977FD" w14:textId="77777777" w:rsidR="00922F6D" w:rsidRDefault="00922F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A3035" w14:textId="77777777" w:rsidR="00BE3A3E" w:rsidRDefault="004161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436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99436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841B4" w14:textId="77777777" w:rsidR="00922F6D" w:rsidRDefault="00922F6D">
      <w:pPr>
        <w:spacing w:before="0" w:after="0"/>
      </w:pPr>
      <w:r>
        <w:separator/>
      </w:r>
    </w:p>
  </w:footnote>
  <w:footnote w:type="continuationSeparator" w:id="0">
    <w:p w14:paraId="2CBA242C" w14:textId="77777777" w:rsidR="00922F6D" w:rsidRDefault="00922F6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D02B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AAD6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0CFF8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282F82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7293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6BB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6B5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E2AC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7A1C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9ED6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23972D1"/>
    <w:multiLevelType w:val="multilevel"/>
    <w:tmpl w:val="240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A5B26"/>
    <w:multiLevelType w:val="hybridMultilevel"/>
    <w:tmpl w:val="06E85756"/>
    <w:lvl w:ilvl="0" w:tplc="B0845B4A">
      <w:start w:val="1"/>
      <w:numFmt w:val="decimal"/>
      <w:pStyle w:val="RowHead"/>
      <w:suff w:val="nothing"/>
      <w:lvlText w:val="%1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694"/>
    <w:rsid w:val="00044DCB"/>
    <w:rsid w:val="000676B5"/>
    <w:rsid w:val="000B2057"/>
    <w:rsid w:val="00143BDA"/>
    <w:rsid w:val="00165BE5"/>
    <w:rsid w:val="001A5B73"/>
    <w:rsid w:val="001E761D"/>
    <w:rsid w:val="00206666"/>
    <w:rsid w:val="002C553B"/>
    <w:rsid w:val="002F18F8"/>
    <w:rsid w:val="00301F8F"/>
    <w:rsid w:val="003177AC"/>
    <w:rsid w:val="00324D66"/>
    <w:rsid w:val="003D58D9"/>
    <w:rsid w:val="004064C9"/>
    <w:rsid w:val="00416170"/>
    <w:rsid w:val="00456D28"/>
    <w:rsid w:val="0048789A"/>
    <w:rsid w:val="004907E5"/>
    <w:rsid w:val="00531DA7"/>
    <w:rsid w:val="005930AF"/>
    <w:rsid w:val="00647D85"/>
    <w:rsid w:val="00692765"/>
    <w:rsid w:val="006A6F49"/>
    <w:rsid w:val="006A7FE9"/>
    <w:rsid w:val="006B6ADD"/>
    <w:rsid w:val="006D4C3B"/>
    <w:rsid w:val="00733AB3"/>
    <w:rsid w:val="00754BA0"/>
    <w:rsid w:val="0077005E"/>
    <w:rsid w:val="00774393"/>
    <w:rsid w:val="007D4CCB"/>
    <w:rsid w:val="00825F63"/>
    <w:rsid w:val="00851000"/>
    <w:rsid w:val="008F196C"/>
    <w:rsid w:val="00906694"/>
    <w:rsid w:val="00922F6D"/>
    <w:rsid w:val="0099436D"/>
    <w:rsid w:val="009A15F1"/>
    <w:rsid w:val="00A26583"/>
    <w:rsid w:val="00AD0249"/>
    <w:rsid w:val="00AE0314"/>
    <w:rsid w:val="00B735A0"/>
    <w:rsid w:val="00BE3A3E"/>
    <w:rsid w:val="00C510F1"/>
    <w:rsid w:val="00C76AA2"/>
    <w:rsid w:val="00C81E5F"/>
    <w:rsid w:val="00CD0CF6"/>
    <w:rsid w:val="00D411B8"/>
    <w:rsid w:val="00D52615"/>
    <w:rsid w:val="00DA41AE"/>
    <w:rsid w:val="00DD2979"/>
    <w:rsid w:val="00E2096C"/>
    <w:rsid w:val="00E218D3"/>
    <w:rsid w:val="00E30F28"/>
    <w:rsid w:val="00E426DE"/>
    <w:rsid w:val="00E475BF"/>
    <w:rsid w:val="00EB181D"/>
    <w:rsid w:val="00F35844"/>
    <w:rsid w:val="00F35C3B"/>
    <w:rsid w:val="00F73F2E"/>
    <w:rsid w:val="00F75152"/>
    <w:rsid w:val="00F91F53"/>
    <w:rsid w:val="00F921F9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A88E8"/>
  <w15:chartTrackingRefBased/>
  <w15:docId w15:val="{A1BBD44C-7CE5-48DB-AC8C-144EB102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F3F3F" w:themeColor="accent1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A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F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531DA7"/>
    <w:pPr>
      <w:pBdr>
        <w:top w:val="thinThickSmallGap" w:sz="12" w:space="1" w:color="8B8B8B" w:themeColor="accent1" w:themeTint="99"/>
        <w:bottom w:val="thickThinSmallGap" w:sz="12" w:space="1" w:color="8B8B8B" w:themeColor="accent1" w:themeTint="99"/>
      </w:pBdr>
      <w:spacing w:before="0" w:after="0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531DA7"/>
    <w:rPr>
      <w:rFonts w:asciiTheme="majorHAnsi" w:eastAsiaTheme="majorEastAsia" w:hAnsiTheme="majorHAnsi" w:cstheme="majorBidi"/>
      <w:b/>
      <w:caps/>
      <w:spacing w:val="-10"/>
      <w:kern w:val="28"/>
      <w:sz w:val="122"/>
      <w:szCs w:val="5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0"/>
    <w:qFormat/>
    <w:pPr>
      <w:spacing w:after="0"/>
    </w:pPr>
  </w:style>
  <w:style w:type="paragraph" w:customStyle="1" w:styleId="TableHead">
    <w:name w:val="Table Head"/>
    <w:basedOn w:val="Normal"/>
    <w:uiPriority w:val="2"/>
    <w:qFormat/>
    <w:rsid w:val="008F196C"/>
    <w:pPr>
      <w:spacing w:before="0" w:after="40"/>
    </w:pPr>
    <w:rPr>
      <w:rFonts w:asciiTheme="majorHAnsi" w:eastAsiaTheme="majorEastAsia" w:hAnsiTheme="majorHAnsi" w:cstheme="majorBidi"/>
      <w:caps/>
      <w:color w:val="2F2F2F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owHead">
    <w:name w:val="Row Head"/>
    <w:basedOn w:val="Normal"/>
    <w:uiPriority w:val="3"/>
    <w:qFormat/>
    <w:rsid w:val="006A6F49"/>
    <w:pPr>
      <w:numPr>
        <w:numId w:val="1"/>
      </w:numPr>
      <w:spacing w:before="80"/>
      <w:ind w:firstLine="0"/>
    </w:pPr>
    <w:rPr>
      <w:rFonts w:asciiTheme="majorHAnsi" w:eastAsiaTheme="majorEastAsia" w:hAnsiTheme="majorHAnsi" w:cstheme="majorBidi"/>
      <w:b/>
      <w:bCs/>
      <w:color w:val="000000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7F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FE9"/>
    <w:rPr>
      <w:rFonts w:asciiTheme="majorHAnsi" w:eastAsiaTheme="majorEastAsia" w:hAnsiTheme="majorHAnsi" w:cstheme="majorBidi"/>
      <w:color w:val="000000" w:themeColor="text2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907E5"/>
    <w:pPr>
      <w:spacing w:before="40" w:after="0"/>
      <w:contextualSpacing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7FE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07E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A7FE9"/>
    <w:rPr>
      <w:sz w:val="22"/>
    </w:rPr>
  </w:style>
  <w:style w:type="table" w:styleId="TableGridLight">
    <w:name w:val="Grid Table Light"/>
    <w:basedOn w:val="TableNormal"/>
    <w:uiPriority w:val="40"/>
    <w:rsid w:val="00F7515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B735A0"/>
  </w:style>
  <w:style w:type="paragraph" w:styleId="BlockText">
    <w:name w:val="Block Text"/>
    <w:basedOn w:val="Normal"/>
    <w:uiPriority w:val="99"/>
    <w:semiHidden/>
    <w:unhideWhenUsed/>
    <w:rsid w:val="00B735A0"/>
    <w:pPr>
      <w:pBdr>
        <w:top w:val="single" w:sz="2" w:space="10" w:color="3F3F3F" w:themeColor="accent1"/>
        <w:left w:val="single" w:sz="2" w:space="10" w:color="3F3F3F" w:themeColor="accent1"/>
        <w:bottom w:val="single" w:sz="2" w:space="10" w:color="3F3F3F" w:themeColor="accent1"/>
        <w:right w:val="single" w:sz="2" w:space="10" w:color="3F3F3F" w:themeColor="accent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B735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35A0"/>
  </w:style>
  <w:style w:type="paragraph" w:styleId="BodyText2">
    <w:name w:val="Body Text 2"/>
    <w:basedOn w:val="Normal"/>
    <w:link w:val="BodyText2Char"/>
    <w:uiPriority w:val="99"/>
    <w:semiHidden/>
    <w:unhideWhenUsed/>
    <w:rsid w:val="00B735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35A0"/>
  </w:style>
  <w:style w:type="paragraph" w:styleId="BodyText3">
    <w:name w:val="Body Text 3"/>
    <w:basedOn w:val="Normal"/>
    <w:link w:val="BodyText3Char"/>
    <w:uiPriority w:val="99"/>
    <w:semiHidden/>
    <w:unhideWhenUsed/>
    <w:rsid w:val="00B735A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35A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35A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35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35A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35A0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35A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35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35A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35A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35A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B735A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5A0"/>
    <w:pPr>
      <w:spacing w:before="0"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35A0"/>
  </w:style>
  <w:style w:type="table" w:styleId="ColorfulGrid">
    <w:name w:val="Colorful Grid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</w:rPr>
      <w:tblPr/>
      <w:tcPr>
        <w:shd w:val="clear" w:color="auto" w:fill="B2B2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2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25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2525" w:themeColor="accent1" w:themeShade="99"/>
          <w:insideV w:val="nil"/>
        </w:tcBorders>
        <w:shd w:val="clear" w:color="auto" w:fill="2525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accent1" w:themeFillShade="99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9F9F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735A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5A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5A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5A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F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2F2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735A0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35A0"/>
  </w:style>
  <w:style w:type="character" w:customStyle="1" w:styleId="DateChar">
    <w:name w:val="Date Char"/>
    <w:basedOn w:val="DefaultParagraphFont"/>
    <w:link w:val="Date"/>
    <w:uiPriority w:val="99"/>
    <w:semiHidden/>
    <w:rsid w:val="00B735A0"/>
  </w:style>
  <w:style w:type="paragraph" w:styleId="DocumentMap">
    <w:name w:val="Document Map"/>
    <w:basedOn w:val="Normal"/>
    <w:link w:val="DocumentMapChar"/>
    <w:uiPriority w:val="99"/>
    <w:semiHidden/>
    <w:unhideWhenUsed/>
    <w:rsid w:val="00B735A0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35A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35A0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35A0"/>
  </w:style>
  <w:style w:type="character" w:styleId="Emphasis">
    <w:name w:val="Emphasis"/>
    <w:basedOn w:val="DefaultParagraphFont"/>
    <w:uiPriority w:val="20"/>
    <w:semiHidden/>
    <w:unhideWhenUsed/>
    <w:qFormat/>
    <w:rsid w:val="00B735A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35A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35A0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0CF6"/>
    <w:rPr>
      <w:color w:val="595959" w:themeColor="text1" w:themeTint="A6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35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35A0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5A0"/>
    <w:rPr>
      <w:szCs w:val="20"/>
    </w:rPr>
  </w:style>
  <w:style w:type="table" w:styleId="GridTable1Light">
    <w:name w:val="Grid Table 1 Light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1" w:themeTint="66"/>
        <w:left w:val="single" w:sz="4" w:space="0" w:color="B2B2B2" w:themeColor="accent1" w:themeTint="66"/>
        <w:bottom w:val="single" w:sz="4" w:space="0" w:color="B2B2B2" w:themeColor="accent1" w:themeTint="66"/>
        <w:right w:val="single" w:sz="4" w:space="0" w:color="B2B2B2" w:themeColor="accent1" w:themeTint="66"/>
        <w:insideH w:val="single" w:sz="4" w:space="0" w:color="B2B2B2" w:themeColor="accent1" w:themeTint="66"/>
        <w:insideV w:val="single" w:sz="4" w:space="0" w:color="B2B2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8B8B8B" w:themeColor="accent1" w:themeTint="99"/>
        <w:bottom w:val="single" w:sz="2" w:space="0" w:color="8B8B8B" w:themeColor="accent1" w:themeTint="99"/>
        <w:insideH w:val="single" w:sz="2" w:space="0" w:color="8B8B8B" w:themeColor="accent1" w:themeTint="99"/>
        <w:insideV w:val="single" w:sz="2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B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B2B2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735A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A0"/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A0"/>
    <w:rPr>
      <w:rFonts w:asciiTheme="majorHAnsi" w:eastAsiaTheme="majorEastAsia" w:hAnsiTheme="majorHAnsi" w:cstheme="majorBidi"/>
      <w:color w:val="2F2F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A0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A0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A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A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B735A0"/>
  </w:style>
  <w:style w:type="paragraph" w:styleId="HTMLAddress">
    <w:name w:val="HTML Address"/>
    <w:basedOn w:val="Normal"/>
    <w:link w:val="HTMLAddressChar"/>
    <w:uiPriority w:val="99"/>
    <w:semiHidden/>
    <w:unhideWhenUsed/>
    <w:rsid w:val="00B735A0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35A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35A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35A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5A0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5A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35A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35A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35A0"/>
    <w:rPr>
      <w:i/>
      <w:iCs/>
    </w:rPr>
  </w:style>
  <w:style w:type="character" w:styleId="Hyperlink">
    <w:name w:val="Hyperlink"/>
    <w:basedOn w:val="DefaultParagraphFont"/>
    <w:uiPriority w:val="99"/>
    <w:unhideWhenUsed/>
    <w:rsid w:val="00B735A0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35A0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35A0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35A0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35A0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35A0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35A0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35A0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35A0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35A0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35A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735A0"/>
    <w:rPr>
      <w:i/>
      <w:iCs/>
      <w:color w:val="3F3F3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735A0"/>
    <w:pPr>
      <w:pBdr>
        <w:top w:val="single" w:sz="4" w:space="10" w:color="3F3F3F" w:themeColor="accent1"/>
        <w:bottom w:val="single" w:sz="4" w:space="10" w:color="3F3F3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735A0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735A0"/>
    <w:rPr>
      <w:b/>
      <w:bCs/>
      <w:smallCaps/>
      <w:color w:val="3F3F3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1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  <w:shd w:val="clear" w:color="auto" w:fill="CFCFCF" w:themeFill="accent1" w:themeFillTint="3F"/>
      </w:tcPr>
    </w:tblStylePr>
    <w:tblStylePr w:type="band2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735A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735A0"/>
    <w:pPr>
      <w:spacing w:before="0" w:after="0"/>
    </w:pPr>
    <w:rPr>
      <w:color w:val="2F2F2F" w:themeColor="accent1" w:themeShade="BF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735A0"/>
    <w:pPr>
      <w:spacing w:before="0"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735A0"/>
    <w:pPr>
      <w:spacing w:before="0"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735A0"/>
    <w:pPr>
      <w:spacing w:before="0"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735A0"/>
    <w:pPr>
      <w:spacing w:before="0"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735A0"/>
    <w:pPr>
      <w:spacing w:before="0"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735A0"/>
  </w:style>
  <w:style w:type="paragraph" w:styleId="List">
    <w:name w:val="List"/>
    <w:basedOn w:val="Normal"/>
    <w:uiPriority w:val="99"/>
    <w:semiHidden/>
    <w:unhideWhenUsed/>
    <w:rsid w:val="00B735A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735A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735A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735A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735A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B735A0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735A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35A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35A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35A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35A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35A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35A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35A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35A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B735A0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735A0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735A0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735A0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35A0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735A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bottom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3F3F3F" w:themeColor="accent1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3F3F" w:themeColor="accent1"/>
          <w:right w:val="single" w:sz="4" w:space="0" w:color="3F3F3F" w:themeColor="accent1"/>
        </w:tcBorders>
      </w:tcPr>
    </w:tblStylePr>
    <w:tblStylePr w:type="band1Horz">
      <w:tblPr/>
      <w:tcPr>
        <w:tcBorders>
          <w:top w:val="single" w:sz="4" w:space="0" w:color="3F3F3F" w:themeColor="accent1"/>
          <w:bottom w:val="single" w:sz="4" w:space="0" w:color="3F3F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3F3F" w:themeColor="accent1"/>
          <w:left w:val="nil"/>
        </w:tcBorders>
      </w:tcPr>
    </w:tblStylePr>
    <w:tblStylePr w:type="swCell">
      <w:tblPr/>
      <w:tcPr>
        <w:tcBorders>
          <w:top w:val="double" w:sz="4" w:space="0" w:color="3F3F3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735A0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735A0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3F3F" w:themeColor="accent1"/>
        <w:left w:val="single" w:sz="24" w:space="0" w:color="3F3F3F" w:themeColor="accent1"/>
        <w:bottom w:val="single" w:sz="24" w:space="0" w:color="3F3F3F" w:themeColor="accent1"/>
        <w:right w:val="single" w:sz="24" w:space="0" w:color="3F3F3F" w:themeColor="accent1"/>
      </w:tblBorders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735A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735A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3F3F3F" w:themeColor="accent1"/>
        <w:bottom w:val="single" w:sz="4" w:space="0" w:color="3F3F3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735A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735A0"/>
    <w:pPr>
      <w:spacing w:after="0"/>
    </w:pPr>
    <w:rPr>
      <w:color w:val="2F2F2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3F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3F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3F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3F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735A0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35A0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735A0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735A0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735A0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B735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35A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  <w:insideV w:val="single" w:sz="8" w:space="0" w:color="6F6F6F" w:themeColor="accent1" w:themeTint="BF"/>
      </w:tblBorders>
    </w:tblPr>
    <w:tcPr>
      <w:shd w:val="clear" w:color="auto" w:fill="CFCF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6F6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cPr>
      <w:shd w:val="clear" w:color="auto" w:fill="CFCF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1" w:themeFillTint="33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tcBorders>
          <w:insideH w:val="single" w:sz="6" w:space="0" w:color="3F3F3F" w:themeColor="accent1"/>
          <w:insideV w:val="single" w:sz="6" w:space="0" w:color="3F3F3F" w:themeColor="accent1"/>
        </w:tcBorders>
        <w:shd w:val="clear" w:color="auto" w:fill="9F9F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shd w:val="clear" w:color="auto" w:fill="CFCF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735A0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735A0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735A0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35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35A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B735A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35A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35A0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35A0"/>
  </w:style>
  <w:style w:type="character" w:styleId="PageNumber">
    <w:name w:val="page number"/>
    <w:basedOn w:val="DefaultParagraphFont"/>
    <w:uiPriority w:val="99"/>
    <w:semiHidden/>
    <w:unhideWhenUsed/>
    <w:rsid w:val="00B735A0"/>
  </w:style>
  <w:style w:type="table" w:styleId="PlainTable1">
    <w:name w:val="Plain Table 1"/>
    <w:basedOn w:val="TableNormal"/>
    <w:uiPriority w:val="41"/>
    <w:rsid w:val="00B735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35A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35A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35A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B735A0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5A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B735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735A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35A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35A0"/>
  </w:style>
  <w:style w:type="paragraph" w:styleId="Signature">
    <w:name w:val="Signature"/>
    <w:basedOn w:val="Normal"/>
    <w:link w:val="SignatureChar"/>
    <w:uiPriority w:val="99"/>
    <w:semiHidden/>
    <w:unhideWhenUsed/>
    <w:rsid w:val="00B735A0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35A0"/>
  </w:style>
  <w:style w:type="character" w:styleId="Strong">
    <w:name w:val="Strong"/>
    <w:basedOn w:val="DefaultParagraphFont"/>
    <w:uiPriority w:val="22"/>
    <w:semiHidden/>
    <w:unhideWhenUsed/>
    <w:qFormat/>
    <w:rsid w:val="00B735A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735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735A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735A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735A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B735A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735A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735A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735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735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735A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735A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735A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735A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735A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735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735A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735A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735A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735A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735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735A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735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735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35A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35A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B735A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735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735A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735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735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7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735A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B735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5A0"/>
  </w:style>
  <w:style w:type="paragraph" w:styleId="TOC2">
    <w:name w:val="toc 2"/>
    <w:basedOn w:val="Normal"/>
    <w:next w:val="Normal"/>
    <w:autoRedefine/>
    <w:uiPriority w:val="39"/>
    <w:semiHidden/>
    <w:unhideWhenUsed/>
    <w:rsid w:val="00B735A0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735A0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735A0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35A0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35A0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35A0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35A0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35A0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5A0"/>
    <w:pPr>
      <w:outlineLvl w:val="9"/>
    </w:pPr>
    <w:rPr>
      <w:color w:val="2F2F2F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B6ADD"/>
    <w:rPr>
      <w:color w:val="808080"/>
      <w:shd w:val="clear" w:color="auto" w:fill="E6E6E6"/>
    </w:rPr>
  </w:style>
  <w:style w:type="character" w:customStyle="1" w:styleId="50f9">
    <w:name w:val="_50f9"/>
    <w:basedOn w:val="DefaultParagraphFont"/>
    <w:rsid w:val="000B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.pachava@iitg.ac.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fer\AppData\Roaming\Microsoft\Templates\Volunteer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C75CAB55FE4A55840F4870595A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CCFC-FF38-4AAC-BF88-11390C211D25}"/>
      </w:docPartPr>
      <w:docPartBody>
        <w:p w:rsidR="00000000" w:rsidRDefault="00624EA0" w:rsidP="00624EA0">
          <w:pPr>
            <w:pStyle w:val="F0C75CAB55FE4A55840F4870595A0301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56"/>
    <w:rsid w:val="000E5850"/>
    <w:rsid w:val="00202B96"/>
    <w:rsid w:val="003759C7"/>
    <w:rsid w:val="005B44E4"/>
    <w:rsid w:val="00624EA0"/>
    <w:rsid w:val="008B6993"/>
    <w:rsid w:val="00954E09"/>
    <w:rsid w:val="00A26756"/>
    <w:rsid w:val="00E121DE"/>
    <w:rsid w:val="00FA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AF4311BAB4E68B175C31BC107E0E5">
    <w:name w:val="8CFAF4311BAB4E68B175C31BC107E0E5"/>
  </w:style>
  <w:style w:type="paragraph" w:customStyle="1" w:styleId="C78D80F2A84D4691995BF68DD0B66567">
    <w:name w:val="C78D80F2A84D4691995BF68DD0B66567"/>
  </w:style>
  <w:style w:type="paragraph" w:customStyle="1" w:styleId="B2ABD31DD3D941CF8C7B38AE80C59C5D">
    <w:name w:val="B2ABD31DD3D941CF8C7B38AE80C59C5D"/>
  </w:style>
  <w:style w:type="paragraph" w:customStyle="1" w:styleId="64D5DFF4DBFC494BB1DEDD4FEB1D4F80">
    <w:name w:val="64D5DFF4DBFC494BB1DEDD4FEB1D4F80"/>
  </w:style>
  <w:style w:type="paragraph" w:customStyle="1" w:styleId="22788C078A074B86A0BE836432D5C660">
    <w:name w:val="22788C078A074B86A0BE836432D5C660"/>
  </w:style>
  <w:style w:type="paragraph" w:customStyle="1" w:styleId="CC73EC52E84745DAA6E52E661AA83410">
    <w:name w:val="CC73EC52E84745DAA6E52E661AA83410"/>
  </w:style>
  <w:style w:type="paragraph" w:customStyle="1" w:styleId="3F4C1544513D462ABCA48E50E9E87DE5">
    <w:name w:val="3F4C1544513D462ABCA48E50E9E87DE5"/>
  </w:style>
  <w:style w:type="paragraph" w:customStyle="1" w:styleId="9C253FC0579448CD9B38BC2F3BC50C00">
    <w:name w:val="9C253FC0579448CD9B38BC2F3BC50C00"/>
  </w:style>
  <w:style w:type="paragraph" w:customStyle="1" w:styleId="5B4429BBC9FA4FB8AB11CAB13F507250">
    <w:name w:val="5B4429BBC9FA4FB8AB11CAB13F507250"/>
  </w:style>
  <w:style w:type="paragraph" w:customStyle="1" w:styleId="B517011B3E8A41F6B8191F88D504332C">
    <w:name w:val="B517011B3E8A41F6B8191F88D504332C"/>
  </w:style>
  <w:style w:type="paragraph" w:customStyle="1" w:styleId="D985017881264629A70D8258C2342445">
    <w:name w:val="D985017881264629A70D8258C2342445"/>
  </w:style>
  <w:style w:type="paragraph" w:customStyle="1" w:styleId="55235B20A68943049F5BB56DDB178B63">
    <w:name w:val="55235B20A68943049F5BB56DDB178B63"/>
  </w:style>
  <w:style w:type="paragraph" w:customStyle="1" w:styleId="901F144331EB4FB082A113B7E737D778">
    <w:name w:val="901F144331EB4FB082A113B7E737D778"/>
  </w:style>
  <w:style w:type="paragraph" w:customStyle="1" w:styleId="EECEA5554875429197BC544C180590C1">
    <w:name w:val="EECEA5554875429197BC544C180590C1"/>
  </w:style>
  <w:style w:type="paragraph" w:customStyle="1" w:styleId="0E5434EC8A624F86A11FFC503540F327">
    <w:name w:val="0E5434EC8A624F86A11FFC503540F327"/>
  </w:style>
  <w:style w:type="paragraph" w:customStyle="1" w:styleId="B5122DBD35444D969A2FAA3A8580A16D">
    <w:name w:val="B5122DBD35444D969A2FAA3A8580A16D"/>
  </w:style>
  <w:style w:type="paragraph" w:customStyle="1" w:styleId="6A6ED1A73B5C48248152FFB5C9B64E9A">
    <w:name w:val="6A6ED1A73B5C48248152FFB5C9B64E9A"/>
  </w:style>
  <w:style w:type="paragraph" w:customStyle="1" w:styleId="EE24222BA2C94EC59B18D2562796C7E9">
    <w:name w:val="EE24222BA2C94EC59B18D2562796C7E9"/>
  </w:style>
  <w:style w:type="paragraph" w:customStyle="1" w:styleId="AD7A0A68056E43D9A84CFD92A2E6EBA8">
    <w:name w:val="AD7A0A68056E43D9A84CFD92A2E6EBA8"/>
  </w:style>
  <w:style w:type="paragraph" w:customStyle="1" w:styleId="D1E6A816A0244A5EAA07214821AB8884">
    <w:name w:val="D1E6A816A0244A5EAA07214821AB8884"/>
  </w:style>
  <w:style w:type="paragraph" w:customStyle="1" w:styleId="E4C7883435AE4EDBA7E079983E4A3A64">
    <w:name w:val="E4C7883435AE4EDBA7E079983E4A3A64"/>
  </w:style>
  <w:style w:type="paragraph" w:customStyle="1" w:styleId="B036436D93704DCA8018230739D2AA77">
    <w:name w:val="B036436D93704DCA8018230739D2AA77"/>
  </w:style>
  <w:style w:type="paragraph" w:customStyle="1" w:styleId="406101CDAD874D168982783C679B7475">
    <w:name w:val="406101CDAD874D168982783C679B7475"/>
  </w:style>
  <w:style w:type="paragraph" w:customStyle="1" w:styleId="17455F3707B84E3B8CC7B9FEB419017D">
    <w:name w:val="17455F3707B84E3B8CC7B9FEB419017D"/>
  </w:style>
  <w:style w:type="paragraph" w:customStyle="1" w:styleId="A76AB4511AEC4AE6AD3E032DA5FACF02">
    <w:name w:val="A76AB4511AEC4AE6AD3E032DA5FACF02"/>
  </w:style>
  <w:style w:type="paragraph" w:customStyle="1" w:styleId="C0349711EE7E4ACA919011B923487027">
    <w:name w:val="C0349711EE7E4ACA919011B923487027"/>
  </w:style>
  <w:style w:type="paragraph" w:customStyle="1" w:styleId="791BB647ABFA4267BDC2BFEEC79ED7BB">
    <w:name w:val="791BB647ABFA4267BDC2BFEEC79ED7BB"/>
  </w:style>
  <w:style w:type="paragraph" w:customStyle="1" w:styleId="ED76E08412B3489298EA53462495569F">
    <w:name w:val="ED76E08412B3489298EA53462495569F"/>
  </w:style>
  <w:style w:type="paragraph" w:customStyle="1" w:styleId="7A4BAF0DC31942A79A3D4845ABF28EAC">
    <w:name w:val="7A4BAF0DC31942A79A3D4845ABF28EAC"/>
  </w:style>
  <w:style w:type="paragraph" w:customStyle="1" w:styleId="352DB2650AE248F28165A9FF91B00577">
    <w:name w:val="352DB2650AE248F28165A9FF91B00577"/>
  </w:style>
  <w:style w:type="paragraph" w:customStyle="1" w:styleId="34C1856C971B4E9E94C228A7C58299B3">
    <w:name w:val="34C1856C971B4E9E94C228A7C58299B3"/>
  </w:style>
  <w:style w:type="paragraph" w:customStyle="1" w:styleId="3307B212E5404F8C906D384FCB76A771">
    <w:name w:val="3307B212E5404F8C906D384FCB76A771"/>
  </w:style>
  <w:style w:type="paragraph" w:customStyle="1" w:styleId="791E7227E78D44EDA5D8673EF12EF852">
    <w:name w:val="791E7227E78D44EDA5D8673EF12EF852"/>
  </w:style>
  <w:style w:type="paragraph" w:customStyle="1" w:styleId="F7275237CB2C41A59B9A75CB3740F53A">
    <w:name w:val="F7275237CB2C41A59B9A75CB3740F53A"/>
  </w:style>
  <w:style w:type="paragraph" w:customStyle="1" w:styleId="2AFF577E033441ADA71FFE82C02DE20E">
    <w:name w:val="2AFF577E033441ADA71FFE82C02DE20E"/>
  </w:style>
  <w:style w:type="paragraph" w:customStyle="1" w:styleId="6D1F58D7DA5F45CDBAB887C0B6C9B675">
    <w:name w:val="6D1F58D7DA5F45CDBAB887C0B6C9B675"/>
  </w:style>
  <w:style w:type="paragraph" w:customStyle="1" w:styleId="47531D2F1196475991DD8FB1C888ED7B">
    <w:name w:val="47531D2F1196475991DD8FB1C888ED7B"/>
  </w:style>
  <w:style w:type="paragraph" w:customStyle="1" w:styleId="37C7D4BC51FF405E85ED179B76963D69">
    <w:name w:val="37C7D4BC51FF405E85ED179B76963D69"/>
  </w:style>
  <w:style w:type="paragraph" w:customStyle="1" w:styleId="D56D68F1565A49C19C984D1BAF7D6027">
    <w:name w:val="D56D68F1565A49C19C984D1BAF7D6027"/>
  </w:style>
  <w:style w:type="paragraph" w:customStyle="1" w:styleId="E4B672E9E0C24D769D98296C73DC7271">
    <w:name w:val="E4B672E9E0C24D769D98296C73DC7271"/>
  </w:style>
  <w:style w:type="paragraph" w:customStyle="1" w:styleId="0BDA1B2E626B485CB47897BE7BDA9108">
    <w:name w:val="0BDA1B2E626B485CB47897BE7BDA9108"/>
  </w:style>
  <w:style w:type="paragraph" w:customStyle="1" w:styleId="5C94177CA3FF425A932FA2BCAC096024">
    <w:name w:val="5C94177CA3FF425A932FA2BCAC096024"/>
  </w:style>
  <w:style w:type="paragraph" w:customStyle="1" w:styleId="4FBCA30E569A478BB296F6DE58C07FB1">
    <w:name w:val="4FBCA30E569A478BB296F6DE58C07FB1"/>
  </w:style>
  <w:style w:type="paragraph" w:customStyle="1" w:styleId="D3C22C00BABB409AAB60D6736AD24F81">
    <w:name w:val="D3C22C00BABB409AAB60D6736AD24F81"/>
  </w:style>
  <w:style w:type="paragraph" w:customStyle="1" w:styleId="D61AE5F3161D4B75BDA241A56A57B029">
    <w:name w:val="D61AE5F3161D4B75BDA241A56A57B029"/>
  </w:style>
  <w:style w:type="paragraph" w:customStyle="1" w:styleId="544A0BAE546E4EA187B5C6052E5E0EE5">
    <w:name w:val="544A0BAE546E4EA187B5C6052E5E0EE5"/>
  </w:style>
  <w:style w:type="paragraph" w:customStyle="1" w:styleId="34B84F11025345738CB3F3533EB85F6F">
    <w:name w:val="34B84F11025345738CB3F3533EB85F6F"/>
  </w:style>
  <w:style w:type="paragraph" w:customStyle="1" w:styleId="78F4BB722B364E88B27E057F7BD99C27">
    <w:name w:val="78F4BB722B364E88B27E057F7BD99C27"/>
  </w:style>
  <w:style w:type="paragraph" w:customStyle="1" w:styleId="B73E7052DE224C5FBE8E735713125373">
    <w:name w:val="B73E7052DE224C5FBE8E735713125373"/>
  </w:style>
  <w:style w:type="paragraph" w:customStyle="1" w:styleId="F7A5EB34DF0E4D0481668E7DA262C290">
    <w:name w:val="F7A5EB34DF0E4D0481668E7DA262C290"/>
  </w:style>
  <w:style w:type="paragraph" w:customStyle="1" w:styleId="1CE22DB85BA342398ACC313482C0B452">
    <w:name w:val="1CE22DB85BA342398ACC313482C0B452"/>
  </w:style>
  <w:style w:type="paragraph" w:customStyle="1" w:styleId="BD933EDF8F9447DF8EBC9FB905031016">
    <w:name w:val="BD933EDF8F9447DF8EBC9FB905031016"/>
  </w:style>
  <w:style w:type="paragraph" w:customStyle="1" w:styleId="BEE2A6014D244758AA08DD9FB1A373D1">
    <w:name w:val="BEE2A6014D244758AA08DD9FB1A373D1"/>
  </w:style>
  <w:style w:type="paragraph" w:customStyle="1" w:styleId="8EA6C0D8D8CC48FD88A8D810049398A4">
    <w:name w:val="8EA6C0D8D8CC48FD88A8D810049398A4"/>
  </w:style>
  <w:style w:type="paragraph" w:customStyle="1" w:styleId="3A282A97209C444D858FA0DF87D9A5E9">
    <w:name w:val="3A282A97209C444D858FA0DF87D9A5E9"/>
  </w:style>
  <w:style w:type="paragraph" w:customStyle="1" w:styleId="FF7E817B8D1E42A0851EAC42020191C0">
    <w:name w:val="FF7E817B8D1E42A0851EAC42020191C0"/>
  </w:style>
  <w:style w:type="paragraph" w:customStyle="1" w:styleId="E885F2ED3BC34CE89A7BE02FAB98FE16">
    <w:name w:val="E885F2ED3BC34CE89A7BE02FAB98FE16"/>
  </w:style>
  <w:style w:type="paragraph" w:customStyle="1" w:styleId="B1EE6AB2E05346A3AB8095E128F15217">
    <w:name w:val="B1EE6AB2E05346A3AB8095E128F15217"/>
  </w:style>
  <w:style w:type="paragraph" w:customStyle="1" w:styleId="9BB5E186DCC249CC9A3D27EE9BCACC8B">
    <w:name w:val="9BB5E186DCC249CC9A3D27EE9BCACC8B"/>
  </w:style>
  <w:style w:type="paragraph" w:customStyle="1" w:styleId="59CF4AD7318D4D3C9A25E0D256C92E06">
    <w:name w:val="59CF4AD7318D4D3C9A25E0D256C92E06"/>
  </w:style>
  <w:style w:type="paragraph" w:customStyle="1" w:styleId="CF67A48470AA417891B9470C0F2CB298">
    <w:name w:val="CF67A48470AA417891B9470C0F2CB298"/>
  </w:style>
  <w:style w:type="paragraph" w:customStyle="1" w:styleId="56A9790E73494FA5AD5BAD69CDD17795">
    <w:name w:val="56A9790E73494FA5AD5BAD69CDD17795"/>
  </w:style>
  <w:style w:type="paragraph" w:customStyle="1" w:styleId="3CC7D68E2F334D668EE933D06AA2D1B4">
    <w:name w:val="3CC7D68E2F334D668EE933D06AA2D1B4"/>
  </w:style>
  <w:style w:type="paragraph" w:customStyle="1" w:styleId="6AB03D92B0AA44069AD9D8D3B7FA84A7">
    <w:name w:val="6AB03D92B0AA44069AD9D8D3B7FA84A7"/>
  </w:style>
  <w:style w:type="paragraph" w:customStyle="1" w:styleId="A370E7AD7AD647FDB7EA64CE27A8A50D">
    <w:name w:val="A370E7AD7AD647FDB7EA64CE27A8A50D"/>
  </w:style>
  <w:style w:type="paragraph" w:customStyle="1" w:styleId="2490B98124FC4C54831C09AD0EED7FAC">
    <w:name w:val="2490B98124FC4C54831C09AD0EED7FAC"/>
  </w:style>
  <w:style w:type="paragraph" w:customStyle="1" w:styleId="1A08086CEEE7450B9AB5CB6696160F8E">
    <w:name w:val="1A08086CEEE7450B9AB5CB6696160F8E"/>
  </w:style>
  <w:style w:type="paragraph" w:customStyle="1" w:styleId="BBF6F6822D7243D3B2767571A4C6E304">
    <w:name w:val="BBF6F6822D7243D3B2767571A4C6E304"/>
  </w:style>
  <w:style w:type="paragraph" w:customStyle="1" w:styleId="D6216AB6AA224BA8AA66ACFCBA608867">
    <w:name w:val="D6216AB6AA224BA8AA66ACFCBA608867"/>
  </w:style>
  <w:style w:type="paragraph" w:customStyle="1" w:styleId="74E96321685A4ECA9A0D455ACBE0D7A0">
    <w:name w:val="74E96321685A4ECA9A0D455ACBE0D7A0"/>
  </w:style>
  <w:style w:type="paragraph" w:customStyle="1" w:styleId="27E41C86BC814A159FBD82C03816101A">
    <w:name w:val="27E41C86BC814A159FBD82C03816101A"/>
  </w:style>
  <w:style w:type="paragraph" w:customStyle="1" w:styleId="B3EB698047184A5A8BFD50E68867DF18">
    <w:name w:val="B3EB698047184A5A8BFD50E68867DF18"/>
  </w:style>
  <w:style w:type="paragraph" w:customStyle="1" w:styleId="56D6CBFCD6F64C80AED8BCBE578A41B7">
    <w:name w:val="56D6CBFCD6F64C80AED8BCBE578A41B7"/>
  </w:style>
  <w:style w:type="paragraph" w:customStyle="1" w:styleId="1E3EE72F1DB74D7BB0D33402EFE61C8F">
    <w:name w:val="1E3EE72F1DB74D7BB0D33402EFE61C8F"/>
  </w:style>
  <w:style w:type="paragraph" w:customStyle="1" w:styleId="4C7AD871074E4EEEA2573913C5752A0F">
    <w:name w:val="4C7AD871074E4EEEA2573913C5752A0F"/>
  </w:style>
  <w:style w:type="paragraph" w:customStyle="1" w:styleId="8B6ACEF9E58D4FE28DC2B98704EB8FAE">
    <w:name w:val="8B6ACEF9E58D4FE28DC2B98704EB8FAE"/>
  </w:style>
  <w:style w:type="paragraph" w:customStyle="1" w:styleId="DCC39777FBEB49A8ADFA173580B03170">
    <w:name w:val="DCC39777FBEB49A8ADFA173580B03170"/>
  </w:style>
  <w:style w:type="paragraph" w:customStyle="1" w:styleId="4B58B616D0254110822D22BAD0EF46BB">
    <w:name w:val="4B58B616D0254110822D22BAD0EF46BB"/>
  </w:style>
  <w:style w:type="paragraph" w:customStyle="1" w:styleId="02A5D0C9EFBE45979E427B09E8A10944">
    <w:name w:val="02A5D0C9EFBE45979E427B09E8A10944"/>
  </w:style>
  <w:style w:type="paragraph" w:customStyle="1" w:styleId="EDE515CBE6874F0EA2E440544EC83AF1">
    <w:name w:val="EDE515CBE6874F0EA2E440544EC83AF1"/>
  </w:style>
  <w:style w:type="paragraph" w:customStyle="1" w:styleId="2B0E2125222F47C08D42AE55DC8593CE">
    <w:name w:val="2B0E2125222F47C08D42AE55DC8593CE"/>
  </w:style>
  <w:style w:type="paragraph" w:customStyle="1" w:styleId="7BC1A5E7B1A04DCE977B4F5A04213E9A">
    <w:name w:val="7BC1A5E7B1A04DCE977B4F5A04213E9A"/>
  </w:style>
  <w:style w:type="paragraph" w:customStyle="1" w:styleId="109384111A35427B8FF07915D2BDBA94">
    <w:name w:val="109384111A35427B8FF07915D2BDBA94"/>
  </w:style>
  <w:style w:type="paragraph" w:customStyle="1" w:styleId="AA550ADAD1674CA5899C55D4F47C2986">
    <w:name w:val="AA550ADAD1674CA5899C55D4F47C2986"/>
  </w:style>
  <w:style w:type="paragraph" w:customStyle="1" w:styleId="A65D89C4B8054D04A0F4D63E9BE2181F">
    <w:name w:val="A65D89C4B8054D04A0F4D63E9BE2181F"/>
  </w:style>
  <w:style w:type="paragraph" w:customStyle="1" w:styleId="496F9673C7374F9EBD0C1CC667133781">
    <w:name w:val="496F9673C7374F9EBD0C1CC667133781"/>
  </w:style>
  <w:style w:type="paragraph" w:customStyle="1" w:styleId="10E7FC7DCE4C44FEB72851B27438654C">
    <w:name w:val="10E7FC7DCE4C44FEB72851B27438654C"/>
  </w:style>
  <w:style w:type="paragraph" w:customStyle="1" w:styleId="8A3137C2F50E424D94FC9333AA63E85E">
    <w:name w:val="8A3137C2F50E424D94FC9333AA63E85E"/>
  </w:style>
  <w:style w:type="paragraph" w:customStyle="1" w:styleId="6EEF885AC08D4B5FB8BC40CF58628625">
    <w:name w:val="6EEF885AC08D4B5FB8BC40CF58628625"/>
  </w:style>
  <w:style w:type="paragraph" w:customStyle="1" w:styleId="6EC1C3441AA8461DB3C4673767AD3ED7">
    <w:name w:val="6EC1C3441AA8461DB3C4673767AD3ED7"/>
  </w:style>
  <w:style w:type="paragraph" w:customStyle="1" w:styleId="D56C307F3F4E4178A7C71336227B1BBE">
    <w:name w:val="D56C307F3F4E4178A7C71336227B1BBE"/>
  </w:style>
  <w:style w:type="paragraph" w:customStyle="1" w:styleId="B455AA354D2B422998BA00CAB02087F4">
    <w:name w:val="B455AA354D2B422998BA00CAB02087F4"/>
  </w:style>
  <w:style w:type="paragraph" w:customStyle="1" w:styleId="8D798C22C4A649A08BDAC6F91B97C6CD">
    <w:name w:val="8D798C22C4A649A08BDAC6F91B97C6CD"/>
  </w:style>
  <w:style w:type="paragraph" w:customStyle="1" w:styleId="DCC66EAC688543A3A3FC2DF9416A5DA4">
    <w:name w:val="DCC66EAC688543A3A3FC2DF9416A5DA4"/>
  </w:style>
  <w:style w:type="paragraph" w:customStyle="1" w:styleId="62E8181861764EDF9F4DFF92660C8CBA">
    <w:name w:val="62E8181861764EDF9F4DFF92660C8CBA"/>
  </w:style>
  <w:style w:type="paragraph" w:customStyle="1" w:styleId="D048EC3313E44AA28A7D64F1A544F048">
    <w:name w:val="D048EC3313E44AA28A7D64F1A544F048"/>
  </w:style>
  <w:style w:type="paragraph" w:customStyle="1" w:styleId="113CA4F37CE5455EA5F381CD9BB64CD8">
    <w:name w:val="113CA4F37CE5455EA5F381CD9BB64CD8"/>
  </w:style>
  <w:style w:type="paragraph" w:customStyle="1" w:styleId="C6E898A2DD1340AB92AC34B95ED824CC">
    <w:name w:val="C6E898A2DD1340AB92AC34B95ED824CC"/>
  </w:style>
  <w:style w:type="paragraph" w:customStyle="1" w:styleId="8647AD36CA614D24A2BD5039A85ABC3B">
    <w:name w:val="8647AD36CA614D24A2BD5039A85ABC3B"/>
  </w:style>
  <w:style w:type="paragraph" w:customStyle="1" w:styleId="E8AB20C0AA5344ACA79DB06C18C65F3C">
    <w:name w:val="E8AB20C0AA5344ACA79DB06C18C65F3C"/>
  </w:style>
  <w:style w:type="paragraph" w:customStyle="1" w:styleId="8863754526F14C61BFEE80F5E4DC6F5C">
    <w:name w:val="8863754526F14C61BFEE80F5E4DC6F5C"/>
  </w:style>
  <w:style w:type="paragraph" w:customStyle="1" w:styleId="2D8D851DE73546309278769D9A00334E">
    <w:name w:val="2D8D851DE73546309278769D9A00334E"/>
  </w:style>
  <w:style w:type="paragraph" w:customStyle="1" w:styleId="ABAC51D91BE1411C80A4F03808493952">
    <w:name w:val="ABAC51D91BE1411C80A4F03808493952"/>
  </w:style>
  <w:style w:type="paragraph" w:customStyle="1" w:styleId="40D43413FAD6439DACF0D5F3A411E58E">
    <w:name w:val="40D43413FAD6439DACF0D5F3A411E58E"/>
  </w:style>
  <w:style w:type="paragraph" w:customStyle="1" w:styleId="F63F56A0163E49AA9CEC1BF5ED37BA60">
    <w:name w:val="F63F56A0163E49AA9CEC1BF5ED37BA60"/>
  </w:style>
  <w:style w:type="paragraph" w:customStyle="1" w:styleId="000228877D6345AAAD926FA783270225">
    <w:name w:val="000228877D6345AAAD926FA783270225"/>
  </w:style>
  <w:style w:type="paragraph" w:customStyle="1" w:styleId="39AE5E3295954D4F95C5604B856343B4">
    <w:name w:val="39AE5E3295954D4F95C5604B856343B4"/>
  </w:style>
  <w:style w:type="paragraph" w:customStyle="1" w:styleId="7078934D7DDA45AC8C140ECB9CF4060F">
    <w:name w:val="7078934D7DDA45AC8C140ECB9CF4060F"/>
  </w:style>
  <w:style w:type="paragraph" w:customStyle="1" w:styleId="DD603C414523483F8B0FE482A4276C27">
    <w:name w:val="DD603C414523483F8B0FE482A4276C27"/>
  </w:style>
  <w:style w:type="paragraph" w:customStyle="1" w:styleId="9D12019D866B4D109C983FB2E488FB45">
    <w:name w:val="9D12019D866B4D109C983FB2E488FB45"/>
  </w:style>
  <w:style w:type="paragraph" w:customStyle="1" w:styleId="59672997973B4F239B52D7FA5961C2EE">
    <w:name w:val="59672997973B4F239B52D7FA5961C2EE"/>
  </w:style>
  <w:style w:type="paragraph" w:customStyle="1" w:styleId="B6E217BBC2CE48628BBBD961D9AAD709">
    <w:name w:val="B6E217BBC2CE48628BBBD961D9AAD709"/>
  </w:style>
  <w:style w:type="paragraph" w:customStyle="1" w:styleId="4957133618014D849402D4DA44B9BA35">
    <w:name w:val="4957133618014D849402D4DA44B9BA35"/>
  </w:style>
  <w:style w:type="paragraph" w:customStyle="1" w:styleId="1B49886D432F4F05964E3C1E36D9F15B">
    <w:name w:val="1B49886D432F4F05964E3C1E36D9F15B"/>
  </w:style>
  <w:style w:type="paragraph" w:customStyle="1" w:styleId="6A48B005F5FB47CA890EF459BD3276EE">
    <w:name w:val="6A48B005F5FB47CA890EF459BD3276EE"/>
  </w:style>
  <w:style w:type="paragraph" w:customStyle="1" w:styleId="A0108348553D40E78714C5A71C039B2E">
    <w:name w:val="A0108348553D40E78714C5A71C039B2E"/>
  </w:style>
  <w:style w:type="paragraph" w:customStyle="1" w:styleId="DAD7734999D9463C841DFBFED5F0EB37">
    <w:name w:val="DAD7734999D9463C841DFBFED5F0EB37"/>
  </w:style>
  <w:style w:type="paragraph" w:customStyle="1" w:styleId="232576D2DE5D4268BA0A0E91A962A798">
    <w:name w:val="232576D2DE5D4268BA0A0E91A962A798"/>
  </w:style>
  <w:style w:type="paragraph" w:customStyle="1" w:styleId="135F03A4B65E4426BF650BBD3CE0673F">
    <w:name w:val="135F03A4B65E4426BF650BBD3CE0673F"/>
  </w:style>
  <w:style w:type="paragraph" w:customStyle="1" w:styleId="2B787C33119A4D33AA3E6CEA469CA7C7">
    <w:name w:val="2B787C33119A4D33AA3E6CEA469CA7C7"/>
  </w:style>
  <w:style w:type="paragraph" w:customStyle="1" w:styleId="9EB68029733B42309495F97B129AB5B7">
    <w:name w:val="9EB68029733B42309495F97B129AB5B7"/>
  </w:style>
  <w:style w:type="paragraph" w:customStyle="1" w:styleId="7917AF58069645C791827492000D242F">
    <w:name w:val="7917AF58069645C791827492000D242F"/>
  </w:style>
  <w:style w:type="paragraph" w:customStyle="1" w:styleId="6A87F579B19744188EF35BD2E4DAEFCB">
    <w:name w:val="6A87F579B19744188EF35BD2E4DAEFCB"/>
  </w:style>
  <w:style w:type="paragraph" w:customStyle="1" w:styleId="5AF547F417474466A0C242B70E53F009">
    <w:name w:val="5AF547F417474466A0C242B70E53F009"/>
  </w:style>
  <w:style w:type="paragraph" w:customStyle="1" w:styleId="22D59B6655AC47EA9995EDD9C2C7E6AA">
    <w:name w:val="22D59B6655AC47EA9995EDD9C2C7E6AA"/>
  </w:style>
  <w:style w:type="paragraph" w:customStyle="1" w:styleId="1EEF90747D6A4BAFB8645D6519F62C47">
    <w:name w:val="1EEF90747D6A4BAFB8645D6519F62C47"/>
  </w:style>
  <w:style w:type="paragraph" w:customStyle="1" w:styleId="40492D81EAE34BAEA46780431EF5A9CA">
    <w:name w:val="40492D81EAE34BAEA46780431EF5A9CA"/>
  </w:style>
  <w:style w:type="paragraph" w:customStyle="1" w:styleId="E9880BDBE6644EF8BC7C45FB939D6586">
    <w:name w:val="E9880BDBE6644EF8BC7C45FB939D6586"/>
  </w:style>
  <w:style w:type="paragraph" w:customStyle="1" w:styleId="BC2BD6C27A594AE798A83764C39FCDB1">
    <w:name w:val="BC2BD6C27A594AE798A83764C39FCDB1"/>
  </w:style>
  <w:style w:type="paragraph" w:customStyle="1" w:styleId="09E63866FBE44C2CA0F99F24E2611916">
    <w:name w:val="09E63866FBE44C2CA0F99F24E2611916"/>
  </w:style>
  <w:style w:type="paragraph" w:customStyle="1" w:styleId="B22ACF9424834AE788C341FC4CDF0356">
    <w:name w:val="B22ACF9424834AE788C341FC4CDF0356"/>
  </w:style>
  <w:style w:type="paragraph" w:customStyle="1" w:styleId="CB1860AF009A42BBA404500A3D9FF6C5">
    <w:name w:val="CB1860AF009A42BBA404500A3D9FF6C5"/>
  </w:style>
  <w:style w:type="paragraph" w:customStyle="1" w:styleId="B1E10BB1539B42F6B6873CFC58E26E49">
    <w:name w:val="B1E10BB1539B42F6B6873CFC58E26E49"/>
  </w:style>
  <w:style w:type="paragraph" w:customStyle="1" w:styleId="239FD0D11764456DAE78045E3BC847D4">
    <w:name w:val="239FD0D11764456DAE78045E3BC847D4"/>
  </w:style>
  <w:style w:type="paragraph" w:customStyle="1" w:styleId="1658FDAA4E784AB0BABA6C6D24FCB2EF">
    <w:name w:val="1658FDAA4E784AB0BABA6C6D24FCB2EF"/>
  </w:style>
  <w:style w:type="paragraph" w:customStyle="1" w:styleId="971AAB7E1510424F95DA40274CE503A5">
    <w:name w:val="971AAB7E1510424F95DA40274CE503A5"/>
  </w:style>
  <w:style w:type="paragraph" w:customStyle="1" w:styleId="2404A8A6064F48A896B0D2CC8688D843">
    <w:name w:val="2404A8A6064F48A896B0D2CC8688D843"/>
  </w:style>
  <w:style w:type="paragraph" w:customStyle="1" w:styleId="ACF51AC41D2245B593F10489553F6249">
    <w:name w:val="ACF51AC41D2245B593F10489553F6249"/>
  </w:style>
  <w:style w:type="paragraph" w:customStyle="1" w:styleId="01EB5B6D51EB4AC7912FCD7928724266">
    <w:name w:val="01EB5B6D51EB4AC7912FCD7928724266"/>
  </w:style>
  <w:style w:type="paragraph" w:customStyle="1" w:styleId="768365416E0745B19E5A26F1AA162A27">
    <w:name w:val="768365416E0745B19E5A26F1AA162A27"/>
  </w:style>
  <w:style w:type="paragraph" w:customStyle="1" w:styleId="83E1710902CF47AD893B1C356D14C211">
    <w:name w:val="83E1710902CF47AD893B1C356D14C211"/>
  </w:style>
  <w:style w:type="paragraph" w:customStyle="1" w:styleId="565F40AEAB95496C9DB2001EAF850E60">
    <w:name w:val="565F40AEAB95496C9DB2001EAF850E60"/>
  </w:style>
  <w:style w:type="paragraph" w:customStyle="1" w:styleId="FCF1EA3F6374480AAB6228FFA858BF55">
    <w:name w:val="FCF1EA3F6374480AAB6228FFA858BF55"/>
  </w:style>
  <w:style w:type="paragraph" w:customStyle="1" w:styleId="5ECEE2F8D72245D98706F1E837585C37">
    <w:name w:val="5ECEE2F8D72245D98706F1E837585C37"/>
  </w:style>
  <w:style w:type="paragraph" w:customStyle="1" w:styleId="204BE824BF4547E98C2CCB13BE081A4B">
    <w:name w:val="204BE824BF4547E98C2CCB13BE081A4B"/>
  </w:style>
  <w:style w:type="paragraph" w:customStyle="1" w:styleId="36BFE621BACB48C19424B161179E7154">
    <w:name w:val="36BFE621BACB48C19424B161179E7154"/>
  </w:style>
  <w:style w:type="paragraph" w:customStyle="1" w:styleId="D2849C007A5245CBA765524D5F65C1CA">
    <w:name w:val="D2849C007A5245CBA765524D5F65C1CA"/>
  </w:style>
  <w:style w:type="paragraph" w:customStyle="1" w:styleId="E2F93956EF8B4F8EA9D47CB04326E68B">
    <w:name w:val="E2F93956EF8B4F8EA9D47CB04326E68B"/>
  </w:style>
  <w:style w:type="paragraph" w:customStyle="1" w:styleId="06482443306244F8AA38B7A287EA0DA1">
    <w:name w:val="06482443306244F8AA38B7A287EA0DA1"/>
  </w:style>
  <w:style w:type="paragraph" w:customStyle="1" w:styleId="C019BD2514E44DB7823F76B195B1E1C8">
    <w:name w:val="C019BD2514E44DB7823F76B195B1E1C8"/>
  </w:style>
  <w:style w:type="paragraph" w:customStyle="1" w:styleId="3E6C0A90267447C9A743E3ED46FEA7F3">
    <w:name w:val="3E6C0A90267447C9A743E3ED46FEA7F3"/>
  </w:style>
  <w:style w:type="paragraph" w:customStyle="1" w:styleId="796AAE52BF4E479AB08663D3FAAFD410">
    <w:name w:val="796AAE52BF4E479AB08663D3FAAFD410"/>
  </w:style>
  <w:style w:type="paragraph" w:customStyle="1" w:styleId="FEB07ED7D3714E60867BA9B2EB7F8B2B">
    <w:name w:val="FEB07ED7D3714E60867BA9B2EB7F8B2B"/>
  </w:style>
  <w:style w:type="paragraph" w:customStyle="1" w:styleId="1C2FD9A36AC74E96AEFAF0207BDA2F9F">
    <w:name w:val="1C2FD9A36AC74E96AEFAF0207BDA2F9F"/>
  </w:style>
  <w:style w:type="paragraph" w:customStyle="1" w:styleId="9F6243E1583E4CFBB6890614AB27B114">
    <w:name w:val="9F6243E1583E4CFBB6890614AB27B114"/>
  </w:style>
  <w:style w:type="paragraph" w:customStyle="1" w:styleId="11D41CF8815540CF893B56F7963A92A1">
    <w:name w:val="11D41CF8815540CF893B56F7963A92A1"/>
  </w:style>
  <w:style w:type="paragraph" w:customStyle="1" w:styleId="16A11560B59F4CC7B2A26DE63DF7DAD4">
    <w:name w:val="16A11560B59F4CC7B2A26DE63DF7DAD4"/>
  </w:style>
  <w:style w:type="paragraph" w:customStyle="1" w:styleId="87B2223D8EF94CCEB66FBED51C5700ED">
    <w:name w:val="87B2223D8EF94CCEB66FBED51C5700ED"/>
  </w:style>
  <w:style w:type="paragraph" w:customStyle="1" w:styleId="FE22FE7EB6494241916FEDD19234141C">
    <w:name w:val="FE22FE7EB6494241916FEDD19234141C"/>
  </w:style>
  <w:style w:type="paragraph" w:customStyle="1" w:styleId="AD027AD027A649008C936CD86D267E55">
    <w:name w:val="AD027AD027A649008C936CD86D267E55"/>
  </w:style>
  <w:style w:type="paragraph" w:customStyle="1" w:styleId="EAFD54E62CAC4409A09DDF3491177165">
    <w:name w:val="EAFD54E62CAC4409A09DDF3491177165"/>
  </w:style>
  <w:style w:type="paragraph" w:customStyle="1" w:styleId="F5DE99B322AA4317B6FB0537D1C9CC1F">
    <w:name w:val="F5DE99B322AA4317B6FB0537D1C9CC1F"/>
  </w:style>
  <w:style w:type="paragraph" w:customStyle="1" w:styleId="D964F9EC34E1476B9BC9CBD426BC9A43">
    <w:name w:val="D964F9EC34E1476B9BC9CBD426BC9A43"/>
  </w:style>
  <w:style w:type="paragraph" w:customStyle="1" w:styleId="23206260BA4E40E4BD11D69E405EFD83">
    <w:name w:val="23206260BA4E40E4BD11D69E405EFD83"/>
  </w:style>
  <w:style w:type="paragraph" w:customStyle="1" w:styleId="2BCDFF9F341F46519BBAB035CDA015BD">
    <w:name w:val="2BCDFF9F341F46519BBAB035CDA015BD"/>
  </w:style>
  <w:style w:type="paragraph" w:customStyle="1" w:styleId="A982EB7ACF0241DEA370FB5E8C1350B5">
    <w:name w:val="A982EB7ACF0241DEA370FB5E8C1350B5"/>
  </w:style>
  <w:style w:type="paragraph" w:customStyle="1" w:styleId="2B2E45C85A854CE98C5E0F81FC1248AE">
    <w:name w:val="2B2E45C85A854CE98C5E0F81FC1248AE"/>
  </w:style>
  <w:style w:type="paragraph" w:customStyle="1" w:styleId="7E6F3DDC099A41438DF5758A9E13E235">
    <w:name w:val="7E6F3DDC099A41438DF5758A9E13E235"/>
  </w:style>
  <w:style w:type="paragraph" w:customStyle="1" w:styleId="43A4C494B1DF4D74ADFFFE80331D59CF">
    <w:name w:val="43A4C494B1DF4D74ADFFFE80331D59CF"/>
  </w:style>
  <w:style w:type="paragraph" w:customStyle="1" w:styleId="01D428E835EB41F9A6B7EFCA7D8F1FCC">
    <w:name w:val="01D428E835EB41F9A6B7EFCA7D8F1FCC"/>
  </w:style>
  <w:style w:type="paragraph" w:customStyle="1" w:styleId="D6B8F341F0B349A783D1E8FD283D336C">
    <w:name w:val="D6B8F341F0B349A783D1E8FD283D336C"/>
  </w:style>
  <w:style w:type="paragraph" w:customStyle="1" w:styleId="C821AAB1261044FF9428E1ADE6C39199">
    <w:name w:val="C821AAB1261044FF9428E1ADE6C39199"/>
  </w:style>
  <w:style w:type="paragraph" w:customStyle="1" w:styleId="29344D0B1DF244AD8C5ABC26EAD07E9F">
    <w:name w:val="29344D0B1DF244AD8C5ABC26EAD07E9F"/>
  </w:style>
  <w:style w:type="paragraph" w:customStyle="1" w:styleId="92D27F030D1E49C8ADB0EAF69E73C37F">
    <w:name w:val="92D27F030D1E49C8ADB0EAF69E73C37F"/>
  </w:style>
  <w:style w:type="paragraph" w:customStyle="1" w:styleId="E735FB33140A47698FCDCAC069A2696D">
    <w:name w:val="E735FB33140A47698FCDCAC069A2696D"/>
  </w:style>
  <w:style w:type="paragraph" w:customStyle="1" w:styleId="ACF8E4FDB7114212B97AF469B5D26E22">
    <w:name w:val="ACF8E4FDB7114212B97AF469B5D26E22"/>
  </w:style>
  <w:style w:type="paragraph" w:customStyle="1" w:styleId="1D2E9B5AEC40447D8CC73E6B6D80C835">
    <w:name w:val="1D2E9B5AEC40447D8CC73E6B6D80C835"/>
  </w:style>
  <w:style w:type="paragraph" w:customStyle="1" w:styleId="0E58327F53FF4703A3E2C4C5BB89DBCB">
    <w:name w:val="0E58327F53FF4703A3E2C4C5BB89DBCB"/>
  </w:style>
  <w:style w:type="paragraph" w:customStyle="1" w:styleId="EB8B837B88D646E7A84355D2608FBBC0">
    <w:name w:val="EB8B837B88D646E7A84355D2608FBBC0"/>
  </w:style>
  <w:style w:type="paragraph" w:customStyle="1" w:styleId="E4936C6EB10641B0A3F43CCF970A745D">
    <w:name w:val="E4936C6EB10641B0A3F43CCF970A745D"/>
  </w:style>
  <w:style w:type="paragraph" w:customStyle="1" w:styleId="24B7B54BB1CF4EEA8D8D86392DADF14D">
    <w:name w:val="24B7B54BB1CF4EEA8D8D86392DADF14D"/>
  </w:style>
  <w:style w:type="paragraph" w:customStyle="1" w:styleId="C857ED7F2D4249DB8D321A06E7B0A4CA">
    <w:name w:val="C857ED7F2D4249DB8D321A06E7B0A4CA"/>
  </w:style>
  <w:style w:type="paragraph" w:customStyle="1" w:styleId="BFAAB8272319476B80B5A383B47EA839">
    <w:name w:val="BFAAB8272319476B80B5A383B47EA839"/>
  </w:style>
  <w:style w:type="paragraph" w:customStyle="1" w:styleId="FDA307F2778F4B06902F035E8604C486">
    <w:name w:val="FDA307F2778F4B06902F035E8604C486"/>
  </w:style>
  <w:style w:type="paragraph" w:customStyle="1" w:styleId="E02A355F1E424DB0978FDBEE39B8D5A4">
    <w:name w:val="E02A355F1E424DB0978FDBEE39B8D5A4"/>
  </w:style>
  <w:style w:type="paragraph" w:customStyle="1" w:styleId="52998F107B1040CCB9FDEED910BE3008">
    <w:name w:val="52998F107B1040CCB9FDEED910BE3008"/>
  </w:style>
  <w:style w:type="paragraph" w:customStyle="1" w:styleId="168C5F23495D4ADC9B2EC88BA9C38087">
    <w:name w:val="168C5F23495D4ADC9B2EC88BA9C38087"/>
  </w:style>
  <w:style w:type="paragraph" w:customStyle="1" w:styleId="75CA3567E40541199DD265616965F453">
    <w:name w:val="75CA3567E40541199DD265616965F453"/>
  </w:style>
  <w:style w:type="paragraph" w:customStyle="1" w:styleId="B237D20CC7F6420EA25D4CECCF0CF8FF">
    <w:name w:val="B237D20CC7F6420EA25D4CECCF0CF8FF"/>
  </w:style>
  <w:style w:type="paragraph" w:customStyle="1" w:styleId="9200A8592D76463B89459ECABF168862">
    <w:name w:val="9200A8592D76463B89459ECABF168862"/>
  </w:style>
  <w:style w:type="paragraph" w:customStyle="1" w:styleId="3537C9622C7E43BB84F786C5D28C9EFD">
    <w:name w:val="3537C9622C7E43BB84F786C5D28C9EFD"/>
  </w:style>
  <w:style w:type="paragraph" w:customStyle="1" w:styleId="255A1899702441A5869A5016C591D0C5">
    <w:name w:val="255A1899702441A5869A5016C591D0C5"/>
  </w:style>
  <w:style w:type="paragraph" w:customStyle="1" w:styleId="EAAB375C1E9C490E932497BC358B1E12">
    <w:name w:val="EAAB375C1E9C490E932497BC358B1E12"/>
  </w:style>
  <w:style w:type="paragraph" w:customStyle="1" w:styleId="D36367CA188B4A3A8429A7365F200966">
    <w:name w:val="D36367CA188B4A3A8429A7365F200966"/>
  </w:style>
  <w:style w:type="paragraph" w:customStyle="1" w:styleId="4AAB3330CC5A4606AF78EDA78EC3095C">
    <w:name w:val="4AAB3330CC5A4606AF78EDA78EC3095C"/>
  </w:style>
  <w:style w:type="paragraph" w:customStyle="1" w:styleId="CE4CAB2603674E11A00AEA855C794F16">
    <w:name w:val="CE4CAB2603674E11A00AEA855C794F16"/>
  </w:style>
  <w:style w:type="paragraph" w:customStyle="1" w:styleId="26340D1B571645E1821AED82ADE7847C">
    <w:name w:val="26340D1B571645E1821AED82ADE7847C"/>
  </w:style>
  <w:style w:type="paragraph" w:customStyle="1" w:styleId="1E907EE9891947028C4FD837FC69F72F">
    <w:name w:val="1E907EE9891947028C4FD837FC69F72F"/>
  </w:style>
  <w:style w:type="paragraph" w:customStyle="1" w:styleId="3D66420758A446A7850CD16D3067BED9">
    <w:name w:val="3D66420758A446A7850CD16D3067BED9"/>
  </w:style>
  <w:style w:type="paragraph" w:customStyle="1" w:styleId="E87B03BC63CF41EF8B4560CC274534CD">
    <w:name w:val="E87B03BC63CF41EF8B4560CC274534CD"/>
  </w:style>
  <w:style w:type="paragraph" w:customStyle="1" w:styleId="538DF4A3C1694B1CBA40F7CC323546CF">
    <w:name w:val="538DF4A3C1694B1CBA40F7CC323546CF"/>
  </w:style>
  <w:style w:type="paragraph" w:customStyle="1" w:styleId="82FFE0D6F8DF4A32B5B4FE436E521339">
    <w:name w:val="82FFE0D6F8DF4A32B5B4FE436E521339"/>
  </w:style>
  <w:style w:type="paragraph" w:customStyle="1" w:styleId="6AFF9F28366E4DADB8F7A89D317F1090">
    <w:name w:val="6AFF9F28366E4DADB8F7A89D317F1090"/>
  </w:style>
  <w:style w:type="paragraph" w:customStyle="1" w:styleId="BC649F5EE3654CEC86997AE428C62251">
    <w:name w:val="BC649F5EE3654CEC86997AE428C62251"/>
  </w:style>
  <w:style w:type="paragraph" w:customStyle="1" w:styleId="699E3E8F3AD24889BACDF45E02F783E4">
    <w:name w:val="699E3E8F3AD24889BACDF45E02F783E4"/>
    <w:rsid w:val="00A26756"/>
  </w:style>
  <w:style w:type="paragraph" w:customStyle="1" w:styleId="CDAEA5482E6349F4B3C7AA3DE4E8E893">
    <w:name w:val="CDAEA5482E6349F4B3C7AA3DE4E8E893"/>
    <w:rsid w:val="00A26756"/>
  </w:style>
  <w:style w:type="paragraph" w:customStyle="1" w:styleId="7051FE908CBC4859817421D0CD9A6A37">
    <w:name w:val="7051FE908CBC4859817421D0CD9A6A37"/>
    <w:rsid w:val="00A26756"/>
  </w:style>
  <w:style w:type="paragraph" w:customStyle="1" w:styleId="C3B2D0F25CCC482390B8380C9329ABBD">
    <w:name w:val="C3B2D0F25CCC482390B8380C9329ABBD"/>
    <w:rsid w:val="00A26756"/>
  </w:style>
  <w:style w:type="paragraph" w:customStyle="1" w:styleId="945607A1AC394AE4BDAE6308B3BB3222">
    <w:name w:val="945607A1AC394AE4BDAE6308B3BB3222"/>
    <w:rsid w:val="00A26756"/>
  </w:style>
  <w:style w:type="paragraph" w:customStyle="1" w:styleId="A4C8D70D15D348328B05CCBE907B24A0">
    <w:name w:val="A4C8D70D15D348328B05CCBE907B24A0"/>
    <w:rsid w:val="00A26756"/>
  </w:style>
  <w:style w:type="paragraph" w:customStyle="1" w:styleId="146ECA664066402A92717C9D0451E903">
    <w:name w:val="146ECA664066402A92717C9D0451E903"/>
    <w:rsid w:val="00A26756"/>
  </w:style>
  <w:style w:type="paragraph" w:customStyle="1" w:styleId="1DAFA44AA0DD48C19F1E5FDE0F0C84DD">
    <w:name w:val="1DAFA44AA0DD48C19F1E5FDE0F0C84DD"/>
    <w:rsid w:val="00A26756"/>
  </w:style>
  <w:style w:type="paragraph" w:customStyle="1" w:styleId="1280E8022BB14D268DAD3B1F3BC17F3F">
    <w:name w:val="1280E8022BB14D268DAD3B1F3BC17F3F"/>
    <w:rsid w:val="00A26756"/>
  </w:style>
  <w:style w:type="paragraph" w:customStyle="1" w:styleId="8D8722B3467F40C9A011C4B2C48326F2">
    <w:name w:val="8D8722B3467F40C9A011C4B2C48326F2"/>
    <w:rsid w:val="00A26756"/>
  </w:style>
  <w:style w:type="paragraph" w:customStyle="1" w:styleId="777985FB8529476CA394EE6363FBB2C9">
    <w:name w:val="777985FB8529476CA394EE6363FBB2C9"/>
    <w:rsid w:val="00A26756"/>
  </w:style>
  <w:style w:type="paragraph" w:customStyle="1" w:styleId="0AC1BA9283C247FCB2F073B962F576E9">
    <w:name w:val="0AC1BA9283C247FCB2F073B962F576E9"/>
    <w:rsid w:val="00A26756"/>
  </w:style>
  <w:style w:type="paragraph" w:customStyle="1" w:styleId="AF4637D8C86B4CBE868B75DC0A216EB9">
    <w:name w:val="AF4637D8C86B4CBE868B75DC0A216EB9"/>
    <w:rsid w:val="00A26756"/>
  </w:style>
  <w:style w:type="paragraph" w:customStyle="1" w:styleId="42CF04E2F61E4C8AA72BDE0FCE3F2C58">
    <w:name w:val="42CF04E2F61E4C8AA72BDE0FCE3F2C58"/>
    <w:rsid w:val="00A26756"/>
  </w:style>
  <w:style w:type="paragraph" w:customStyle="1" w:styleId="1E13434743E64D99B76B4369134F5C43">
    <w:name w:val="1E13434743E64D99B76B4369134F5C43"/>
    <w:rsid w:val="00A26756"/>
  </w:style>
  <w:style w:type="paragraph" w:customStyle="1" w:styleId="152EE331518F426F8AF77944BC3EE1B7">
    <w:name w:val="152EE331518F426F8AF77944BC3EE1B7"/>
    <w:rsid w:val="00A26756"/>
  </w:style>
  <w:style w:type="paragraph" w:customStyle="1" w:styleId="6EC20DD8B83D46A395F290C61D2DAE30">
    <w:name w:val="6EC20DD8B83D46A395F290C61D2DAE30"/>
    <w:rsid w:val="00A26756"/>
  </w:style>
  <w:style w:type="paragraph" w:customStyle="1" w:styleId="A521AD9D4F5547BC9FBFF6B684E5F6C9">
    <w:name w:val="A521AD9D4F5547BC9FBFF6B684E5F6C9"/>
    <w:rsid w:val="00A26756"/>
  </w:style>
  <w:style w:type="paragraph" w:customStyle="1" w:styleId="3A9B4F271CF94CECAEED2FAE423D4701">
    <w:name w:val="3A9B4F271CF94CECAEED2FAE423D4701"/>
    <w:rsid w:val="00A26756"/>
  </w:style>
  <w:style w:type="paragraph" w:customStyle="1" w:styleId="7676336D042746DBBA2DF9CF858F79B5">
    <w:name w:val="7676336D042746DBBA2DF9CF858F79B5"/>
    <w:rsid w:val="00A26756"/>
  </w:style>
  <w:style w:type="paragraph" w:customStyle="1" w:styleId="80FBCC9208734F7B82F00A5705608F57">
    <w:name w:val="80FBCC9208734F7B82F00A5705608F57"/>
    <w:rsid w:val="00A26756"/>
  </w:style>
  <w:style w:type="paragraph" w:customStyle="1" w:styleId="EEDA8173F76B4F73AD991500EEE15823">
    <w:name w:val="EEDA8173F76B4F73AD991500EEE15823"/>
    <w:rsid w:val="00A26756"/>
  </w:style>
  <w:style w:type="paragraph" w:customStyle="1" w:styleId="6735AC8F7A734824A0974168DACC39A5">
    <w:name w:val="6735AC8F7A734824A0974168DACC39A5"/>
    <w:rsid w:val="00A26756"/>
  </w:style>
  <w:style w:type="paragraph" w:customStyle="1" w:styleId="297B24045F7640F98FD409CF92210C57">
    <w:name w:val="297B24045F7640F98FD409CF92210C57"/>
    <w:rsid w:val="00A26756"/>
  </w:style>
  <w:style w:type="paragraph" w:customStyle="1" w:styleId="1EF97C85E1384D02B8BC2D4A8F6C7CF1">
    <w:name w:val="1EF97C85E1384D02B8BC2D4A8F6C7CF1"/>
    <w:rsid w:val="00A26756"/>
  </w:style>
  <w:style w:type="paragraph" w:customStyle="1" w:styleId="AB7F73AB8E3B4595B4A1E98E33CC06B5">
    <w:name w:val="AB7F73AB8E3B4595B4A1E98E33CC06B5"/>
    <w:rsid w:val="00A26756"/>
  </w:style>
  <w:style w:type="paragraph" w:customStyle="1" w:styleId="9C1265CD68D54C5F8FF148A8118C255A">
    <w:name w:val="9C1265CD68D54C5F8FF148A8118C255A"/>
    <w:rsid w:val="00A26756"/>
  </w:style>
  <w:style w:type="paragraph" w:customStyle="1" w:styleId="24EE7688D7B046A38665C4A131E63694">
    <w:name w:val="24EE7688D7B046A38665C4A131E63694"/>
    <w:rsid w:val="00A26756"/>
  </w:style>
  <w:style w:type="paragraph" w:customStyle="1" w:styleId="44F01CD08FCA4CE290E9B5A965C1682C">
    <w:name w:val="44F01CD08FCA4CE290E9B5A965C1682C"/>
    <w:rsid w:val="00A26756"/>
  </w:style>
  <w:style w:type="paragraph" w:customStyle="1" w:styleId="D239945D67C2449E987A585E2A603EBF">
    <w:name w:val="D239945D67C2449E987A585E2A603EBF"/>
    <w:rsid w:val="00A26756"/>
  </w:style>
  <w:style w:type="paragraph" w:customStyle="1" w:styleId="5267574712824C0F9E59E83892C6212E">
    <w:name w:val="5267574712824C0F9E59E83892C6212E"/>
    <w:rsid w:val="00A26756"/>
  </w:style>
  <w:style w:type="paragraph" w:customStyle="1" w:styleId="83ED4C823B7945AEA437E5030C079BFB">
    <w:name w:val="83ED4C823B7945AEA437E5030C079BFB"/>
    <w:rsid w:val="00A26756"/>
  </w:style>
  <w:style w:type="paragraph" w:customStyle="1" w:styleId="495968460DB84C538205703AE358918C">
    <w:name w:val="495968460DB84C538205703AE358918C"/>
    <w:rsid w:val="00A26756"/>
  </w:style>
  <w:style w:type="paragraph" w:customStyle="1" w:styleId="F0C689C9098F412FAB8D1FAC9320C790">
    <w:name w:val="F0C689C9098F412FAB8D1FAC9320C790"/>
    <w:rsid w:val="00A26756"/>
  </w:style>
  <w:style w:type="paragraph" w:customStyle="1" w:styleId="3AB078F6409B468DAB943AD7BA7B44DB">
    <w:name w:val="3AB078F6409B468DAB943AD7BA7B44DB"/>
    <w:rsid w:val="00A26756"/>
  </w:style>
  <w:style w:type="paragraph" w:customStyle="1" w:styleId="4AC59CA66B3D4A959BC3B77CAF91879D">
    <w:name w:val="4AC59CA66B3D4A959BC3B77CAF91879D"/>
    <w:rsid w:val="00A26756"/>
  </w:style>
  <w:style w:type="paragraph" w:customStyle="1" w:styleId="A4465376438F4E45B70E3E7C8EB9FCFA">
    <w:name w:val="A4465376438F4E45B70E3E7C8EB9FCFA"/>
    <w:rsid w:val="00A26756"/>
  </w:style>
  <w:style w:type="paragraph" w:customStyle="1" w:styleId="964F5994AD1E474093D196D65C46AC8B">
    <w:name w:val="964F5994AD1E474093D196D65C46AC8B"/>
    <w:rsid w:val="00A26756"/>
  </w:style>
  <w:style w:type="paragraph" w:customStyle="1" w:styleId="B37F38C020394D47B02A2F11EC96F265">
    <w:name w:val="B37F38C020394D47B02A2F11EC96F265"/>
    <w:rsid w:val="00A26756"/>
  </w:style>
  <w:style w:type="paragraph" w:customStyle="1" w:styleId="BABCD0C4577E4166BA1869A165141336">
    <w:name w:val="BABCD0C4577E4166BA1869A165141336"/>
    <w:rsid w:val="00A26756"/>
  </w:style>
  <w:style w:type="paragraph" w:customStyle="1" w:styleId="BBD638598EE949BD8D91B0EBFAC57363">
    <w:name w:val="BBD638598EE949BD8D91B0EBFAC57363"/>
    <w:rsid w:val="00A26756"/>
  </w:style>
  <w:style w:type="paragraph" w:customStyle="1" w:styleId="BEFBA83D030B4E439D384A1CDF34B53A">
    <w:name w:val="BEFBA83D030B4E439D384A1CDF34B53A"/>
    <w:rsid w:val="00A26756"/>
  </w:style>
  <w:style w:type="paragraph" w:customStyle="1" w:styleId="1188A0E415634D6EA78CD31157CDE2BF">
    <w:name w:val="1188A0E415634D6EA78CD31157CDE2BF"/>
    <w:rsid w:val="00A26756"/>
  </w:style>
  <w:style w:type="paragraph" w:customStyle="1" w:styleId="8D564EF95D104E6ABA0E2F83A37AFCC6">
    <w:name w:val="8D564EF95D104E6ABA0E2F83A37AFCC6"/>
    <w:rsid w:val="00A26756"/>
  </w:style>
  <w:style w:type="paragraph" w:customStyle="1" w:styleId="FBACDE14B74143D7A6DBDD8820707DC8">
    <w:name w:val="FBACDE14B74143D7A6DBDD8820707DC8"/>
    <w:rsid w:val="00A26756"/>
  </w:style>
  <w:style w:type="paragraph" w:customStyle="1" w:styleId="E4ED3AA0FCE1463E982891FCFFFFD8B1">
    <w:name w:val="E4ED3AA0FCE1463E982891FCFFFFD8B1"/>
    <w:rsid w:val="00A26756"/>
  </w:style>
  <w:style w:type="paragraph" w:customStyle="1" w:styleId="0B9E42593D994E4BA0EBC89AB033AAA9">
    <w:name w:val="0B9E42593D994E4BA0EBC89AB033AAA9"/>
    <w:rsid w:val="00A26756"/>
  </w:style>
  <w:style w:type="paragraph" w:customStyle="1" w:styleId="F1FBCC68B22D44ABB8AEBA922A317361">
    <w:name w:val="F1FBCC68B22D44ABB8AEBA922A317361"/>
    <w:rsid w:val="00A26756"/>
  </w:style>
  <w:style w:type="paragraph" w:customStyle="1" w:styleId="95602AF2A5DD4C1DBD058364BDFF9D22">
    <w:name w:val="95602AF2A5DD4C1DBD058364BDFF9D22"/>
    <w:rsid w:val="00A26756"/>
  </w:style>
  <w:style w:type="paragraph" w:customStyle="1" w:styleId="3E34E8FF4B9F49D2894EFED790831557">
    <w:name w:val="3E34E8FF4B9F49D2894EFED790831557"/>
    <w:rsid w:val="00A26756"/>
  </w:style>
  <w:style w:type="paragraph" w:customStyle="1" w:styleId="9C3601C2B6E24F52A20739D9D55C2FB4">
    <w:name w:val="9C3601C2B6E24F52A20739D9D55C2FB4"/>
    <w:rsid w:val="00A26756"/>
  </w:style>
  <w:style w:type="paragraph" w:customStyle="1" w:styleId="1C55E3F4E8494E929D0F3C6B5FFCB910">
    <w:name w:val="1C55E3F4E8494E929D0F3C6B5FFCB910"/>
    <w:rsid w:val="00A26756"/>
  </w:style>
  <w:style w:type="paragraph" w:customStyle="1" w:styleId="CE635333770441E68D87B3C62A086959">
    <w:name w:val="CE635333770441E68D87B3C62A086959"/>
    <w:rsid w:val="00A26756"/>
  </w:style>
  <w:style w:type="paragraph" w:customStyle="1" w:styleId="C10DDC2C64BF417A9B4E045FAFB546EF">
    <w:name w:val="C10DDC2C64BF417A9B4E045FAFB546EF"/>
    <w:rsid w:val="00A26756"/>
  </w:style>
  <w:style w:type="paragraph" w:customStyle="1" w:styleId="534C343BF2BA4619B1965FF38F49E768">
    <w:name w:val="534C343BF2BA4619B1965FF38F49E768"/>
    <w:rsid w:val="00A26756"/>
  </w:style>
  <w:style w:type="paragraph" w:customStyle="1" w:styleId="683FFE32C1C6411BB1FC641A55481DC7">
    <w:name w:val="683FFE32C1C6411BB1FC641A55481DC7"/>
    <w:rsid w:val="00A26756"/>
  </w:style>
  <w:style w:type="paragraph" w:customStyle="1" w:styleId="9496E4D0D58B49DBBBACF59CB7D40095">
    <w:name w:val="9496E4D0D58B49DBBBACF59CB7D40095"/>
    <w:rsid w:val="00A26756"/>
  </w:style>
  <w:style w:type="paragraph" w:customStyle="1" w:styleId="0D0B2E8EE49C44719557DB9D80E6D8AD">
    <w:name w:val="0D0B2E8EE49C44719557DB9D80E6D8AD"/>
    <w:rsid w:val="00A26756"/>
  </w:style>
  <w:style w:type="paragraph" w:customStyle="1" w:styleId="A4CF513534794572A8C965D64C2105C8">
    <w:name w:val="A4CF513534794572A8C965D64C2105C8"/>
    <w:rsid w:val="00A26756"/>
  </w:style>
  <w:style w:type="paragraph" w:customStyle="1" w:styleId="2822F0A3458C4CEAB15364FB11B8261B">
    <w:name w:val="2822F0A3458C4CEAB15364FB11B8261B"/>
    <w:rsid w:val="00A26756"/>
  </w:style>
  <w:style w:type="paragraph" w:customStyle="1" w:styleId="84FEB34CF5A2462C9531D90BF961A013">
    <w:name w:val="84FEB34CF5A2462C9531D90BF961A013"/>
    <w:rsid w:val="00A26756"/>
  </w:style>
  <w:style w:type="paragraph" w:customStyle="1" w:styleId="63D9E7181615489181FBFE18A686E09C">
    <w:name w:val="63D9E7181615489181FBFE18A686E09C"/>
    <w:rsid w:val="00A26756"/>
  </w:style>
  <w:style w:type="paragraph" w:customStyle="1" w:styleId="3500DFB401E84B66846F5A9B6DE06811">
    <w:name w:val="3500DFB401E84B66846F5A9B6DE06811"/>
    <w:rsid w:val="00A26756"/>
  </w:style>
  <w:style w:type="paragraph" w:customStyle="1" w:styleId="19919F18C8454F0D9F71550169D9B0EF">
    <w:name w:val="19919F18C8454F0D9F71550169D9B0EF"/>
    <w:rsid w:val="00A26756"/>
  </w:style>
  <w:style w:type="paragraph" w:customStyle="1" w:styleId="8F63BEC5830A41F0A58D3B43FE7736E2">
    <w:name w:val="8F63BEC5830A41F0A58D3B43FE7736E2"/>
    <w:rsid w:val="00A26756"/>
  </w:style>
  <w:style w:type="paragraph" w:customStyle="1" w:styleId="D5179F75DA1345399214FCD7647F9FDF">
    <w:name w:val="D5179F75DA1345399214FCD7647F9FDF"/>
    <w:rsid w:val="00A26756"/>
  </w:style>
  <w:style w:type="paragraph" w:customStyle="1" w:styleId="1A021F6CF5FA4D6188CD2F6024D65732">
    <w:name w:val="1A021F6CF5FA4D6188CD2F6024D65732"/>
    <w:rsid w:val="00A26756"/>
  </w:style>
  <w:style w:type="paragraph" w:customStyle="1" w:styleId="FE2938128111443CB1F4CCDC7AA6D421">
    <w:name w:val="FE2938128111443CB1F4CCDC7AA6D421"/>
    <w:rsid w:val="00A26756"/>
  </w:style>
  <w:style w:type="paragraph" w:customStyle="1" w:styleId="690AD89F80144031BD568E1ADE093B31">
    <w:name w:val="690AD89F80144031BD568E1ADE093B31"/>
    <w:rsid w:val="00A26756"/>
  </w:style>
  <w:style w:type="paragraph" w:customStyle="1" w:styleId="D7C487E972CF4995A6EA36F328E45AB2">
    <w:name w:val="D7C487E972CF4995A6EA36F328E45AB2"/>
    <w:rsid w:val="00A26756"/>
  </w:style>
  <w:style w:type="paragraph" w:customStyle="1" w:styleId="A44EE8105EC14D18A5B27027610ABDF9">
    <w:name w:val="A44EE8105EC14D18A5B27027610ABDF9"/>
    <w:rsid w:val="00A26756"/>
  </w:style>
  <w:style w:type="paragraph" w:customStyle="1" w:styleId="0862B47F5E28427EBB16C827F585DCB2">
    <w:name w:val="0862B47F5E28427EBB16C827F585DCB2"/>
    <w:rsid w:val="00A26756"/>
  </w:style>
  <w:style w:type="paragraph" w:customStyle="1" w:styleId="6D422E7799804206A94DBE7AAE80C39B">
    <w:name w:val="6D422E7799804206A94DBE7AAE80C39B"/>
    <w:rsid w:val="00A26756"/>
  </w:style>
  <w:style w:type="paragraph" w:customStyle="1" w:styleId="85A7671A09A74FEBA11C18B8F7A36F08">
    <w:name w:val="85A7671A09A74FEBA11C18B8F7A36F08"/>
    <w:rsid w:val="00A26756"/>
  </w:style>
  <w:style w:type="paragraph" w:customStyle="1" w:styleId="313F0E54F714451DBE947020FCF4CBFE">
    <w:name w:val="313F0E54F714451DBE947020FCF4CBFE"/>
    <w:rsid w:val="00A26756"/>
  </w:style>
  <w:style w:type="paragraph" w:customStyle="1" w:styleId="25AA013BDA1944939ADA2013A520468D">
    <w:name w:val="25AA013BDA1944939ADA2013A520468D"/>
    <w:rsid w:val="00A26756"/>
  </w:style>
  <w:style w:type="paragraph" w:customStyle="1" w:styleId="7A38E9BAFBDE4EE69162A0D165F7CC34">
    <w:name w:val="7A38E9BAFBDE4EE69162A0D165F7CC34"/>
    <w:rsid w:val="00A26756"/>
  </w:style>
  <w:style w:type="paragraph" w:customStyle="1" w:styleId="1F28BE6AE40A4E1E8EE164DE8FEB6815">
    <w:name w:val="1F28BE6AE40A4E1E8EE164DE8FEB6815"/>
    <w:rsid w:val="00A26756"/>
  </w:style>
  <w:style w:type="paragraph" w:customStyle="1" w:styleId="CEF1C6E7FFB345269B42D4E19CC2BE77">
    <w:name w:val="CEF1C6E7FFB345269B42D4E19CC2BE77"/>
    <w:rsid w:val="00A26756"/>
  </w:style>
  <w:style w:type="paragraph" w:customStyle="1" w:styleId="BD07461980634FD7BE3BC16A3799CC3C">
    <w:name w:val="BD07461980634FD7BE3BC16A3799CC3C"/>
    <w:rsid w:val="00A26756"/>
  </w:style>
  <w:style w:type="paragraph" w:customStyle="1" w:styleId="BF01F13AE1F948768F65835363DEB4AD">
    <w:name w:val="BF01F13AE1F948768F65835363DEB4AD"/>
    <w:rsid w:val="00A26756"/>
  </w:style>
  <w:style w:type="paragraph" w:customStyle="1" w:styleId="A1EBA503D9B145E9BFCDE8B129562D8A">
    <w:name w:val="A1EBA503D9B145E9BFCDE8B129562D8A"/>
    <w:rsid w:val="00A26756"/>
  </w:style>
  <w:style w:type="paragraph" w:customStyle="1" w:styleId="D7068ED123B140A79F43C6CAB6795447">
    <w:name w:val="D7068ED123B140A79F43C6CAB6795447"/>
    <w:rsid w:val="00A26756"/>
  </w:style>
  <w:style w:type="paragraph" w:customStyle="1" w:styleId="52AD64571CB743DDB8E0BD6CEC5BFEA8">
    <w:name w:val="52AD64571CB743DDB8E0BD6CEC5BFEA8"/>
    <w:rsid w:val="00A26756"/>
  </w:style>
  <w:style w:type="paragraph" w:customStyle="1" w:styleId="6FD1694291FF4B1D8051632D11CA0E99">
    <w:name w:val="6FD1694291FF4B1D8051632D11CA0E99"/>
    <w:rsid w:val="00A26756"/>
  </w:style>
  <w:style w:type="paragraph" w:customStyle="1" w:styleId="8CD6320679E54406A39DFCA0D4F1EBC4">
    <w:name w:val="8CD6320679E54406A39DFCA0D4F1EBC4"/>
    <w:rsid w:val="00A26756"/>
  </w:style>
  <w:style w:type="paragraph" w:customStyle="1" w:styleId="A63675961B9E4BA3A8CACA3106C3179E">
    <w:name w:val="A63675961B9E4BA3A8CACA3106C3179E"/>
    <w:rsid w:val="00A26756"/>
  </w:style>
  <w:style w:type="paragraph" w:customStyle="1" w:styleId="B3F92A4911424BE7B8CD4696B4C3D29C">
    <w:name w:val="B3F92A4911424BE7B8CD4696B4C3D29C"/>
    <w:rsid w:val="00A26756"/>
  </w:style>
  <w:style w:type="paragraph" w:customStyle="1" w:styleId="72E74AF4C9D040A0BAA8B554B6AC153F">
    <w:name w:val="72E74AF4C9D040A0BAA8B554B6AC153F"/>
    <w:rsid w:val="00A26756"/>
  </w:style>
  <w:style w:type="paragraph" w:customStyle="1" w:styleId="FDD561B5A9FE488EA78563AE52606D1B">
    <w:name w:val="FDD561B5A9FE488EA78563AE52606D1B"/>
    <w:rsid w:val="00A26756"/>
  </w:style>
  <w:style w:type="paragraph" w:customStyle="1" w:styleId="1DFE399AE5BA4CEC843B804660A9C589">
    <w:name w:val="1DFE399AE5BA4CEC843B804660A9C589"/>
    <w:rsid w:val="00A26756"/>
  </w:style>
  <w:style w:type="paragraph" w:customStyle="1" w:styleId="437C89C6EAD54F2CB7E43E9B45EC1F01">
    <w:name w:val="437C89C6EAD54F2CB7E43E9B45EC1F01"/>
    <w:rsid w:val="00A26756"/>
  </w:style>
  <w:style w:type="paragraph" w:customStyle="1" w:styleId="5610B9DC15A04C94B42A4EB51FD99382">
    <w:name w:val="5610B9DC15A04C94B42A4EB51FD99382"/>
    <w:rsid w:val="00A26756"/>
  </w:style>
  <w:style w:type="paragraph" w:customStyle="1" w:styleId="4A66ED856B924270BFA7B3C7219834D5">
    <w:name w:val="4A66ED856B924270BFA7B3C7219834D5"/>
    <w:rsid w:val="00A26756"/>
  </w:style>
  <w:style w:type="paragraph" w:customStyle="1" w:styleId="D86A3AC2349D47C7B522BCF2AF6B842B">
    <w:name w:val="D86A3AC2349D47C7B522BCF2AF6B842B"/>
    <w:rsid w:val="00A26756"/>
  </w:style>
  <w:style w:type="paragraph" w:customStyle="1" w:styleId="2DF38F8146A74CFC88EF209AC24F0BAC">
    <w:name w:val="2DF38F8146A74CFC88EF209AC24F0BAC"/>
    <w:rsid w:val="00A26756"/>
  </w:style>
  <w:style w:type="paragraph" w:customStyle="1" w:styleId="F5A9314435C94959A4DFBC7BD13C5658">
    <w:name w:val="F5A9314435C94959A4DFBC7BD13C5658"/>
    <w:rsid w:val="00A26756"/>
  </w:style>
  <w:style w:type="paragraph" w:customStyle="1" w:styleId="65D558D66D0445EEB2DC5815BE22A9F0">
    <w:name w:val="65D558D66D0445EEB2DC5815BE22A9F0"/>
    <w:rsid w:val="00A26756"/>
  </w:style>
  <w:style w:type="paragraph" w:customStyle="1" w:styleId="4D3A3A3F65A34E8EBC3D2443D6997B2F">
    <w:name w:val="4D3A3A3F65A34E8EBC3D2443D6997B2F"/>
    <w:rsid w:val="00A26756"/>
  </w:style>
  <w:style w:type="paragraph" w:customStyle="1" w:styleId="4DB0CC049203409CBA820212E07A46DB">
    <w:name w:val="4DB0CC049203409CBA820212E07A46DB"/>
    <w:rsid w:val="00A26756"/>
  </w:style>
  <w:style w:type="paragraph" w:customStyle="1" w:styleId="6ABB516FA1314231A79FDF1B07386314">
    <w:name w:val="6ABB516FA1314231A79FDF1B07386314"/>
    <w:rsid w:val="00A26756"/>
  </w:style>
  <w:style w:type="paragraph" w:customStyle="1" w:styleId="8D536240F95F41608B4C8A1DC1AB8861">
    <w:name w:val="8D536240F95F41608B4C8A1DC1AB8861"/>
    <w:rsid w:val="00A26756"/>
  </w:style>
  <w:style w:type="paragraph" w:customStyle="1" w:styleId="C0C155ED74DB4A80B5E9C259EB087D0D">
    <w:name w:val="C0C155ED74DB4A80B5E9C259EB087D0D"/>
    <w:rsid w:val="00A26756"/>
  </w:style>
  <w:style w:type="paragraph" w:customStyle="1" w:styleId="92C83C353691483EA7C06374117F7575">
    <w:name w:val="92C83C353691483EA7C06374117F7575"/>
    <w:rsid w:val="00A26756"/>
  </w:style>
  <w:style w:type="paragraph" w:customStyle="1" w:styleId="111A0AE258F349849D1E6AB620323F88">
    <w:name w:val="111A0AE258F349849D1E6AB620323F88"/>
    <w:rsid w:val="00A26756"/>
  </w:style>
  <w:style w:type="paragraph" w:customStyle="1" w:styleId="39C058E8E6C34A82AF5B44D9ABE11B35">
    <w:name w:val="39C058E8E6C34A82AF5B44D9ABE11B35"/>
    <w:rsid w:val="00A26756"/>
  </w:style>
  <w:style w:type="paragraph" w:customStyle="1" w:styleId="D18D98756F8449DBBE81CC690CA7B7B0">
    <w:name w:val="D18D98756F8449DBBE81CC690CA7B7B0"/>
    <w:rsid w:val="00A26756"/>
  </w:style>
  <w:style w:type="paragraph" w:customStyle="1" w:styleId="F504DBBE5B8448CFB5716A961CEB20A6">
    <w:name w:val="F504DBBE5B8448CFB5716A961CEB20A6"/>
    <w:rsid w:val="00A26756"/>
  </w:style>
  <w:style w:type="paragraph" w:customStyle="1" w:styleId="97AAA3E4423D4E4EAA3010881C533EA3">
    <w:name w:val="97AAA3E4423D4E4EAA3010881C533EA3"/>
    <w:rsid w:val="00A26756"/>
  </w:style>
  <w:style w:type="paragraph" w:customStyle="1" w:styleId="6AEC7555784B405CA7C4099E7023FF27">
    <w:name w:val="6AEC7555784B405CA7C4099E7023FF27"/>
    <w:rsid w:val="00A26756"/>
  </w:style>
  <w:style w:type="paragraph" w:customStyle="1" w:styleId="A57BACE88D1045ECA2CC0957FE87B446">
    <w:name w:val="A57BACE88D1045ECA2CC0957FE87B446"/>
    <w:rsid w:val="00A26756"/>
  </w:style>
  <w:style w:type="paragraph" w:customStyle="1" w:styleId="7834D66F52354A3BAEABC7760C6300ED">
    <w:name w:val="7834D66F52354A3BAEABC7760C6300ED"/>
    <w:rsid w:val="00A26756"/>
  </w:style>
  <w:style w:type="paragraph" w:customStyle="1" w:styleId="BA44D7D96A7C43858B11AAA989B3668E">
    <w:name w:val="BA44D7D96A7C43858B11AAA989B3668E"/>
    <w:rsid w:val="00A26756"/>
  </w:style>
  <w:style w:type="paragraph" w:customStyle="1" w:styleId="8603E249FDBC4C16A949B9D668DB0EEE">
    <w:name w:val="8603E249FDBC4C16A949B9D668DB0EEE"/>
    <w:rsid w:val="00A26756"/>
  </w:style>
  <w:style w:type="paragraph" w:customStyle="1" w:styleId="C7F7B6518A7A453CACE12DFE9CA56F2E">
    <w:name w:val="C7F7B6518A7A453CACE12DFE9CA56F2E"/>
    <w:rsid w:val="00A26756"/>
  </w:style>
  <w:style w:type="paragraph" w:customStyle="1" w:styleId="9AE19287FDC5499D97AA19693DFCF1AC">
    <w:name w:val="9AE19287FDC5499D97AA19693DFCF1AC"/>
    <w:rsid w:val="00A26756"/>
  </w:style>
  <w:style w:type="paragraph" w:customStyle="1" w:styleId="57AE079B2B8C4D699F9145ADDFE50E99">
    <w:name w:val="57AE079B2B8C4D699F9145ADDFE50E99"/>
    <w:rsid w:val="00A26756"/>
  </w:style>
  <w:style w:type="paragraph" w:customStyle="1" w:styleId="273AD0F897DC4DD6ACDAE19914A986BA">
    <w:name w:val="273AD0F897DC4DD6ACDAE19914A986BA"/>
    <w:rsid w:val="00A26756"/>
  </w:style>
  <w:style w:type="paragraph" w:customStyle="1" w:styleId="53539662B24843A79D77FCE462E4EB2D">
    <w:name w:val="53539662B24843A79D77FCE462E4EB2D"/>
    <w:rsid w:val="00A26756"/>
  </w:style>
  <w:style w:type="paragraph" w:customStyle="1" w:styleId="0D2FCEC198E84C008CB5252C6D72F86A">
    <w:name w:val="0D2FCEC198E84C008CB5252C6D72F86A"/>
    <w:rsid w:val="00A26756"/>
  </w:style>
  <w:style w:type="paragraph" w:customStyle="1" w:styleId="64D381BB8E7E4C44B7479092B993AFEA">
    <w:name w:val="64D381BB8E7E4C44B7479092B993AFEA"/>
    <w:rsid w:val="00A26756"/>
  </w:style>
  <w:style w:type="paragraph" w:customStyle="1" w:styleId="7A53BD2B353541CB89F47D4CEEEBF006">
    <w:name w:val="7A53BD2B353541CB89F47D4CEEEBF006"/>
    <w:rsid w:val="00A26756"/>
  </w:style>
  <w:style w:type="paragraph" w:customStyle="1" w:styleId="15D2A7D1FE10447CAB173DD021DCEABF">
    <w:name w:val="15D2A7D1FE10447CAB173DD021DCEABF"/>
    <w:rsid w:val="00A26756"/>
  </w:style>
  <w:style w:type="paragraph" w:customStyle="1" w:styleId="492C7FD2D16947B98933EED27058D2D1">
    <w:name w:val="492C7FD2D16947B98933EED27058D2D1"/>
    <w:rsid w:val="00A26756"/>
  </w:style>
  <w:style w:type="paragraph" w:customStyle="1" w:styleId="051015A444094129B885B61F52785C28">
    <w:name w:val="051015A444094129B885B61F52785C28"/>
    <w:rsid w:val="00A26756"/>
  </w:style>
  <w:style w:type="paragraph" w:customStyle="1" w:styleId="3A17F900684F46B7B938C8A402583E69">
    <w:name w:val="3A17F900684F46B7B938C8A402583E69"/>
    <w:rsid w:val="00A26756"/>
  </w:style>
  <w:style w:type="paragraph" w:customStyle="1" w:styleId="39531313937D41948754FA26D6CA1193">
    <w:name w:val="39531313937D41948754FA26D6CA1193"/>
    <w:rsid w:val="00A26756"/>
  </w:style>
  <w:style w:type="paragraph" w:customStyle="1" w:styleId="BFAA695994B8437497EBBEA33D32111C">
    <w:name w:val="BFAA695994B8437497EBBEA33D32111C"/>
    <w:rsid w:val="00A26756"/>
  </w:style>
  <w:style w:type="paragraph" w:customStyle="1" w:styleId="E3128905E3204D5090F7849E77D12930">
    <w:name w:val="E3128905E3204D5090F7849E77D12930"/>
    <w:rsid w:val="00A26756"/>
  </w:style>
  <w:style w:type="paragraph" w:customStyle="1" w:styleId="E86DE9477E214795A6208FA6AC36CF77">
    <w:name w:val="E86DE9477E214795A6208FA6AC36CF77"/>
    <w:rsid w:val="00A26756"/>
  </w:style>
  <w:style w:type="paragraph" w:customStyle="1" w:styleId="A88572E18A044BC99E2C2216D643B910">
    <w:name w:val="A88572E18A044BC99E2C2216D643B910"/>
    <w:rsid w:val="00A26756"/>
  </w:style>
  <w:style w:type="paragraph" w:customStyle="1" w:styleId="FED4FD4C51B341BB81AF32AFA7A07A21">
    <w:name w:val="FED4FD4C51B341BB81AF32AFA7A07A21"/>
    <w:rsid w:val="00A26756"/>
  </w:style>
  <w:style w:type="paragraph" w:customStyle="1" w:styleId="560AE1E2516F40499658E48121CDE477">
    <w:name w:val="560AE1E2516F40499658E48121CDE477"/>
    <w:rsid w:val="00A26756"/>
  </w:style>
  <w:style w:type="paragraph" w:customStyle="1" w:styleId="00551C1582B043499B341BD394F96E4E">
    <w:name w:val="00551C1582B043499B341BD394F96E4E"/>
    <w:rsid w:val="00A26756"/>
  </w:style>
  <w:style w:type="paragraph" w:customStyle="1" w:styleId="287B407626C14A03A36955354515B8AF">
    <w:name w:val="287B407626C14A03A36955354515B8AF"/>
    <w:rsid w:val="00A26756"/>
  </w:style>
  <w:style w:type="paragraph" w:customStyle="1" w:styleId="3A034DCBA9C44459B8577AA6915C331F">
    <w:name w:val="3A034DCBA9C44459B8577AA6915C331F"/>
    <w:rsid w:val="00A26756"/>
  </w:style>
  <w:style w:type="paragraph" w:customStyle="1" w:styleId="BA38535108D042FC9932EF46677BF754">
    <w:name w:val="BA38535108D042FC9932EF46677BF754"/>
    <w:rsid w:val="00A26756"/>
  </w:style>
  <w:style w:type="paragraph" w:customStyle="1" w:styleId="438EA5AAAC7540FEBC02A0F27AB39AF0">
    <w:name w:val="438EA5AAAC7540FEBC02A0F27AB39AF0"/>
    <w:rsid w:val="00A26756"/>
  </w:style>
  <w:style w:type="paragraph" w:customStyle="1" w:styleId="6B44CBC5E95A4257A79356561C235A53">
    <w:name w:val="6B44CBC5E95A4257A79356561C235A53"/>
    <w:rsid w:val="00A26756"/>
  </w:style>
  <w:style w:type="paragraph" w:customStyle="1" w:styleId="D1CCE1BCFC3748308901BAF0F162FF3B">
    <w:name w:val="D1CCE1BCFC3748308901BAF0F162FF3B"/>
    <w:rsid w:val="00A26756"/>
  </w:style>
  <w:style w:type="paragraph" w:customStyle="1" w:styleId="4EC9F1E7C7F244E58600B2B602650BCB">
    <w:name w:val="4EC9F1E7C7F244E58600B2B602650BCB"/>
    <w:rsid w:val="00A26756"/>
  </w:style>
  <w:style w:type="paragraph" w:customStyle="1" w:styleId="C90DC73376CF4BB089A173F132C0A629">
    <w:name w:val="C90DC73376CF4BB089A173F132C0A629"/>
    <w:rsid w:val="00A26756"/>
  </w:style>
  <w:style w:type="paragraph" w:customStyle="1" w:styleId="5DB8AFB612F545D69B53E6917A908D4B">
    <w:name w:val="5DB8AFB612F545D69B53E6917A908D4B"/>
    <w:rsid w:val="00A26756"/>
  </w:style>
  <w:style w:type="paragraph" w:customStyle="1" w:styleId="E090074E664840D09F8E9E33A27A00E8">
    <w:name w:val="E090074E664840D09F8E9E33A27A00E8"/>
    <w:rsid w:val="00A26756"/>
  </w:style>
  <w:style w:type="paragraph" w:customStyle="1" w:styleId="CE2C24ECE22F43BBBC26CD432D0625A7">
    <w:name w:val="CE2C24ECE22F43BBBC26CD432D0625A7"/>
    <w:rsid w:val="00A26756"/>
  </w:style>
  <w:style w:type="paragraph" w:customStyle="1" w:styleId="2B8EB8C4FC3045C796FB7BC426571329">
    <w:name w:val="2B8EB8C4FC3045C796FB7BC426571329"/>
    <w:rsid w:val="00A26756"/>
  </w:style>
  <w:style w:type="paragraph" w:customStyle="1" w:styleId="5EDA279B9E5B4C77916FC197F6940352">
    <w:name w:val="5EDA279B9E5B4C77916FC197F6940352"/>
    <w:rsid w:val="00A26756"/>
  </w:style>
  <w:style w:type="paragraph" w:customStyle="1" w:styleId="FC954AC98EC24067AA02B6C643F1AC99">
    <w:name w:val="FC954AC98EC24067AA02B6C643F1AC99"/>
    <w:rsid w:val="00A26756"/>
  </w:style>
  <w:style w:type="paragraph" w:customStyle="1" w:styleId="98F0B1A86BBB4CB19439A79CFB78F9D5">
    <w:name w:val="98F0B1A86BBB4CB19439A79CFB78F9D5"/>
    <w:rsid w:val="00A26756"/>
  </w:style>
  <w:style w:type="paragraph" w:customStyle="1" w:styleId="2C7569989383408EB6BF57947C6DD8EF">
    <w:name w:val="2C7569989383408EB6BF57947C6DD8EF"/>
    <w:rsid w:val="00A26756"/>
  </w:style>
  <w:style w:type="paragraph" w:customStyle="1" w:styleId="1CCF6DB9EFD84AB6AA8C15B8AE4B995C">
    <w:name w:val="1CCF6DB9EFD84AB6AA8C15B8AE4B995C"/>
    <w:rsid w:val="00A26756"/>
  </w:style>
  <w:style w:type="paragraph" w:customStyle="1" w:styleId="3EC80F8F5091415999B8DC22CB670EC8">
    <w:name w:val="3EC80F8F5091415999B8DC22CB670EC8"/>
    <w:rsid w:val="00A26756"/>
  </w:style>
  <w:style w:type="paragraph" w:customStyle="1" w:styleId="E1768A9CBADB4590A438E04514310044">
    <w:name w:val="E1768A9CBADB4590A438E04514310044"/>
    <w:rsid w:val="00A26756"/>
  </w:style>
  <w:style w:type="paragraph" w:customStyle="1" w:styleId="DA236EEB07624E07BBDDCF5BBEA8D6EA">
    <w:name w:val="DA236EEB07624E07BBDDCF5BBEA8D6EA"/>
    <w:rsid w:val="00A26756"/>
  </w:style>
  <w:style w:type="paragraph" w:customStyle="1" w:styleId="0C806EEFF6204506B7923E0DFB230D88">
    <w:name w:val="0C806EEFF6204506B7923E0DFB230D88"/>
    <w:rsid w:val="00A26756"/>
  </w:style>
  <w:style w:type="paragraph" w:customStyle="1" w:styleId="0F7036EEC2EA4998B4A17B395F827F9A">
    <w:name w:val="0F7036EEC2EA4998B4A17B395F827F9A"/>
    <w:rsid w:val="00A26756"/>
  </w:style>
  <w:style w:type="paragraph" w:customStyle="1" w:styleId="9E61438B67654459BA34DC5BC4123FC5">
    <w:name w:val="9E61438B67654459BA34DC5BC4123FC5"/>
    <w:rsid w:val="00A26756"/>
  </w:style>
  <w:style w:type="paragraph" w:customStyle="1" w:styleId="43DB45D7FD9342539E2A40E0FE27C591">
    <w:name w:val="43DB45D7FD9342539E2A40E0FE27C591"/>
    <w:rsid w:val="00A26756"/>
  </w:style>
  <w:style w:type="paragraph" w:customStyle="1" w:styleId="1B736C49E8E343439DA78C44D96343FB">
    <w:name w:val="1B736C49E8E343439DA78C44D96343FB"/>
    <w:rsid w:val="00A26756"/>
  </w:style>
  <w:style w:type="paragraph" w:customStyle="1" w:styleId="F955BB9E731742E1A91E1F3F1BD45B35">
    <w:name w:val="F955BB9E731742E1A91E1F3F1BD45B35"/>
    <w:rsid w:val="00A26756"/>
  </w:style>
  <w:style w:type="paragraph" w:customStyle="1" w:styleId="0339A99203584DCB90085B4728BFC4A8">
    <w:name w:val="0339A99203584DCB90085B4728BFC4A8"/>
    <w:rsid w:val="00A26756"/>
  </w:style>
  <w:style w:type="paragraph" w:customStyle="1" w:styleId="9B594381FD29463A8AC2E81850C2A109">
    <w:name w:val="9B594381FD29463A8AC2E81850C2A109"/>
    <w:rsid w:val="00A26756"/>
  </w:style>
  <w:style w:type="paragraph" w:customStyle="1" w:styleId="FEEC24F260FC43879702CB9528B3B62A">
    <w:name w:val="FEEC24F260FC43879702CB9528B3B62A"/>
    <w:rsid w:val="00A26756"/>
  </w:style>
  <w:style w:type="paragraph" w:customStyle="1" w:styleId="B02E0067624E47C689A33C5A184561E9">
    <w:name w:val="B02E0067624E47C689A33C5A184561E9"/>
    <w:rsid w:val="00A26756"/>
  </w:style>
  <w:style w:type="paragraph" w:customStyle="1" w:styleId="1D27AA072F6D40CC8145CCCD96AF1CBB">
    <w:name w:val="1D27AA072F6D40CC8145CCCD96AF1CBB"/>
    <w:rsid w:val="00A26756"/>
  </w:style>
  <w:style w:type="paragraph" w:customStyle="1" w:styleId="C543383E076C47CC96C514A1AACE9539">
    <w:name w:val="C543383E076C47CC96C514A1AACE9539"/>
    <w:rsid w:val="00A26756"/>
  </w:style>
  <w:style w:type="paragraph" w:customStyle="1" w:styleId="CF621697B48C439592D614C63DAC399F">
    <w:name w:val="CF621697B48C439592D614C63DAC399F"/>
    <w:rsid w:val="00A26756"/>
  </w:style>
  <w:style w:type="paragraph" w:customStyle="1" w:styleId="A43FD435CE6D4CDF9C7E11A4652D4DB7">
    <w:name w:val="A43FD435CE6D4CDF9C7E11A4652D4DB7"/>
    <w:rsid w:val="00A26756"/>
  </w:style>
  <w:style w:type="paragraph" w:customStyle="1" w:styleId="88FE1B94CF404EE8BA77AA4C69F3F165">
    <w:name w:val="88FE1B94CF404EE8BA77AA4C69F3F165"/>
    <w:rsid w:val="00A26756"/>
  </w:style>
  <w:style w:type="paragraph" w:customStyle="1" w:styleId="BAF955EB141A479ABD30EF45A9DA1C10">
    <w:name w:val="BAF955EB141A479ABD30EF45A9DA1C10"/>
    <w:rsid w:val="00A26756"/>
  </w:style>
  <w:style w:type="paragraph" w:customStyle="1" w:styleId="0666258F204E4C5E8D68BE923C2B224A">
    <w:name w:val="0666258F204E4C5E8D68BE923C2B224A"/>
    <w:rsid w:val="00A26756"/>
  </w:style>
  <w:style w:type="paragraph" w:customStyle="1" w:styleId="B63DCD30FB22453096EC31DDB48ACA97">
    <w:name w:val="B63DCD30FB22453096EC31DDB48ACA97"/>
    <w:rsid w:val="00A26756"/>
  </w:style>
  <w:style w:type="paragraph" w:customStyle="1" w:styleId="39994A9AD80144D2842ABA5137351B10">
    <w:name w:val="39994A9AD80144D2842ABA5137351B10"/>
    <w:rsid w:val="00A26756"/>
  </w:style>
  <w:style w:type="paragraph" w:customStyle="1" w:styleId="7D2844CDB06F4A2EA7E07516B1A504A2">
    <w:name w:val="7D2844CDB06F4A2EA7E07516B1A504A2"/>
    <w:rsid w:val="00A26756"/>
  </w:style>
  <w:style w:type="paragraph" w:customStyle="1" w:styleId="07F7FBC059514F75A5C9AC98A120B1A0">
    <w:name w:val="07F7FBC059514F75A5C9AC98A120B1A0"/>
    <w:rsid w:val="00A26756"/>
  </w:style>
  <w:style w:type="paragraph" w:customStyle="1" w:styleId="A832AE13DED14C7BAD21B989207E8465">
    <w:name w:val="A832AE13DED14C7BAD21B989207E8465"/>
    <w:rsid w:val="00A26756"/>
  </w:style>
  <w:style w:type="paragraph" w:customStyle="1" w:styleId="6F1DB48ED8BA4B7BA86813675AC27678">
    <w:name w:val="6F1DB48ED8BA4B7BA86813675AC27678"/>
    <w:rsid w:val="00A26756"/>
  </w:style>
  <w:style w:type="paragraph" w:customStyle="1" w:styleId="1DE6171BD3114A349F5D1FBE3D78D02C">
    <w:name w:val="1DE6171BD3114A349F5D1FBE3D78D02C"/>
    <w:rsid w:val="00A26756"/>
  </w:style>
  <w:style w:type="paragraph" w:customStyle="1" w:styleId="B1A1812F288343A8ABC55A76A327895A">
    <w:name w:val="B1A1812F288343A8ABC55A76A327895A"/>
    <w:rsid w:val="00A26756"/>
  </w:style>
  <w:style w:type="paragraph" w:customStyle="1" w:styleId="E223478FCCD743CEBDEE47B16669A52E">
    <w:name w:val="E223478FCCD743CEBDEE47B16669A52E"/>
    <w:rsid w:val="00A26756"/>
  </w:style>
  <w:style w:type="paragraph" w:customStyle="1" w:styleId="DFFC545FF11E40F5851210C876961258">
    <w:name w:val="DFFC545FF11E40F5851210C876961258"/>
    <w:rsid w:val="00A26756"/>
  </w:style>
  <w:style w:type="paragraph" w:customStyle="1" w:styleId="B7B7A28EF21445E9A8649D4C023C7177">
    <w:name w:val="B7B7A28EF21445E9A8649D4C023C7177"/>
    <w:rsid w:val="00A26756"/>
  </w:style>
  <w:style w:type="paragraph" w:customStyle="1" w:styleId="7E830BA16EC348D09C2F5FEBA884D69F">
    <w:name w:val="7E830BA16EC348D09C2F5FEBA884D69F"/>
    <w:rsid w:val="00A26756"/>
  </w:style>
  <w:style w:type="paragraph" w:customStyle="1" w:styleId="3B0E57E2A1FE445AA44B9B28C6482CD6">
    <w:name w:val="3B0E57E2A1FE445AA44B9B28C6482CD6"/>
    <w:rsid w:val="00A26756"/>
  </w:style>
  <w:style w:type="paragraph" w:customStyle="1" w:styleId="C84A4931A5FB44C19F957E0407F8F997">
    <w:name w:val="C84A4931A5FB44C19F957E0407F8F997"/>
    <w:rsid w:val="00A26756"/>
  </w:style>
  <w:style w:type="paragraph" w:customStyle="1" w:styleId="260CF86F0624413BAC252164C7DE44BA">
    <w:name w:val="260CF86F0624413BAC252164C7DE44BA"/>
    <w:rsid w:val="00A26756"/>
  </w:style>
  <w:style w:type="paragraph" w:customStyle="1" w:styleId="76E57AF6839A4259996E320BC85BF6CF">
    <w:name w:val="76E57AF6839A4259996E320BC85BF6CF"/>
    <w:rsid w:val="00A26756"/>
  </w:style>
  <w:style w:type="paragraph" w:customStyle="1" w:styleId="6B0C3F96F371423A8616E9A6AA7DE88A">
    <w:name w:val="6B0C3F96F371423A8616E9A6AA7DE88A"/>
    <w:rsid w:val="00A26756"/>
  </w:style>
  <w:style w:type="paragraph" w:customStyle="1" w:styleId="3057E41A7A43437399B2D18D7820938A">
    <w:name w:val="3057E41A7A43437399B2D18D7820938A"/>
    <w:rsid w:val="00A26756"/>
  </w:style>
  <w:style w:type="paragraph" w:customStyle="1" w:styleId="7B753D23137045388A643488FD2D2C66">
    <w:name w:val="7B753D23137045388A643488FD2D2C66"/>
    <w:rsid w:val="00A26756"/>
  </w:style>
  <w:style w:type="paragraph" w:customStyle="1" w:styleId="2B01F2C0F07949D6A9704084E25E7B17">
    <w:name w:val="2B01F2C0F07949D6A9704084E25E7B17"/>
    <w:rsid w:val="00A26756"/>
  </w:style>
  <w:style w:type="paragraph" w:customStyle="1" w:styleId="6BEB8D59B7384834BA2AEDCCCA6CC53A">
    <w:name w:val="6BEB8D59B7384834BA2AEDCCCA6CC53A"/>
    <w:rsid w:val="00A26756"/>
  </w:style>
  <w:style w:type="paragraph" w:customStyle="1" w:styleId="0B8A2BA4A13248A58BECE6BAEC0C6C9A">
    <w:name w:val="0B8A2BA4A13248A58BECE6BAEC0C6C9A"/>
    <w:rsid w:val="00A26756"/>
  </w:style>
  <w:style w:type="paragraph" w:customStyle="1" w:styleId="7E6D10C1E6B94A3BA045E2955C8608C0">
    <w:name w:val="7E6D10C1E6B94A3BA045E2955C8608C0"/>
    <w:rsid w:val="00A26756"/>
  </w:style>
  <w:style w:type="paragraph" w:customStyle="1" w:styleId="A98A96631F0E484C88125AAB9813EE4B">
    <w:name w:val="A98A96631F0E484C88125AAB9813EE4B"/>
    <w:rsid w:val="00A26756"/>
  </w:style>
  <w:style w:type="paragraph" w:customStyle="1" w:styleId="AA876B79B6564A3A9C379AF4DC78851E">
    <w:name w:val="AA876B79B6564A3A9C379AF4DC78851E"/>
    <w:rsid w:val="00A26756"/>
  </w:style>
  <w:style w:type="paragraph" w:customStyle="1" w:styleId="C44FAD1405C64E79B75E7063DC0CBFBD">
    <w:name w:val="C44FAD1405C64E79B75E7063DC0CBFBD"/>
    <w:rsid w:val="00A26756"/>
  </w:style>
  <w:style w:type="paragraph" w:customStyle="1" w:styleId="359229B35A8E49D9A9949B035344958F">
    <w:name w:val="359229B35A8E49D9A9949B035344958F"/>
    <w:rsid w:val="00A26756"/>
  </w:style>
  <w:style w:type="paragraph" w:customStyle="1" w:styleId="4D0144AC62AF41F194B313195D31605B">
    <w:name w:val="4D0144AC62AF41F194B313195D31605B"/>
    <w:rsid w:val="00A26756"/>
  </w:style>
  <w:style w:type="paragraph" w:customStyle="1" w:styleId="4C5A419E803A439C84F0A755C3579230">
    <w:name w:val="4C5A419E803A439C84F0A755C3579230"/>
    <w:rsid w:val="00A26756"/>
  </w:style>
  <w:style w:type="paragraph" w:customStyle="1" w:styleId="43E134135C004F2E808274514A90470C">
    <w:name w:val="43E134135C004F2E808274514A90470C"/>
    <w:rsid w:val="00A26756"/>
  </w:style>
  <w:style w:type="paragraph" w:customStyle="1" w:styleId="7A7E022E346C4270825C4C0BCEAE7EF8">
    <w:name w:val="7A7E022E346C4270825C4C0BCEAE7EF8"/>
    <w:rsid w:val="00A26756"/>
  </w:style>
  <w:style w:type="paragraph" w:customStyle="1" w:styleId="CCDAE1DD2724409986F76BDDD9FB600E">
    <w:name w:val="CCDAE1DD2724409986F76BDDD9FB600E"/>
    <w:rsid w:val="00A26756"/>
  </w:style>
  <w:style w:type="paragraph" w:customStyle="1" w:styleId="895538BDDB7843BF82EE1AE9CEBECECA">
    <w:name w:val="895538BDDB7843BF82EE1AE9CEBECECA"/>
    <w:rsid w:val="00A26756"/>
  </w:style>
  <w:style w:type="paragraph" w:customStyle="1" w:styleId="0FD6F645DD944191B695DE2727768C0F">
    <w:name w:val="0FD6F645DD944191B695DE2727768C0F"/>
    <w:rsid w:val="00A26756"/>
  </w:style>
  <w:style w:type="paragraph" w:customStyle="1" w:styleId="93EAD0EC229A402E95D2F3A28FCADCB8">
    <w:name w:val="93EAD0EC229A402E95D2F3A28FCADCB8"/>
    <w:rsid w:val="00A26756"/>
  </w:style>
  <w:style w:type="paragraph" w:customStyle="1" w:styleId="C040B68F36344B26BF6F9B65D34ADE76">
    <w:name w:val="C040B68F36344B26BF6F9B65D34ADE76"/>
    <w:rsid w:val="00A26756"/>
  </w:style>
  <w:style w:type="paragraph" w:customStyle="1" w:styleId="AD2862CD11FD48E585CA4758656F55A1">
    <w:name w:val="AD2862CD11FD48E585CA4758656F55A1"/>
    <w:rsid w:val="00A26756"/>
  </w:style>
  <w:style w:type="paragraph" w:customStyle="1" w:styleId="E502FF1506E1468DB3FE575DBD19B209">
    <w:name w:val="E502FF1506E1468DB3FE575DBD19B209"/>
    <w:rsid w:val="00A26756"/>
  </w:style>
  <w:style w:type="paragraph" w:customStyle="1" w:styleId="A2421C3587CE49899489BA1419C343AE">
    <w:name w:val="A2421C3587CE49899489BA1419C343AE"/>
    <w:rsid w:val="00A26756"/>
  </w:style>
  <w:style w:type="paragraph" w:customStyle="1" w:styleId="525970AC6A29471DB2F282422E09D365">
    <w:name w:val="525970AC6A29471DB2F282422E09D365"/>
    <w:rsid w:val="00A26756"/>
  </w:style>
  <w:style w:type="paragraph" w:customStyle="1" w:styleId="CB551FFF718F42B888CBCDBB147A69FB">
    <w:name w:val="CB551FFF718F42B888CBCDBB147A69FB"/>
    <w:rsid w:val="00A26756"/>
  </w:style>
  <w:style w:type="paragraph" w:customStyle="1" w:styleId="206C58E347D340EB82E8A5B6AD75B951">
    <w:name w:val="206C58E347D340EB82E8A5B6AD75B951"/>
    <w:rsid w:val="00A26756"/>
  </w:style>
  <w:style w:type="paragraph" w:customStyle="1" w:styleId="D236047B3757462086C885FF6CB59E67">
    <w:name w:val="D236047B3757462086C885FF6CB59E67"/>
    <w:rsid w:val="00A26756"/>
  </w:style>
  <w:style w:type="paragraph" w:customStyle="1" w:styleId="31D1E3C530E34CB5A91B6C4524FD8B11">
    <w:name w:val="31D1E3C530E34CB5A91B6C4524FD8B11"/>
    <w:rsid w:val="00A26756"/>
  </w:style>
  <w:style w:type="paragraph" w:customStyle="1" w:styleId="3CE25187A921493D9DC4D2B6CB238E90">
    <w:name w:val="3CE25187A921493D9DC4D2B6CB238E90"/>
    <w:rsid w:val="00A26756"/>
  </w:style>
  <w:style w:type="paragraph" w:customStyle="1" w:styleId="9A56460FD97A4C189C55308355F49D45">
    <w:name w:val="9A56460FD97A4C189C55308355F49D45"/>
    <w:rsid w:val="00A26756"/>
  </w:style>
  <w:style w:type="paragraph" w:customStyle="1" w:styleId="8F6BF9A375644DDDA3F040988A8DC9EC">
    <w:name w:val="8F6BF9A375644DDDA3F040988A8DC9EC"/>
    <w:rsid w:val="00A26756"/>
  </w:style>
  <w:style w:type="paragraph" w:customStyle="1" w:styleId="0B79E2D504F64FC5B6092AE065DBE62A">
    <w:name w:val="0B79E2D504F64FC5B6092AE065DBE62A"/>
    <w:rsid w:val="00A26756"/>
  </w:style>
  <w:style w:type="paragraph" w:customStyle="1" w:styleId="8720760763564063A574C91F0CB23006">
    <w:name w:val="8720760763564063A574C91F0CB23006"/>
    <w:rsid w:val="00A26756"/>
  </w:style>
  <w:style w:type="paragraph" w:customStyle="1" w:styleId="F1D8299BECEC4969A8A9EDA532CD1D68">
    <w:name w:val="F1D8299BECEC4969A8A9EDA532CD1D68"/>
    <w:rsid w:val="00A26756"/>
  </w:style>
  <w:style w:type="paragraph" w:customStyle="1" w:styleId="5360BD880B8E49D6AFFCB38693B41255">
    <w:name w:val="5360BD880B8E49D6AFFCB38693B41255"/>
    <w:rsid w:val="00A26756"/>
  </w:style>
  <w:style w:type="paragraph" w:customStyle="1" w:styleId="84C77639339F474C934E460D56283818">
    <w:name w:val="84C77639339F474C934E460D56283818"/>
    <w:rsid w:val="00A26756"/>
  </w:style>
  <w:style w:type="paragraph" w:customStyle="1" w:styleId="FE7AB6E3E20E43749BBD33C0C3F3E5E5">
    <w:name w:val="FE7AB6E3E20E43749BBD33C0C3F3E5E5"/>
    <w:rsid w:val="00A26756"/>
  </w:style>
  <w:style w:type="paragraph" w:customStyle="1" w:styleId="9F77DA817CBA4A8FB939282C68C7ABC3">
    <w:name w:val="9F77DA817CBA4A8FB939282C68C7ABC3"/>
    <w:rsid w:val="00A26756"/>
  </w:style>
  <w:style w:type="paragraph" w:customStyle="1" w:styleId="881F180D67C548A4AD46F12CD69867EC">
    <w:name w:val="881F180D67C548A4AD46F12CD69867EC"/>
    <w:rsid w:val="00A26756"/>
  </w:style>
  <w:style w:type="paragraph" w:customStyle="1" w:styleId="71D0350781224AE98647E45946FF1F85">
    <w:name w:val="71D0350781224AE98647E45946FF1F85"/>
    <w:rsid w:val="00A26756"/>
  </w:style>
  <w:style w:type="paragraph" w:customStyle="1" w:styleId="414D8C8292E54F80A4D80AD2E7F5088B">
    <w:name w:val="414D8C8292E54F80A4D80AD2E7F5088B"/>
    <w:rsid w:val="00A26756"/>
  </w:style>
  <w:style w:type="paragraph" w:customStyle="1" w:styleId="7588924A96D1445EAB7FA60C403D3F2F">
    <w:name w:val="7588924A96D1445EAB7FA60C403D3F2F"/>
    <w:rsid w:val="00A26756"/>
  </w:style>
  <w:style w:type="paragraph" w:customStyle="1" w:styleId="E8D5AF699B3F47ED90185F9432393A0A">
    <w:name w:val="E8D5AF699B3F47ED90185F9432393A0A"/>
    <w:rsid w:val="00A26756"/>
  </w:style>
  <w:style w:type="paragraph" w:customStyle="1" w:styleId="E2DC8C5C15BE40239E23305A50611944">
    <w:name w:val="E2DC8C5C15BE40239E23305A50611944"/>
    <w:rsid w:val="00A26756"/>
  </w:style>
  <w:style w:type="paragraph" w:customStyle="1" w:styleId="81DFD4180E5642EC80FBB70F5E22057B">
    <w:name w:val="81DFD4180E5642EC80FBB70F5E22057B"/>
    <w:rsid w:val="00A26756"/>
  </w:style>
  <w:style w:type="paragraph" w:customStyle="1" w:styleId="F7A3C2BE14E94BC5AB170734D45A92C2">
    <w:name w:val="F7A3C2BE14E94BC5AB170734D45A92C2"/>
    <w:rsid w:val="00A26756"/>
  </w:style>
  <w:style w:type="paragraph" w:customStyle="1" w:styleId="CBA91B7411AC49E98D21E9D5CA59F6FB">
    <w:name w:val="CBA91B7411AC49E98D21E9D5CA59F6FB"/>
    <w:rsid w:val="00A26756"/>
  </w:style>
  <w:style w:type="paragraph" w:customStyle="1" w:styleId="18F8D9D56EB94EE3825DF6E2F5425921">
    <w:name w:val="18F8D9D56EB94EE3825DF6E2F5425921"/>
    <w:rsid w:val="00A26756"/>
  </w:style>
  <w:style w:type="paragraph" w:customStyle="1" w:styleId="A800F7F7FFE243B59FEDF53E14E61D81">
    <w:name w:val="A800F7F7FFE243B59FEDF53E14E61D81"/>
    <w:rsid w:val="00A26756"/>
  </w:style>
  <w:style w:type="paragraph" w:customStyle="1" w:styleId="350E0264966E4BEB82DB737B69D810C3">
    <w:name w:val="350E0264966E4BEB82DB737B69D810C3"/>
    <w:rsid w:val="00A26756"/>
  </w:style>
  <w:style w:type="paragraph" w:customStyle="1" w:styleId="81C70D4973C243048F002B9EAA25EBD6">
    <w:name w:val="81C70D4973C243048F002B9EAA25EBD6"/>
    <w:rsid w:val="00A26756"/>
  </w:style>
  <w:style w:type="paragraph" w:customStyle="1" w:styleId="1015626CE3004E7CBB56D1355309A958">
    <w:name w:val="1015626CE3004E7CBB56D1355309A958"/>
    <w:rsid w:val="00A26756"/>
  </w:style>
  <w:style w:type="paragraph" w:customStyle="1" w:styleId="8236AE39ECE349BE8A39F02A39BC8E25">
    <w:name w:val="8236AE39ECE349BE8A39F02A39BC8E25"/>
    <w:rsid w:val="00A26756"/>
  </w:style>
  <w:style w:type="paragraph" w:customStyle="1" w:styleId="05E64A65E44040048E848C3A936B3DF5">
    <w:name w:val="05E64A65E44040048E848C3A936B3DF5"/>
    <w:rsid w:val="00A26756"/>
  </w:style>
  <w:style w:type="paragraph" w:customStyle="1" w:styleId="F8C8DEDAE6ED4A5899948B7F22040A08">
    <w:name w:val="F8C8DEDAE6ED4A5899948B7F22040A08"/>
    <w:rsid w:val="00A26756"/>
  </w:style>
  <w:style w:type="paragraph" w:customStyle="1" w:styleId="A2480E8B3C72471DA62672D1AD659C9E">
    <w:name w:val="A2480E8B3C72471DA62672D1AD659C9E"/>
    <w:rsid w:val="00A26756"/>
  </w:style>
  <w:style w:type="paragraph" w:customStyle="1" w:styleId="C81F8E3AC20C48CABCE1BC3A6EB85339">
    <w:name w:val="C81F8E3AC20C48CABCE1BC3A6EB85339"/>
    <w:rsid w:val="00A26756"/>
  </w:style>
  <w:style w:type="paragraph" w:customStyle="1" w:styleId="27FF7FA7E0DE4B9E9BD19E661FF9DC85">
    <w:name w:val="27FF7FA7E0DE4B9E9BD19E661FF9DC85"/>
    <w:rsid w:val="00A26756"/>
  </w:style>
  <w:style w:type="paragraph" w:customStyle="1" w:styleId="7E0F7CA8F63B4F2DBFE9365C80CA65D6">
    <w:name w:val="7E0F7CA8F63B4F2DBFE9365C80CA65D6"/>
    <w:rsid w:val="00A26756"/>
  </w:style>
  <w:style w:type="paragraph" w:customStyle="1" w:styleId="7325B3620EDE4EAAB74C19F09BEA22CB">
    <w:name w:val="7325B3620EDE4EAAB74C19F09BEA22CB"/>
    <w:rsid w:val="00A26756"/>
  </w:style>
  <w:style w:type="paragraph" w:customStyle="1" w:styleId="97E61F3329034F5C9016263EC3C9C89F">
    <w:name w:val="97E61F3329034F5C9016263EC3C9C89F"/>
    <w:rsid w:val="00A26756"/>
  </w:style>
  <w:style w:type="paragraph" w:customStyle="1" w:styleId="95E54D0CE6514953ADCB8081F4BB9505">
    <w:name w:val="95E54D0CE6514953ADCB8081F4BB9505"/>
    <w:rsid w:val="00A26756"/>
  </w:style>
  <w:style w:type="paragraph" w:customStyle="1" w:styleId="DEC531AF18A84FB1B27833918ACF0B88">
    <w:name w:val="DEC531AF18A84FB1B27833918ACF0B88"/>
    <w:rsid w:val="00A26756"/>
  </w:style>
  <w:style w:type="paragraph" w:customStyle="1" w:styleId="E3719D5B7E7B4E7AA76C91142B5F8DAD">
    <w:name w:val="E3719D5B7E7B4E7AA76C91142B5F8DAD"/>
    <w:rsid w:val="00A26756"/>
  </w:style>
  <w:style w:type="paragraph" w:customStyle="1" w:styleId="C049E9FEEA5B438BBAF054BE5E9965B6">
    <w:name w:val="C049E9FEEA5B438BBAF054BE5E9965B6"/>
    <w:rsid w:val="00A26756"/>
  </w:style>
  <w:style w:type="paragraph" w:customStyle="1" w:styleId="24EDBE8BC9644689B5FF5CB740EA7262">
    <w:name w:val="24EDBE8BC9644689B5FF5CB740EA7262"/>
    <w:rsid w:val="00A26756"/>
  </w:style>
  <w:style w:type="paragraph" w:customStyle="1" w:styleId="01CEC4074C8D4CA09C779269113AB1EE">
    <w:name w:val="01CEC4074C8D4CA09C779269113AB1EE"/>
    <w:rsid w:val="00A26756"/>
  </w:style>
  <w:style w:type="paragraph" w:customStyle="1" w:styleId="CB31AC1BA18346FEAFB5E75BE3AECCC9">
    <w:name w:val="CB31AC1BA18346FEAFB5E75BE3AECCC9"/>
    <w:rsid w:val="00A26756"/>
  </w:style>
  <w:style w:type="paragraph" w:customStyle="1" w:styleId="AE9B1AE0109449D6B415B3C8AD57671E">
    <w:name w:val="AE9B1AE0109449D6B415B3C8AD57671E"/>
    <w:rsid w:val="00A26756"/>
  </w:style>
  <w:style w:type="paragraph" w:customStyle="1" w:styleId="9C1B032E99C44635B0922969D829B8BF">
    <w:name w:val="9C1B032E99C44635B0922969D829B8BF"/>
    <w:rsid w:val="00A26756"/>
  </w:style>
  <w:style w:type="paragraph" w:customStyle="1" w:styleId="8C9A4A4B33714D659596EF059F4980A7">
    <w:name w:val="8C9A4A4B33714D659596EF059F4980A7"/>
    <w:rsid w:val="00A26756"/>
  </w:style>
  <w:style w:type="paragraph" w:customStyle="1" w:styleId="77938091C4F44097B4391F17302100EC">
    <w:name w:val="77938091C4F44097B4391F17302100EC"/>
    <w:rsid w:val="00A26756"/>
  </w:style>
  <w:style w:type="paragraph" w:customStyle="1" w:styleId="1C736D031A2846C2840D23C35FF1F083">
    <w:name w:val="1C736D031A2846C2840D23C35FF1F083"/>
    <w:rsid w:val="00A26756"/>
  </w:style>
  <w:style w:type="paragraph" w:customStyle="1" w:styleId="83CB37A89DED42CE93244C310230E4F2">
    <w:name w:val="83CB37A89DED42CE93244C310230E4F2"/>
    <w:rsid w:val="00A26756"/>
  </w:style>
  <w:style w:type="paragraph" w:customStyle="1" w:styleId="41AE9190CFAC4AC7AB78DA7B58F02D7A">
    <w:name w:val="41AE9190CFAC4AC7AB78DA7B58F02D7A"/>
    <w:rsid w:val="00A26756"/>
  </w:style>
  <w:style w:type="paragraph" w:customStyle="1" w:styleId="21BB0A8877DE49CD9862BC77457BAD54">
    <w:name w:val="21BB0A8877DE49CD9862BC77457BAD54"/>
    <w:rsid w:val="00A26756"/>
  </w:style>
  <w:style w:type="paragraph" w:customStyle="1" w:styleId="A3E2533E425444B4ACE0C87E1735CDF9">
    <w:name w:val="A3E2533E425444B4ACE0C87E1735CDF9"/>
    <w:rsid w:val="00A26756"/>
  </w:style>
  <w:style w:type="paragraph" w:customStyle="1" w:styleId="48823B0C2C21460B8CCE6692CE45EFB6">
    <w:name w:val="48823B0C2C21460B8CCE6692CE45EFB6"/>
    <w:rsid w:val="00A26756"/>
  </w:style>
  <w:style w:type="paragraph" w:customStyle="1" w:styleId="11D6172416174D09A976FB719F0FC25D">
    <w:name w:val="11D6172416174D09A976FB719F0FC25D"/>
    <w:rsid w:val="00A26756"/>
  </w:style>
  <w:style w:type="paragraph" w:customStyle="1" w:styleId="2B8B6700D6D543189A4631D7D919EA01">
    <w:name w:val="2B8B6700D6D543189A4631D7D919EA01"/>
    <w:rsid w:val="00A26756"/>
  </w:style>
  <w:style w:type="paragraph" w:customStyle="1" w:styleId="8F36594C987A453FABD0EF98D7ED7979">
    <w:name w:val="8F36594C987A453FABD0EF98D7ED7979"/>
    <w:rsid w:val="00A26756"/>
  </w:style>
  <w:style w:type="paragraph" w:customStyle="1" w:styleId="AB1E16072C09432C91C644435A55D43F">
    <w:name w:val="AB1E16072C09432C91C644435A55D43F"/>
    <w:rsid w:val="00A26756"/>
  </w:style>
  <w:style w:type="paragraph" w:customStyle="1" w:styleId="DB23C243B24445229CDEFDB8755FCA10">
    <w:name w:val="DB23C243B24445229CDEFDB8755FCA10"/>
    <w:rsid w:val="00A26756"/>
  </w:style>
  <w:style w:type="paragraph" w:customStyle="1" w:styleId="90F78A8D883B48109444BF87ABB3A761">
    <w:name w:val="90F78A8D883B48109444BF87ABB3A761"/>
    <w:rsid w:val="00A26756"/>
  </w:style>
  <w:style w:type="paragraph" w:customStyle="1" w:styleId="5D5295DFB4454BA28BB10C084F816201">
    <w:name w:val="5D5295DFB4454BA28BB10C084F816201"/>
    <w:rsid w:val="00A26756"/>
  </w:style>
  <w:style w:type="paragraph" w:customStyle="1" w:styleId="F4C8E4E93379450B894A9735BD1535DC">
    <w:name w:val="F4C8E4E93379450B894A9735BD1535DC"/>
    <w:rsid w:val="00A26756"/>
  </w:style>
  <w:style w:type="paragraph" w:customStyle="1" w:styleId="074764CA38A24B05AEF8DD34C8E5D6E0">
    <w:name w:val="074764CA38A24B05AEF8DD34C8E5D6E0"/>
    <w:rsid w:val="00A26756"/>
  </w:style>
  <w:style w:type="paragraph" w:customStyle="1" w:styleId="CEA5C6F66DA24D5C87EE83C45E30ACD1">
    <w:name w:val="CEA5C6F66DA24D5C87EE83C45E30ACD1"/>
    <w:rsid w:val="00A26756"/>
  </w:style>
  <w:style w:type="paragraph" w:customStyle="1" w:styleId="7EECFB8273844FB78F630709BE8EE24D">
    <w:name w:val="7EECFB8273844FB78F630709BE8EE24D"/>
    <w:rsid w:val="003759C7"/>
    <w:rPr>
      <w:szCs w:val="22"/>
      <w:lang w:eastAsia="en-US" w:bidi="ar-SA"/>
    </w:rPr>
  </w:style>
  <w:style w:type="paragraph" w:customStyle="1" w:styleId="F14833AD7ECA46F88FFCDF3866A18C99">
    <w:name w:val="F14833AD7ECA46F88FFCDF3866A18C99"/>
    <w:rsid w:val="003759C7"/>
    <w:rPr>
      <w:szCs w:val="22"/>
      <w:lang w:eastAsia="en-US" w:bidi="ar-SA"/>
    </w:rPr>
  </w:style>
  <w:style w:type="paragraph" w:customStyle="1" w:styleId="BC67E55FCB624420B1475B1A5CC5D7DD">
    <w:name w:val="BC67E55FCB624420B1475B1A5CC5D7DD"/>
    <w:rsid w:val="003759C7"/>
    <w:rPr>
      <w:szCs w:val="22"/>
      <w:lang w:eastAsia="en-US" w:bidi="ar-SA"/>
    </w:rPr>
  </w:style>
  <w:style w:type="paragraph" w:customStyle="1" w:styleId="8C26365DA6934943B83DD0D63F8E4418">
    <w:name w:val="8C26365DA6934943B83DD0D63F8E4418"/>
    <w:rsid w:val="003759C7"/>
    <w:rPr>
      <w:szCs w:val="22"/>
      <w:lang w:eastAsia="en-US" w:bidi="ar-SA"/>
    </w:rPr>
  </w:style>
  <w:style w:type="paragraph" w:customStyle="1" w:styleId="F5866BFBDC3E47ACA4A9343064567A38">
    <w:name w:val="F5866BFBDC3E47ACA4A9343064567A38"/>
    <w:rsid w:val="003759C7"/>
    <w:rPr>
      <w:szCs w:val="22"/>
      <w:lang w:eastAsia="en-US" w:bidi="ar-SA"/>
    </w:rPr>
  </w:style>
  <w:style w:type="paragraph" w:customStyle="1" w:styleId="251910B9053946ECBD255F31ABF12A63">
    <w:name w:val="251910B9053946ECBD255F31ABF12A63"/>
    <w:rsid w:val="003759C7"/>
    <w:rPr>
      <w:szCs w:val="22"/>
      <w:lang w:eastAsia="en-US" w:bidi="ar-SA"/>
    </w:rPr>
  </w:style>
  <w:style w:type="paragraph" w:customStyle="1" w:styleId="F0507D4F198A4E88ABB2009EEB3A508B">
    <w:name w:val="F0507D4F198A4E88ABB2009EEB3A508B"/>
    <w:rsid w:val="003759C7"/>
    <w:rPr>
      <w:szCs w:val="22"/>
      <w:lang w:eastAsia="en-US" w:bidi="ar-SA"/>
    </w:rPr>
  </w:style>
  <w:style w:type="paragraph" w:customStyle="1" w:styleId="7247271DE3824793949F596C54BC59C9">
    <w:name w:val="7247271DE3824793949F596C54BC59C9"/>
    <w:rsid w:val="003759C7"/>
    <w:rPr>
      <w:szCs w:val="22"/>
      <w:lang w:eastAsia="en-US" w:bidi="ar-SA"/>
    </w:rPr>
  </w:style>
  <w:style w:type="paragraph" w:customStyle="1" w:styleId="F66A03E5A80549BD982817E88853BBFC">
    <w:name w:val="F66A03E5A80549BD982817E88853BBFC"/>
    <w:rsid w:val="003759C7"/>
    <w:rPr>
      <w:szCs w:val="22"/>
      <w:lang w:eastAsia="en-US" w:bidi="ar-SA"/>
    </w:rPr>
  </w:style>
  <w:style w:type="paragraph" w:customStyle="1" w:styleId="76BECA2045FE4D84BE5297677E1CA985">
    <w:name w:val="76BECA2045FE4D84BE5297677E1CA985"/>
    <w:rsid w:val="003759C7"/>
    <w:rPr>
      <w:szCs w:val="22"/>
      <w:lang w:eastAsia="en-US" w:bidi="ar-SA"/>
    </w:rPr>
  </w:style>
  <w:style w:type="paragraph" w:customStyle="1" w:styleId="727EFF16877F454B98C7C60C4AD48FB5">
    <w:name w:val="727EFF16877F454B98C7C60C4AD48FB5"/>
    <w:rsid w:val="00E121DE"/>
    <w:rPr>
      <w:szCs w:val="22"/>
      <w:lang w:eastAsia="en-US" w:bidi="ar-SA"/>
    </w:rPr>
  </w:style>
  <w:style w:type="paragraph" w:customStyle="1" w:styleId="C3F81687852D48EC869EC6FE2C504E7E">
    <w:name w:val="C3F81687852D48EC869EC6FE2C504E7E"/>
    <w:rsid w:val="00E121DE"/>
    <w:rPr>
      <w:szCs w:val="22"/>
      <w:lang w:eastAsia="en-US" w:bidi="ar-SA"/>
    </w:rPr>
  </w:style>
  <w:style w:type="paragraph" w:customStyle="1" w:styleId="2FBDBBDF9C7A45609F508B759B71B5E6">
    <w:name w:val="2FBDBBDF9C7A45609F508B759B71B5E6"/>
    <w:rsid w:val="00E121DE"/>
    <w:rPr>
      <w:szCs w:val="22"/>
      <w:lang w:eastAsia="en-US" w:bidi="ar-SA"/>
    </w:rPr>
  </w:style>
  <w:style w:type="paragraph" w:customStyle="1" w:styleId="39C4E0ED1BC345118A4BBE84807F3884">
    <w:name w:val="39C4E0ED1BC345118A4BBE84807F3884"/>
    <w:rsid w:val="00E121DE"/>
    <w:rPr>
      <w:szCs w:val="22"/>
      <w:lang w:eastAsia="en-US" w:bidi="ar-SA"/>
    </w:rPr>
  </w:style>
  <w:style w:type="paragraph" w:customStyle="1" w:styleId="3B177149AB434401B097F22059143AF6">
    <w:name w:val="3B177149AB434401B097F22059143AF6"/>
    <w:rsid w:val="00624EA0"/>
    <w:rPr>
      <w:szCs w:val="22"/>
      <w:lang w:eastAsia="en-US" w:bidi="ar-SA"/>
    </w:rPr>
  </w:style>
  <w:style w:type="paragraph" w:customStyle="1" w:styleId="05F56C8004A54E6EB837CA89CD92F54E">
    <w:name w:val="05F56C8004A54E6EB837CA89CD92F54E"/>
    <w:rsid w:val="00624EA0"/>
    <w:rPr>
      <w:szCs w:val="22"/>
      <w:lang w:eastAsia="en-US" w:bidi="ar-SA"/>
    </w:rPr>
  </w:style>
  <w:style w:type="paragraph" w:customStyle="1" w:styleId="F0C75CAB55FE4A55840F4870595A0301">
    <w:name w:val="F0C75CAB55FE4A55840F4870595A0301"/>
    <w:rsid w:val="00624EA0"/>
    <w:rPr>
      <w:szCs w:val="22"/>
      <w:lang w:eastAsia="en-US" w:bidi="ar-SA"/>
    </w:rPr>
  </w:style>
  <w:style w:type="paragraph" w:customStyle="1" w:styleId="01C9DC20C6164D00AAC48DCCB4CB76E9">
    <w:name w:val="01C9DC20C6164D00AAC48DCCB4CB76E9"/>
    <w:rsid w:val="00624EA0"/>
    <w:rPr>
      <w:szCs w:val="22"/>
      <w:lang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Al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olunteer List">
      <a:majorFont>
        <a:latin typeface="Trebuchet MS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D781F-7BAE-4C20-80F9-47ECD8CA6A82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1E934E0-2164-48F4-9C86-E3F5149F1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2966C-A31D-4908-9545-21A718A672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Volunteer list.dotx</Template>
  <TotalTime>29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Core-Team Members Robotics Club</vt:lpstr>
    </vt:vector>
  </TitlesOfParts>
  <Company>Tech Board , IIT Guwahati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Core-Team Members Robotics Club</dc:title>
  <dc:subject/>
  <dc:creator>Lucifer</dc:creator>
  <cp:keywords>Members</cp:keywords>
  <dc:description/>
  <cp:lastModifiedBy>CybrCrwlr</cp:lastModifiedBy>
  <cp:revision>6</cp:revision>
  <dcterms:created xsi:type="dcterms:W3CDTF">2018-05-07T20:30:00Z</dcterms:created>
  <dcterms:modified xsi:type="dcterms:W3CDTF">2019-03-15T18:06:00Z</dcterms:modified>
  <cp:contentStatus>Completed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